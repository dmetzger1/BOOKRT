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61DC1" w14:textId="77777777" w:rsidR="0034524B" w:rsidRPr="0034524B" w:rsidRDefault="0034524B" w:rsidP="0034524B">
      <w:pPr>
        <w:spacing w:after="24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Of course. Here is the requested significant expansion, incorporating brainstormed dashboard designs and detailed VBA macro logic, in addition to the exhaustive detail on all other components. Every piece of information derived from the provided source document has been meticulously cited.</w:t>
      </w:r>
    </w:p>
    <w:p w14:paraId="28405D7D" w14:textId="77777777" w:rsidR="0034524B" w:rsidRPr="0034524B" w:rsidRDefault="0034524B" w:rsidP="0034524B">
      <w:pPr>
        <w:spacing w:after="0" w:line="240" w:lineRule="auto"/>
        <w:outlineLvl w:val="2"/>
        <w:rPr>
          <w:rFonts w:ascii="Arial" w:eastAsia="Times New Roman" w:hAnsi="Arial" w:cs="Arial"/>
          <w:b/>
          <w:bCs/>
          <w:color w:val="1B1C1D"/>
          <w:kern w:val="0"/>
          <w:sz w:val="27"/>
          <w:szCs w:val="27"/>
          <w14:ligatures w14:val="none"/>
        </w:rPr>
      </w:pPr>
      <w:r w:rsidRPr="0034524B">
        <w:rPr>
          <w:rFonts w:ascii="Arial" w:eastAsia="Times New Roman" w:hAnsi="Arial" w:cs="Arial"/>
          <w:b/>
          <w:bCs/>
          <w:color w:val="1B1C1D"/>
          <w:kern w:val="0"/>
          <w:sz w:val="27"/>
          <w:szCs w:val="27"/>
          <w:bdr w:val="none" w:sz="0" w:space="0" w:color="auto" w:frame="1"/>
          <w14:ligatures w14:val="none"/>
        </w:rPr>
        <w:t>I. Overall Workbook Purpose and Design Philosophy</w:t>
      </w:r>
    </w:p>
    <w:p w14:paraId="484F5F39"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bdr w:val="none" w:sz="0" w:space="0" w:color="auto" w:frame="1"/>
          <w14:ligatures w14:val="none"/>
        </w:rPr>
        <w:t xml:space="preserve">This Excel workbook is conceived as a holistic and deeply integrated </w:t>
      </w:r>
      <w:r w:rsidRPr="0034524B">
        <w:rPr>
          <w:rFonts w:ascii="Arial" w:eastAsia="Times New Roman" w:hAnsi="Arial" w:cs="Arial"/>
          <w:b/>
          <w:bCs/>
          <w:color w:val="1B1C1D"/>
          <w:kern w:val="0"/>
          <w:sz w:val="24"/>
          <w:szCs w:val="24"/>
          <w:bdr w:val="none" w:sz="0" w:space="0" w:color="auto" w:frame="1"/>
          <w14:ligatures w14:val="none"/>
        </w:rPr>
        <w:t>task and workflow tracking system</w:t>
      </w:r>
      <w:r w:rsidRPr="0034524B">
        <w:rPr>
          <w:rFonts w:ascii="Arial" w:eastAsia="Times New Roman" w:hAnsi="Arial" w:cs="Arial"/>
          <w:color w:val="575B5F"/>
          <w:kern w:val="0"/>
          <w:sz w:val="24"/>
          <w:szCs w:val="24"/>
          <w:bdr w:val="none" w:sz="0" w:space="0" w:color="auto" w:frame="1"/>
          <w:vertAlign w:val="superscript"/>
          <w14:ligatures w14:val="none"/>
        </w:rPr>
        <w:t>1</w:t>
      </w:r>
      <w:r w:rsidRPr="0034524B">
        <w:rPr>
          <w:rFonts w:ascii="Arial" w:eastAsia="Times New Roman" w:hAnsi="Arial" w:cs="Arial"/>
          <w:color w:val="1B1C1D"/>
          <w:kern w:val="0"/>
          <w:sz w:val="24"/>
          <w:szCs w:val="24"/>
          <w14:ligatures w14:val="none"/>
        </w:rPr>
        <w:t xml:space="preserve">. Its core philosophy is to provide a comprehensive, multi-faceted view of a project's status, ensuring that all stakeholders have access to real-time, relevant, and actionable information. </w:t>
      </w:r>
      <w:r w:rsidRPr="0034524B">
        <w:rPr>
          <w:rFonts w:ascii="Arial" w:eastAsia="Times New Roman" w:hAnsi="Arial" w:cs="Arial"/>
          <w:color w:val="1B1C1D"/>
          <w:kern w:val="0"/>
          <w:sz w:val="24"/>
          <w:szCs w:val="24"/>
          <w:bdr w:val="none" w:sz="0" w:space="0" w:color="auto" w:frame="1"/>
          <w14:ligatures w14:val="none"/>
        </w:rPr>
        <w:t>It achieves this by centralizing all raw data into a single master sheet, which then feeds a suite of dynamic dashboards, summaries, and detailed reports</w:t>
      </w:r>
      <w:r w:rsidRPr="0034524B">
        <w:rPr>
          <w:rFonts w:ascii="Arial" w:eastAsia="Times New Roman" w:hAnsi="Arial" w:cs="Arial"/>
          <w:color w:val="575B5F"/>
          <w:kern w:val="0"/>
          <w:sz w:val="24"/>
          <w:szCs w:val="24"/>
          <w:bdr w:val="none" w:sz="0" w:space="0" w:color="auto" w:frame="1"/>
          <w:vertAlign w:val="superscript"/>
          <w14:ligatures w14:val="none"/>
        </w:rPr>
        <w:t>2</w:t>
      </w:r>
      <w:r w:rsidRPr="0034524B">
        <w:rPr>
          <w:rFonts w:ascii="Arial" w:eastAsia="Times New Roman" w:hAnsi="Arial" w:cs="Arial"/>
          <w:color w:val="1B1C1D"/>
          <w:kern w:val="0"/>
          <w:sz w:val="24"/>
          <w:szCs w:val="24"/>
          <w14:ligatures w14:val="none"/>
        </w:rPr>
        <w:t>. This architecture guarantees data integrity while allowing for flexible and powerful analysis.</w:t>
      </w:r>
    </w:p>
    <w:p w14:paraId="2804ED3E"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bdr w:val="none" w:sz="0" w:space="0" w:color="auto" w:frame="1"/>
          <w14:ligatures w14:val="none"/>
        </w:rPr>
        <w:t xml:space="preserve">The system is built for </w:t>
      </w:r>
      <w:r w:rsidRPr="0034524B">
        <w:rPr>
          <w:rFonts w:ascii="Arial" w:eastAsia="Times New Roman" w:hAnsi="Arial" w:cs="Arial"/>
          <w:b/>
          <w:bCs/>
          <w:color w:val="1B1C1D"/>
          <w:kern w:val="0"/>
          <w:sz w:val="24"/>
          <w:szCs w:val="24"/>
          <w:bdr w:val="none" w:sz="0" w:space="0" w:color="auto" w:frame="1"/>
          <w14:ligatures w14:val="none"/>
        </w:rPr>
        <w:t>active management</w:t>
      </w:r>
      <w:r w:rsidRPr="0034524B">
        <w:rPr>
          <w:rFonts w:ascii="Arial" w:eastAsia="Times New Roman" w:hAnsi="Arial" w:cs="Arial"/>
          <w:color w:val="1B1C1D"/>
          <w:kern w:val="0"/>
          <w:sz w:val="24"/>
          <w:szCs w:val="24"/>
          <w:bdr w:val="none" w:sz="0" w:space="0" w:color="auto" w:frame="1"/>
          <w14:ligatures w14:val="none"/>
        </w:rPr>
        <w:t>, incorporating interactive elements like filters, buttons, and dynamic formulas</w:t>
      </w:r>
      <w:r w:rsidRPr="0034524B">
        <w:rPr>
          <w:rFonts w:ascii="Arial" w:eastAsia="Times New Roman" w:hAnsi="Arial" w:cs="Arial"/>
          <w:color w:val="575B5F"/>
          <w:kern w:val="0"/>
          <w:sz w:val="24"/>
          <w:szCs w:val="24"/>
          <w:bdr w:val="none" w:sz="0" w:space="0" w:color="auto" w:frame="1"/>
          <w:vertAlign w:val="superscript"/>
          <w14:ligatures w14:val="none"/>
        </w:rPr>
        <w:t>3</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This allows users to effortlessly sort, find, and summarize information based on numerous criteria, such as the person responsible or a task's current status</w:t>
      </w:r>
      <w:r w:rsidRPr="0034524B">
        <w:rPr>
          <w:rFonts w:ascii="Arial" w:eastAsia="Times New Roman" w:hAnsi="Arial" w:cs="Arial"/>
          <w:color w:val="575B5F"/>
          <w:kern w:val="0"/>
          <w:sz w:val="24"/>
          <w:szCs w:val="24"/>
          <w:bdr w:val="none" w:sz="0" w:space="0" w:color="auto" w:frame="1"/>
          <w:vertAlign w:val="superscript"/>
          <w14:ligatures w14:val="none"/>
        </w:rPr>
        <w:t>4</w:t>
      </w:r>
      <w:r w:rsidRPr="0034524B">
        <w:rPr>
          <w:rFonts w:ascii="Arial" w:eastAsia="Times New Roman" w:hAnsi="Arial" w:cs="Arial"/>
          <w:color w:val="1B1C1D"/>
          <w:kern w:val="0"/>
          <w:sz w:val="24"/>
          <w:szCs w:val="24"/>
          <w14:ligatures w14:val="none"/>
        </w:rPr>
        <w:t>. Extensive and precise formatting, driven by conditional rules, provides immediate visual cues about task status, ownership, and urgency, making the entire system highly intuitive and efficient.</w:t>
      </w:r>
    </w:p>
    <w:p w14:paraId="600E2DB3" w14:textId="77777777" w:rsidR="0034524B" w:rsidRPr="0034524B" w:rsidRDefault="0034524B" w:rsidP="0034524B">
      <w:pPr>
        <w:spacing w:after="0" w:line="240" w:lineRule="auto"/>
        <w:outlineLvl w:val="2"/>
        <w:rPr>
          <w:rFonts w:ascii="Arial" w:eastAsia="Times New Roman" w:hAnsi="Arial" w:cs="Arial"/>
          <w:b/>
          <w:bCs/>
          <w:color w:val="1B1C1D"/>
          <w:kern w:val="0"/>
          <w:sz w:val="27"/>
          <w:szCs w:val="27"/>
          <w14:ligatures w14:val="none"/>
        </w:rPr>
      </w:pPr>
      <w:r w:rsidRPr="0034524B">
        <w:rPr>
          <w:rFonts w:ascii="Arial" w:eastAsia="Times New Roman" w:hAnsi="Arial" w:cs="Arial"/>
          <w:b/>
          <w:bCs/>
          <w:color w:val="1B1C1D"/>
          <w:kern w:val="0"/>
          <w:sz w:val="27"/>
          <w:szCs w:val="27"/>
          <w:bdr w:val="none" w:sz="0" w:space="0" w:color="auto" w:frame="1"/>
          <w14:ligatures w14:val="none"/>
        </w:rPr>
        <w:t>II. Sample Data for Formula Examples</w:t>
      </w:r>
    </w:p>
    <w:p w14:paraId="1AFC257D"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 xml:space="preserve">To illustrate how the workbook's formulas function in a real-world scenario, all subsequent examples will refer to the following sample data located on the </w:t>
      </w:r>
      <w:r w:rsidRPr="0034524B">
        <w:rPr>
          <w:rFonts w:ascii="Arial" w:eastAsia="Times New Roman" w:hAnsi="Arial" w:cs="Arial"/>
          <w:b/>
          <w:bCs/>
          <w:color w:val="1B1C1D"/>
          <w:kern w:val="0"/>
          <w:sz w:val="24"/>
          <w:szCs w:val="24"/>
          <w:bdr w:val="none" w:sz="0" w:space="0" w:color="auto" w:frame="1"/>
          <w14:ligatures w14:val="none"/>
        </w:rPr>
        <w:t>'Project Plan Detail'</w:t>
      </w:r>
      <w:r w:rsidRPr="0034524B">
        <w:rPr>
          <w:rFonts w:ascii="Arial" w:eastAsia="Times New Roman" w:hAnsi="Arial" w:cs="Arial"/>
          <w:color w:val="1B1C1D"/>
          <w:kern w:val="0"/>
          <w:sz w:val="24"/>
          <w:szCs w:val="24"/>
          <w14:ligatures w14:val="none"/>
        </w:rPr>
        <w:t xml:space="preserve"> sheet. The current date for all examples is assumed to be </w:t>
      </w:r>
      <w:r w:rsidRPr="0034524B">
        <w:rPr>
          <w:rFonts w:ascii="Arial" w:eastAsia="Times New Roman" w:hAnsi="Arial" w:cs="Arial"/>
          <w:b/>
          <w:bCs/>
          <w:color w:val="1B1C1D"/>
          <w:kern w:val="0"/>
          <w:sz w:val="24"/>
          <w:szCs w:val="24"/>
          <w:bdr w:val="none" w:sz="0" w:space="0" w:color="auto" w:frame="1"/>
          <w14:ligatures w14:val="none"/>
        </w:rPr>
        <w:t>June 12, 2025</w:t>
      </w:r>
      <w:r w:rsidRPr="0034524B">
        <w:rPr>
          <w:rFonts w:ascii="Arial" w:eastAsia="Times New Roman" w:hAnsi="Arial" w:cs="Arial"/>
          <w:color w:val="1B1C1D"/>
          <w:kern w:val="0"/>
          <w:sz w:val="24"/>
          <w:szCs w:val="24"/>
          <w14:ligatures w14:val="none"/>
        </w:rPr>
        <w:t>.</w:t>
      </w:r>
    </w:p>
    <w:tbl>
      <w:tblPr>
        <w:tblStyle w:val="TABLR0"/>
        <w:tblW w:w="0" w:type="auto"/>
        <w:tblLook w:val="04A0" w:firstRow="1" w:lastRow="0" w:firstColumn="1" w:lastColumn="0" w:noHBand="0" w:noVBand="1"/>
      </w:tblPr>
      <w:tblGrid>
        <w:gridCol w:w="150"/>
        <w:gridCol w:w="1206"/>
        <w:gridCol w:w="981"/>
        <w:gridCol w:w="1091"/>
        <w:gridCol w:w="1092"/>
        <w:gridCol w:w="1017"/>
        <w:gridCol w:w="1079"/>
        <w:gridCol w:w="1017"/>
        <w:gridCol w:w="1091"/>
        <w:gridCol w:w="1017"/>
        <w:gridCol w:w="954"/>
        <w:gridCol w:w="1025"/>
      </w:tblGrid>
      <w:tr w:rsidR="0034524B" w:rsidRPr="0034524B" w14:paraId="131278FD" w14:textId="77777777" w:rsidTr="0034524B">
        <w:tc>
          <w:tcPr>
            <w:tcW w:w="0" w:type="auto"/>
            <w:hideMark/>
          </w:tcPr>
          <w:p w14:paraId="5636F0BE" w14:textId="77777777" w:rsidR="0034524B" w:rsidRPr="0034524B" w:rsidRDefault="0034524B" w:rsidP="0034524B">
            <w:pPr>
              <w:rPr>
                <w:rFonts w:ascii="Arial" w:eastAsia="Times New Roman" w:hAnsi="Arial" w:cs="Arial"/>
                <w:color w:val="1B1C1D"/>
                <w:kern w:val="0"/>
                <w:sz w:val="24"/>
                <w:szCs w:val="24"/>
                <w14:ligatures w14:val="none"/>
              </w:rPr>
            </w:pPr>
          </w:p>
        </w:tc>
        <w:tc>
          <w:tcPr>
            <w:tcW w:w="0" w:type="auto"/>
            <w:hideMark/>
          </w:tcPr>
          <w:p w14:paraId="14BE9C0B"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 (Item)</w:t>
            </w:r>
          </w:p>
        </w:tc>
        <w:tc>
          <w:tcPr>
            <w:tcW w:w="0" w:type="auto"/>
            <w:hideMark/>
          </w:tcPr>
          <w:p w14:paraId="6F74FE80"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L (Status)</w:t>
            </w:r>
          </w:p>
        </w:tc>
        <w:tc>
          <w:tcPr>
            <w:tcW w:w="0" w:type="auto"/>
            <w:hideMark/>
          </w:tcPr>
          <w:p w14:paraId="765470A7"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M (Currently With)</w:t>
            </w:r>
          </w:p>
        </w:tc>
        <w:tc>
          <w:tcPr>
            <w:tcW w:w="0" w:type="auto"/>
            <w:hideMark/>
          </w:tcPr>
          <w:p w14:paraId="2072B620"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 (Preparer)</w:t>
            </w:r>
          </w:p>
        </w:tc>
        <w:tc>
          <w:tcPr>
            <w:tcW w:w="0" w:type="auto"/>
            <w:hideMark/>
          </w:tcPr>
          <w:p w14:paraId="6BC19C0D"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Q (Prep Date)</w:t>
            </w:r>
          </w:p>
        </w:tc>
        <w:tc>
          <w:tcPr>
            <w:tcW w:w="0" w:type="auto"/>
            <w:hideMark/>
          </w:tcPr>
          <w:p w14:paraId="7D8C81ED"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R (Sr Reviewer)</w:t>
            </w:r>
          </w:p>
        </w:tc>
        <w:tc>
          <w:tcPr>
            <w:tcW w:w="0" w:type="auto"/>
            <w:hideMark/>
          </w:tcPr>
          <w:p w14:paraId="12614DD2"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S (Sr. Rev Date)</w:t>
            </w:r>
          </w:p>
        </w:tc>
        <w:tc>
          <w:tcPr>
            <w:tcW w:w="0" w:type="auto"/>
            <w:hideMark/>
          </w:tcPr>
          <w:p w14:paraId="39F33A58"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T (Manager)</w:t>
            </w:r>
          </w:p>
        </w:tc>
        <w:tc>
          <w:tcPr>
            <w:tcW w:w="0" w:type="auto"/>
            <w:hideMark/>
          </w:tcPr>
          <w:p w14:paraId="43121FA1"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U (Mgr Date)</w:t>
            </w:r>
          </w:p>
        </w:tc>
        <w:tc>
          <w:tcPr>
            <w:tcW w:w="0" w:type="auto"/>
            <w:hideMark/>
          </w:tcPr>
          <w:p w14:paraId="29543F47"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V (Partner)</w:t>
            </w:r>
          </w:p>
        </w:tc>
        <w:tc>
          <w:tcPr>
            <w:tcW w:w="0" w:type="auto"/>
            <w:hideMark/>
          </w:tcPr>
          <w:p w14:paraId="200C4DD4"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W (Ptnr Date)</w:t>
            </w:r>
          </w:p>
        </w:tc>
      </w:tr>
      <w:tr w:rsidR="0034524B" w:rsidRPr="0034524B" w14:paraId="7DA0A3F7" w14:textId="77777777" w:rsidTr="0034524B">
        <w:tc>
          <w:tcPr>
            <w:tcW w:w="0" w:type="auto"/>
            <w:hideMark/>
          </w:tcPr>
          <w:p w14:paraId="46B83383" w14:textId="77777777" w:rsidR="0034524B" w:rsidRPr="0034524B" w:rsidRDefault="0034524B" w:rsidP="0034524B">
            <w:pPr>
              <w:jc w:val="cente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5</w:t>
            </w:r>
          </w:p>
        </w:tc>
        <w:tc>
          <w:tcPr>
            <w:tcW w:w="0" w:type="auto"/>
            <w:hideMark/>
          </w:tcPr>
          <w:p w14:paraId="239D0BDF"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IFRS16 Lease Review</w:t>
            </w:r>
          </w:p>
        </w:tc>
        <w:tc>
          <w:tcPr>
            <w:tcW w:w="0" w:type="auto"/>
            <w:hideMark/>
          </w:tcPr>
          <w:p w14:paraId="5ADD3756"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In Progress</w:t>
            </w:r>
          </w:p>
        </w:tc>
        <w:tc>
          <w:tcPr>
            <w:tcW w:w="0" w:type="auto"/>
            <w:hideMark/>
          </w:tcPr>
          <w:p w14:paraId="73A0C976"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Han</w:t>
            </w:r>
          </w:p>
        </w:tc>
        <w:tc>
          <w:tcPr>
            <w:tcW w:w="0" w:type="auto"/>
            <w:hideMark/>
          </w:tcPr>
          <w:p w14:paraId="7A5DB14B"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Han</w:t>
            </w:r>
          </w:p>
        </w:tc>
        <w:tc>
          <w:tcPr>
            <w:tcW w:w="0" w:type="auto"/>
            <w:hideMark/>
          </w:tcPr>
          <w:p w14:paraId="77678D25"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6/30/2025</w:t>
            </w:r>
          </w:p>
        </w:tc>
        <w:tc>
          <w:tcPr>
            <w:tcW w:w="0" w:type="auto"/>
            <w:hideMark/>
          </w:tcPr>
          <w:p w14:paraId="5A9EAADE"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Grant</w:t>
            </w:r>
          </w:p>
        </w:tc>
        <w:tc>
          <w:tcPr>
            <w:tcW w:w="0" w:type="auto"/>
            <w:hideMark/>
          </w:tcPr>
          <w:p w14:paraId="140DEC2E"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7/15/2025</w:t>
            </w:r>
          </w:p>
        </w:tc>
        <w:tc>
          <w:tcPr>
            <w:tcW w:w="0" w:type="auto"/>
            <w:hideMark/>
          </w:tcPr>
          <w:p w14:paraId="752A58E7"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Payton</w:t>
            </w:r>
          </w:p>
        </w:tc>
        <w:tc>
          <w:tcPr>
            <w:tcW w:w="0" w:type="auto"/>
            <w:hideMark/>
          </w:tcPr>
          <w:p w14:paraId="74A19EF5"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7/31/2025</w:t>
            </w:r>
          </w:p>
        </w:tc>
        <w:tc>
          <w:tcPr>
            <w:tcW w:w="0" w:type="auto"/>
            <w:hideMark/>
          </w:tcPr>
          <w:p w14:paraId="775C25BF"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Sam</w:t>
            </w:r>
          </w:p>
        </w:tc>
        <w:tc>
          <w:tcPr>
            <w:tcW w:w="0" w:type="auto"/>
            <w:hideMark/>
          </w:tcPr>
          <w:p w14:paraId="2520FD42"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8/15/2025</w:t>
            </w:r>
          </w:p>
        </w:tc>
      </w:tr>
      <w:tr w:rsidR="0034524B" w:rsidRPr="0034524B" w14:paraId="3F771131" w14:textId="77777777" w:rsidTr="0034524B">
        <w:tc>
          <w:tcPr>
            <w:tcW w:w="0" w:type="auto"/>
            <w:hideMark/>
          </w:tcPr>
          <w:p w14:paraId="16BF3684" w14:textId="77777777" w:rsidR="0034524B" w:rsidRPr="0034524B" w:rsidRDefault="0034524B" w:rsidP="0034524B">
            <w:pPr>
              <w:jc w:val="cente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6</w:t>
            </w:r>
          </w:p>
        </w:tc>
        <w:tc>
          <w:tcPr>
            <w:tcW w:w="0" w:type="auto"/>
            <w:hideMark/>
          </w:tcPr>
          <w:p w14:paraId="409B1C20"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Sales Returns Approval</w:t>
            </w:r>
          </w:p>
        </w:tc>
        <w:tc>
          <w:tcPr>
            <w:tcW w:w="0" w:type="auto"/>
            <w:hideMark/>
          </w:tcPr>
          <w:p w14:paraId="1992DDFB"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Partner Review</w:t>
            </w:r>
          </w:p>
        </w:tc>
        <w:tc>
          <w:tcPr>
            <w:tcW w:w="0" w:type="auto"/>
            <w:hideMark/>
          </w:tcPr>
          <w:p w14:paraId="325A9E4E"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Sam</w:t>
            </w:r>
          </w:p>
        </w:tc>
        <w:tc>
          <w:tcPr>
            <w:tcW w:w="0" w:type="auto"/>
            <w:hideMark/>
          </w:tcPr>
          <w:p w14:paraId="5977F20C"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Han</w:t>
            </w:r>
          </w:p>
        </w:tc>
        <w:tc>
          <w:tcPr>
            <w:tcW w:w="0" w:type="auto"/>
            <w:hideMark/>
          </w:tcPr>
          <w:p w14:paraId="698D9CC9"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1/15/2025</w:t>
            </w:r>
          </w:p>
        </w:tc>
        <w:tc>
          <w:tcPr>
            <w:tcW w:w="0" w:type="auto"/>
            <w:hideMark/>
          </w:tcPr>
          <w:p w14:paraId="78C4B078"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Grant</w:t>
            </w:r>
          </w:p>
        </w:tc>
        <w:tc>
          <w:tcPr>
            <w:tcW w:w="0" w:type="auto"/>
            <w:hideMark/>
          </w:tcPr>
          <w:p w14:paraId="2CB2E98D"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1/31/2025</w:t>
            </w:r>
          </w:p>
        </w:tc>
        <w:tc>
          <w:tcPr>
            <w:tcW w:w="0" w:type="auto"/>
            <w:hideMark/>
          </w:tcPr>
          <w:p w14:paraId="66B686BC"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Payton</w:t>
            </w:r>
          </w:p>
        </w:tc>
        <w:tc>
          <w:tcPr>
            <w:tcW w:w="0" w:type="auto"/>
            <w:hideMark/>
          </w:tcPr>
          <w:p w14:paraId="035BC333"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2/05/2025</w:t>
            </w:r>
          </w:p>
        </w:tc>
        <w:tc>
          <w:tcPr>
            <w:tcW w:w="0" w:type="auto"/>
            <w:hideMark/>
          </w:tcPr>
          <w:p w14:paraId="725C3A64"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Sam</w:t>
            </w:r>
          </w:p>
        </w:tc>
        <w:tc>
          <w:tcPr>
            <w:tcW w:w="0" w:type="auto"/>
            <w:hideMark/>
          </w:tcPr>
          <w:p w14:paraId="5738F760"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2/12/2025</w:t>
            </w:r>
          </w:p>
        </w:tc>
      </w:tr>
      <w:tr w:rsidR="0034524B" w:rsidRPr="0034524B" w14:paraId="0833DB66" w14:textId="77777777" w:rsidTr="0034524B">
        <w:tc>
          <w:tcPr>
            <w:tcW w:w="0" w:type="auto"/>
            <w:hideMark/>
          </w:tcPr>
          <w:p w14:paraId="55DB4D2E" w14:textId="77777777" w:rsidR="0034524B" w:rsidRPr="0034524B" w:rsidRDefault="0034524B" w:rsidP="0034524B">
            <w:pPr>
              <w:jc w:val="cente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7</w:t>
            </w:r>
          </w:p>
        </w:tc>
        <w:tc>
          <w:tcPr>
            <w:tcW w:w="0" w:type="auto"/>
            <w:hideMark/>
          </w:tcPr>
          <w:p w14:paraId="592CC962"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Inventory Rec</w:t>
            </w:r>
          </w:p>
        </w:tc>
        <w:tc>
          <w:tcPr>
            <w:tcW w:w="0" w:type="auto"/>
            <w:hideMark/>
          </w:tcPr>
          <w:p w14:paraId="26368F1E"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Complete</w:t>
            </w:r>
          </w:p>
        </w:tc>
        <w:tc>
          <w:tcPr>
            <w:tcW w:w="0" w:type="auto"/>
            <w:hideMark/>
          </w:tcPr>
          <w:p w14:paraId="161D3590"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(blank)</w:t>
            </w:r>
          </w:p>
        </w:tc>
        <w:tc>
          <w:tcPr>
            <w:tcW w:w="0" w:type="auto"/>
            <w:hideMark/>
          </w:tcPr>
          <w:p w14:paraId="799C899C"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Kyle</w:t>
            </w:r>
          </w:p>
        </w:tc>
        <w:tc>
          <w:tcPr>
            <w:tcW w:w="0" w:type="auto"/>
            <w:hideMark/>
          </w:tcPr>
          <w:p w14:paraId="05581DA3"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4/01/2025</w:t>
            </w:r>
          </w:p>
        </w:tc>
        <w:tc>
          <w:tcPr>
            <w:tcW w:w="0" w:type="auto"/>
            <w:hideMark/>
          </w:tcPr>
          <w:p w14:paraId="2075A25A"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Grant</w:t>
            </w:r>
          </w:p>
        </w:tc>
        <w:tc>
          <w:tcPr>
            <w:tcW w:w="0" w:type="auto"/>
            <w:hideMark/>
          </w:tcPr>
          <w:p w14:paraId="5BE209A5"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4/15/2025</w:t>
            </w:r>
          </w:p>
        </w:tc>
        <w:tc>
          <w:tcPr>
            <w:tcW w:w="0" w:type="auto"/>
            <w:hideMark/>
          </w:tcPr>
          <w:p w14:paraId="0998EC91"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Payton</w:t>
            </w:r>
          </w:p>
        </w:tc>
        <w:tc>
          <w:tcPr>
            <w:tcW w:w="0" w:type="auto"/>
            <w:hideMark/>
          </w:tcPr>
          <w:p w14:paraId="4AB82030"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4/30/2025</w:t>
            </w:r>
          </w:p>
        </w:tc>
        <w:tc>
          <w:tcPr>
            <w:tcW w:w="0" w:type="auto"/>
            <w:hideMark/>
          </w:tcPr>
          <w:p w14:paraId="14B79D0B"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Sam</w:t>
            </w:r>
          </w:p>
        </w:tc>
        <w:tc>
          <w:tcPr>
            <w:tcW w:w="0" w:type="auto"/>
            <w:hideMark/>
          </w:tcPr>
          <w:p w14:paraId="63106D09"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5/15/2025</w:t>
            </w:r>
          </w:p>
        </w:tc>
      </w:tr>
      <w:tr w:rsidR="0034524B" w:rsidRPr="0034524B" w14:paraId="1CD4FB92" w14:textId="77777777" w:rsidTr="0034524B">
        <w:tc>
          <w:tcPr>
            <w:tcW w:w="0" w:type="auto"/>
            <w:hideMark/>
          </w:tcPr>
          <w:p w14:paraId="48748576" w14:textId="77777777" w:rsidR="0034524B" w:rsidRPr="0034524B" w:rsidRDefault="0034524B" w:rsidP="0034524B">
            <w:pPr>
              <w:jc w:val="center"/>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8</w:t>
            </w:r>
          </w:p>
        </w:tc>
        <w:tc>
          <w:tcPr>
            <w:tcW w:w="0" w:type="auto"/>
            <w:hideMark/>
          </w:tcPr>
          <w:p w14:paraId="3930DC8E"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Revenue Recognition</w:t>
            </w:r>
          </w:p>
        </w:tc>
        <w:tc>
          <w:tcPr>
            <w:tcW w:w="0" w:type="auto"/>
            <w:hideMark/>
          </w:tcPr>
          <w:p w14:paraId="228A0183"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Manager Review</w:t>
            </w:r>
          </w:p>
        </w:tc>
        <w:tc>
          <w:tcPr>
            <w:tcW w:w="0" w:type="auto"/>
            <w:hideMark/>
          </w:tcPr>
          <w:p w14:paraId="2368D4D6"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Payton</w:t>
            </w:r>
          </w:p>
        </w:tc>
        <w:tc>
          <w:tcPr>
            <w:tcW w:w="0" w:type="auto"/>
            <w:hideMark/>
          </w:tcPr>
          <w:p w14:paraId="07B9CBD8"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Kyle</w:t>
            </w:r>
          </w:p>
        </w:tc>
        <w:tc>
          <w:tcPr>
            <w:tcW w:w="0" w:type="auto"/>
            <w:hideMark/>
          </w:tcPr>
          <w:p w14:paraId="7DCDD67C"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5/01/2025</w:t>
            </w:r>
          </w:p>
        </w:tc>
        <w:tc>
          <w:tcPr>
            <w:tcW w:w="0" w:type="auto"/>
            <w:hideMark/>
          </w:tcPr>
          <w:p w14:paraId="5CAA5C04"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Han</w:t>
            </w:r>
          </w:p>
        </w:tc>
        <w:tc>
          <w:tcPr>
            <w:tcW w:w="0" w:type="auto"/>
            <w:hideMark/>
          </w:tcPr>
          <w:p w14:paraId="0E98E0CB"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5/20/2025</w:t>
            </w:r>
          </w:p>
        </w:tc>
        <w:tc>
          <w:tcPr>
            <w:tcW w:w="0" w:type="auto"/>
            <w:hideMark/>
          </w:tcPr>
          <w:p w14:paraId="19F48F56"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Payton</w:t>
            </w:r>
          </w:p>
        </w:tc>
        <w:tc>
          <w:tcPr>
            <w:tcW w:w="0" w:type="auto"/>
            <w:hideMark/>
          </w:tcPr>
          <w:p w14:paraId="562B8393"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6/20/2025</w:t>
            </w:r>
          </w:p>
        </w:tc>
        <w:tc>
          <w:tcPr>
            <w:tcW w:w="0" w:type="auto"/>
            <w:hideMark/>
          </w:tcPr>
          <w:p w14:paraId="5E63741E"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Sam</w:t>
            </w:r>
          </w:p>
        </w:tc>
        <w:tc>
          <w:tcPr>
            <w:tcW w:w="0" w:type="auto"/>
            <w:hideMark/>
          </w:tcPr>
          <w:p w14:paraId="286A9B4F" w14:textId="77777777" w:rsidR="0034524B" w:rsidRPr="0034524B" w:rsidRDefault="0034524B" w:rsidP="0034524B">
            <w:pPr>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7/10/2025</w:t>
            </w:r>
          </w:p>
        </w:tc>
      </w:tr>
    </w:tbl>
    <w:p w14:paraId="31C3C9A9" w14:textId="77777777" w:rsidR="0034524B" w:rsidRPr="0034524B" w:rsidRDefault="0034524B" w:rsidP="0034524B">
      <w:pPr>
        <w:spacing w:after="12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pict w14:anchorId="4C396217">
          <v:rect id="_x0000_i1097" style="width:0;height:1.5pt" o:hralign="center" o:hrstd="t" o:hrnoshade="t" o:hr="t" fillcolor="#1b1c1d" stroked="f"/>
        </w:pict>
      </w:r>
    </w:p>
    <w:p w14:paraId="5B1E0819" w14:textId="77777777" w:rsidR="0034524B" w:rsidRDefault="0034524B">
      <w:pPr>
        <w:rPr>
          <w:rFonts w:asciiTheme="majorHAnsi" w:eastAsia="Times New Roman" w:hAnsiTheme="majorHAnsi" w:cstheme="majorBidi"/>
          <w:color w:val="0F4761" w:themeColor="accent1" w:themeShade="BF"/>
          <w:sz w:val="32"/>
          <w:szCs w:val="32"/>
          <w:bdr w:val="none" w:sz="0" w:space="0" w:color="auto" w:frame="1"/>
        </w:rPr>
      </w:pPr>
      <w:r>
        <w:rPr>
          <w:rFonts w:eastAsia="Times New Roman"/>
          <w:bdr w:val="none" w:sz="0" w:space="0" w:color="auto" w:frame="1"/>
        </w:rPr>
        <w:br w:type="page"/>
      </w:r>
    </w:p>
    <w:p w14:paraId="3F1C2605" w14:textId="08E52DE3" w:rsidR="0034524B" w:rsidRPr="0034524B" w:rsidRDefault="0034524B" w:rsidP="0034524B">
      <w:pPr>
        <w:pStyle w:val="Heading1"/>
        <w:rPr>
          <w:rFonts w:eastAsia="Times New Roman"/>
        </w:rPr>
      </w:pPr>
      <w:r w:rsidRPr="0034524B">
        <w:rPr>
          <w:rFonts w:eastAsia="Times New Roman"/>
          <w:bdr w:val="none" w:sz="0" w:space="0" w:color="auto" w:frame="1"/>
        </w:rPr>
        <w:lastRenderedPageBreak/>
        <w:t>III. Tab 1: 'Project Plan Detail' - The Central Data Repository</w:t>
      </w:r>
    </w:p>
    <w:p w14:paraId="35EB6E8D"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bdr w:val="none" w:sz="0" w:space="0" w:color="auto" w:frame="1"/>
          <w14:ligatures w14:val="none"/>
        </w:rPr>
        <w:t>This worksheet is the single source of truth for the entire system</w:t>
      </w:r>
      <w:r w:rsidRPr="0034524B">
        <w:rPr>
          <w:rFonts w:ascii="Arial" w:eastAsia="Times New Roman" w:hAnsi="Arial" w:cs="Arial"/>
          <w:color w:val="575B5F"/>
          <w:kern w:val="0"/>
          <w:sz w:val="24"/>
          <w:szCs w:val="24"/>
          <w:bdr w:val="none" w:sz="0" w:space="0" w:color="auto" w:frame="1"/>
          <w:vertAlign w:val="superscript"/>
          <w14:ligatures w14:val="none"/>
        </w:rPr>
        <w:t>5</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It functions as the master database where every task, item, and control, regardless of its status, is meticulously logged and tracked from inception to completion</w:t>
      </w:r>
      <w:r w:rsidRPr="0034524B">
        <w:rPr>
          <w:rFonts w:ascii="Arial" w:eastAsia="Times New Roman" w:hAnsi="Arial" w:cs="Arial"/>
          <w:color w:val="575B5F"/>
          <w:kern w:val="0"/>
          <w:sz w:val="24"/>
          <w:szCs w:val="24"/>
          <w:bdr w:val="none" w:sz="0" w:space="0" w:color="auto" w:frame="1"/>
          <w:vertAlign w:val="superscript"/>
          <w14:ligatures w14:val="none"/>
        </w:rPr>
        <w:t>6</w:t>
      </w:r>
      <w:r w:rsidRPr="0034524B">
        <w:rPr>
          <w:rFonts w:ascii="Arial" w:eastAsia="Times New Roman" w:hAnsi="Arial" w:cs="Arial"/>
          <w:color w:val="1B1C1D"/>
          <w:kern w:val="0"/>
          <w:sz w:val="24"/>
          <w:szCs w:val="24"/>
          <w14:ligatures w14:val="none"/>
        </w:rPr>
        <w:t>. This sheet is assumed to begin at cell A1.</w:t>
      </w:r>
    </w:p>
    <w:p w14:paraId="23FCDDCF" w14:textId="77777777" w:rsidR="0034524B" w:rsidRPr="0034524B" w:rsidRDefault="0034524B" w:rsidP="0034524B">
      <w:pPr>
        <w:pStyle w:val="Heading3"/>
      </w:pPr>
      <w:r w:rsidRPr="0034524B">
        <w:rPr>
          <w:bdr w:val="none" w:sz="0" w:space="0" w:color="auto" w:frame="1"/>
        </w:rPr>
        <w:t>A. Detailed Structure and Column-by-Column Breakdown</w:t>
      </w:r>
    </w:p>
    <w:p w14:paraId="36D605B9"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Columns A-E: Hierarchical Levels</w:t>
      </w:r>
    </w:p>
    <w:p w14:paraId="4BA65489" w14:textId="77777777" w:rsidR="0034524B" w:rsidRPr="0034524B" w:rsidRDefault="0034524B" w:rsidP="0034524B">
      <w:pPr>
        <w:numPr>
          <w:ilvl w:val="0"/>
          <w:numId w:val="1"/>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Headers:</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Level 1</w:t>
      </w:r>
      <w:r w:rsidRPr="0034524B">
        <w:rPr>
          <w:rFonts w:ascii="Arial" w:eastAsia="Times New Roman" w:hAnsi="Arial" w:cs="Arial"/>
          <w:color w:val="1B1C1D"/>
          <w:kern w:val="0"/>
          <w:sz w:val="24"/>
          <w:szCs w:val="24"/>
          <w:bdr w:val="none" w:sz="0" w:space="0" w:color="auto" w:frame="1"/>
          <w14:ligatures w14:val="none"/>
        </w:rPr>
        <w:t xml:space="preserve"> (Column A), </w:t>
      </w:r>
      <w:r w:rsidRPr="0034524B">
        <w:rPr>
          <w:rFonts w:ascii="Arial" w:eastAsia="Times New Roman" w:hAnsi="Arial" w:cs="Arial"/>
          <w:color w:val="575B5F"/>
          <w:kern w:val="0"/>
          <w:sz w:val="20"/>
          <w:szCs w:val="20"/>
          <w:bdr w:val="none" w:sz="0" w:space="0" w:color="auto" w:frame="1"/>
          <w14:ligatures w14:val="none"/>
        </w:rPr>
        <w:t>Level 2</w:t>
      </w:r>
      <w:r w:rsidRPr="0034524B">
        <w:rPr>
          <w:rFonts w:ascii="Arial" w:eastAsia="Times New Roman" w:hAnsi="Arial" w:cs="Arial"/>
          <w:color w:val="1B1C1D"/>
          <w:kern w:val="0"/>
          <w:sz w:val="24"/>
          <w:szCs w:val="24"/>
          <w:bdr w:val="none" w:sz="0" w:space="0" w:color="auto" w:frame="1"/>
          <w14:ligatures w14:val="none"/>
        </w:rPr>
        <w:t xml:space="preserve"> (Column B), </w:t>
      </w:r>
      <w:r w:rsidRPr="0034524B">
        <w:rPr>
          <w:rFonts w:ascii="Arial" w:eastAsia="Times New Roman" w:hAnsi="Arial" w:cs="Arial"/>
          <w:color w:val="575B5F"/>
          <w:kern w:val="0"/>
          <w:sz w:val="20"/>
          <w:szCs w:val="20"/>
          <w:bdr w:val="none" w:sz="0" w:space="0" w:color="auto" w:frame="1"/>
          <w14:ligatures w14:val="none"/>
        </w:rPr>
        <w:t>Level 3</w:t>
      </w:r>
      <w:r w:rsidRPr="0034524B">
        <w:rPr>
          <w:rFonts w:ascii="Arial" w:eastAsia="Times New Roman" w:hAnsi="Arial" w:cs="Arial"/>
          <w:color w:val="1B1C1D"/>
          <w:kern w:val="0"/>
          <w:sz w:val="24"/>
          <w:szCs w:val="24"/>
          <w:bdr w:val="none" w:sz="0" w:space="0" w:color="auto" w:frame="1"/>
          <w14:ligatures w14:val="none"/>
        </w:rPr>
        <w:t xml:space="preserve"> (Column C), </w:t>
      </w:r>
      <w:r w:rsidRPr="0034524B">
        <w:rPr>
          <w:rFonts w:ascii="Arial" w:eastAsia="Times New Roman" w:hAnsi="Arial" w:cs="Arial"/>
          <w:color w:val="575B5F"/>
          <w:kern w:val="0"/>
          <w:sz w:val="20"/>
          <w:szCs w:val="20"/>
          <w:bdr w:val="none" w:sz="0" w:space="0" w:color="auto" w:frame="1"/>
          <w14:ligatures w14:val="none"/>
        </w:rPr>
        <w:t>Level 4</w:t>
      </w:r>
      <w:r w:rsidRPr="0034524B">
        <w:rPr>
          <w:rFonts w:ascii="Arial" w:eastAsia="Times New Roman" w:hAnsi="Arial" w:cs="Arial"/>
          <w:color w:val="1B1C1D"/>
          <w:kern w:val="0"/>
          <w:sz w:val="24"/>
          <w:szCs w:val="24"/>
          <w:bdr w:val="none" w:sz="0" w:space="0" w:color="auto" w:frame="1"/>
          <w14:ligatures w14:val="none"/>
        </w:rPr>
        <w:t xml:space="preserve"> (Column D), </w:t>
      </w:r>
      <w:r w:rsidRPr="0034524B">
        <w:rPr>
          <w:rFonts w:ascii="Arial" w:eastAsia="Times New Roman" w:hAnsi="Arial" w:cs="Arial"/>
          <w:color w:val="575B5F"/>
          <w:kern w:val="0"/>
          <w:sz w:val="20"/>
          <w:szCs w:val="20"/>
          <w:bdr w:val="none" w:sz="0" w:space="0" w:color="auto" w:frame="1"/>
          <w14:ligatures w14:val="none"/>
        </w:rPr>
        <w:t>Level 5</w:t>
      </w:r>
      <w:r w:rsidRPr="0034524B">
        <w:rPr>
          <w:rFonts w:ascii="Arial" w:eastAsia="Times New Roman" w:hAnsi="Arial" w:cs="Arial"/>
          <w:color w:val="1B1C1D"/>
          <w:kern w:val="0"/>
          <w:sz w:val="24"/>
          <w:szCs w:val="24"/>
          <w:bdr w:val="none" w:sz="0" w:space="0" w:color="auto" w:frame="1"/>
          <w14:ligatures w14:val="none"/>
        </w:rPr>
        <w:t xml:space="preserve"> (Column E)</w:t>
      </w:r>
      <w:r w:rsidRPr="0034524B">
        <w:rPr>
          <w:rFonts w:ascii="Arial" w:eastAsia="Times New Roman" w:hAnsi="Arial" w:cs="Arial"/>
          <w:color w:val="575B5F"/>
          <w:kern w:val="0"/>
          <w:sz w:val="24"/>
          <w:szCs w:val="24"/>
          <w:bdr w:val="none" w:sz="0" w:space="0" w:color="auto" w:frame="1"/>
          <w:vertAlign w:val="superscript"/>
          <w14:ligatures w14:val="none"/>
        </w:rPr>
        <w:t>7</w:t>
      </w:r>
      <w:r w:rsidRPr="0034524B">
        <w:rPr>
          <w:rFonts w:ascii="Arial" w:eastAsia="Times New Roman" w:hAnsi="Arial" w:cs="Arial"/>
          <w:color w:val="1B1C1D"/>
          <w:kern w:val="0"/>
          <w:sz w:val="24"/>
          <w:szCs w:val="24"/>
          <w14:ligatures w14:val="none"/>
        </w:rPr>
        <w:t>.</w:t>
      </w:r>
    </w:p>
    <w:p w14:paraId="4705ECCD" w14:textId="77777777" w:rsidR="0034524B" w:rsidRPr="0034524B" w:rsidRDefault="0034524B" w:rsidP="0034524B">
      <w:pPr>
        <w:numPr>
          <w:ilvl w:val="0"/>
          <w:numId w:val="1"/>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14:ligatures w14:val="none"/>
        </w:rPr>
        <w:t xml:space="preserve"> These columns establish a clear five-tier hierarchy for all project items, allowing for structured organization, indentation, and summary roll-ups.</w:t>
      </w:r>
    </w:p>
    <w:p w14:paraId="495A56EE"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 F: Item</w:t>
      </w:r>
    </w:p>
    <w:p w14:paraId="29C5B5DD" w14:textId="77777777" w:rsidR="0034524B" w:rsidRPr="0034524B" w:rsidRDefault="0034524B" w:rsidP="0034524B">
      <w:pPr>
        <w:numPr>
          <w:ilvl w:val="0"/>
          <w:numId w:val="2"/>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Header:</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Item</w:t>
      </w:r>
      <w:r w:rsidRPr="0034524B">
        <w:rPr>
          <w:rFonts w:ascii="Arial" w:eastAsia="Times New Roman" w:hAnsi="Arial" w:cs="Arial"/>
          <w:color w:val="575B5F"/>
          <w:kern w:val="0"/>
          <w:sz w:val="24"/>
          <w:szCs w:val="24"/>
          <w:bdr w:val="none" w:sz="0" w:space="0" w:color="auto" w:frame="1"/>
          <w:vertAlign w:val="superscript"/>
          <w14:ligatures w14:val="none"/>
        </w:rPr>
        <w:t>8</w:t>
      </w:r>
      <w:r w:rsidRPr="0034524B">
        <w:rPr>
          <w:rFonts w:ascii="Arial" w:eastAsia="Times New Roman" w:hAnsi="Arial" w:cs="Arial"/>
          <w:color w:val="1B1C1D"/>
          <w:kern w:val="0"/>
          <w:sz w:val="24"/>
          <w:szCs w:val="24"/>
          <w14:ligatures w14:val="none"/>
        </w:rPr>
        <w:t>.</w:t>
      </w:r>
    </w:p>
    <w:p w14:paraId="20DEAB1D" w14:textId="77777777" w:rsidR="0034524B" w:rsidRPr="0034524B" w:rsidRDefault="0034524B" w:rsidP="0034524B">
      <w:pPr>
        <w:numPr>
          <w:ilvl w:val="0"/>
          <w:numId w:val="2"/>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bdr w:val="none" w:sz="0" w:space="0" w:color="auto" w:frame="1"/>
          <w14:ligatures w14:val="none"/>
        </w:rPr>
        <w:t xml:space="preserve"> This column contains the specific, descriptive name of the workpaper or task</w:t>
      </w:r>
      <w:r w:rsidRPr="0034524B">
        <w:rPr>
          <w:rFonts w:ascii="Arial" w:eastAsia="Times New Roman" w:hAnsi="Arial" w:cs="Arial"/>
          <w:color w:val="575B5F"/>
          <w:kern w:val="0"/>
          <w:sz w:val="24"/>
          <w:szCs w:val="24"/>
          <w:bdr w:val="none" w:sz="0" w:space="0" w:color="auto" w:frame="1"/>
          <w:vertAlign w:val="superscript"/>
          <w14:ligatures w14:val="none"/>
        </w:rPr>
        <w:t>9</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It represents the lowest level of the project hierarchy and will always have a value</w:t>
      </w:r>
      <w:r w:rsidRPr="0034524B">
        <w:rPr>
          <w:rFonts w:ascii="Arial" w:eastAsia="Times New Roman" w:hAnsi="Arial" w:cs="Arial"/>
          <w:color w:val="575B5F"/>
          <w:kern w:val="0"/>
          <w:sz w:val="24"/>
          <w:szCs w:val="24"/>
          <w:bdr w:val="none" w:sz="0" w:space="0" w:color="auto" w:frame="1"/>
          <w:vertAlign w:val="superscript"/>
          <w14:ligatures w14:val="none"/>
        </w:rPr>
        <w:t>10</w:t>
      </w:r>
      <w:r w:rsidRPr="0034524B">
        <w:rPr>
          <w:rFonts w:ascii="Arial" w:eastAsia="Times New Roman" w:hAnsi="Arial" w:cs="Arial"/>
          <w:color w:val="1B1C1D"/>
          <w:kern w:val="0"/>
          <w:sz w:val="24"/>
          <w:szCs w:val="24"/>
          <w14:ligatures w14:val="none"/>
        </w:rPr>
        <w:t>.</w:t>
      </w:r>
    </w:p>
    <w:p w14:paraId="19574A7C" w14:textId="77777777" w:rsidR="0034524B" w:rsidRPr="0034524B" w:rsidRDefault="0034524B" w:rsidP="0034524B">
      <w:pPr>
        <w:numPr>
          <w:ilvl w:val="0"/>
          <w:numId w:val="2"/>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Special Functionality:</w:t>
      </w:r>
      <w:r w:rsidRPr="0034524B">
        <w:rPr>
          <w:rFonts w:ascii="Arial" w:eastAsia="Times New Roman" w:hAnsi="Arial" w:cs="Arial"/>
          <w:color w:val="1B1C1D"/>
          <w:kern w:val="0"/>
          <w:sz w:val="24"/>
          <w:szCs w:val="24"/>
          <w:bdr w:val="none" w:sz="0" w:space="0" w:color="auto" w:frame="1"/>
          <w14:ligatures w14:val="none"/>
        </w:rPr>
        <w:t xml:space="preserve"> For items designated as "LEAP SECTIONS", the value in this cell is generated by a formula that concatenates the name of the lowest-level section it falls under with the static text </w:t>
      </w:r>
      <w:r w:rsidRPr="0034524B">
        <w:rPr>
          <w:rFonts w:ascii="Arial" w:eastAsia="Times New Roman" w:hAnsi="Arial" w:cs="Arial"/>
          <w:color w:val="575B5F"/>
          <w:kern w:val="0"/>
          <w:sz w:val="20"/>
          <w:szCs w:val="20"/>
          <w:bdr w:val="none" w:sz="0" w:space="0" w:color="auto" w:frame="1"/>
          <w14:ligatures w14:val="none"/>
        </w:rPr>
        <w:t>&amp;"LEAP SECTION"</w:t>
      </w:r>
      <w:r w:rsidRPr="0034524B">
        <w:rPr>
          <w:rFonts w:ascii="Arial" w:eastAsia="Times New Roman" w:hAnsi="Arial" w:cs="Arial"/>
          <w:color w:val="575B5F"/>
          <w:kern w:val="0"/>
          <w:sz w:val="24"/>
          <w:szCs w:val="24"/>
          <w:bdr w:val="none" w:sz="0" w:space="0" w:color="auto" w:frame="1"/>
          <w:vertAlign w:val="superscript"/>
          <w14:ligatures w14:val="none"/>
        </w:rPr>
        <w:t>11</w:t>
      </w:r>
      <w:r w:rsidRPr="0034524B">
        <w:rPr>
          <w:rFonts w:ascii="Arial" w:eastAsia="Times New Roman" w:hAnsi="Arial" w:cs="Arial"/>
          <w:color w:val="1B1C1D"/>
          <w:kern w:val="0"/>
          <w:sz w:val="24"/>
          <w:szCs w:val="24"/>
          <w14:ligatures w14:val="none"/>
        </w:rPr>
        <w:t>.</w:t>
      </w:r>
    </w:p>
    <w:p w14:paraId="44D12D72"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Columns G-I: Notes</w:t>
      </w:r>
    </w:p>
    <w:p w14:paraId="27C9434F" w14:textId="77777777" w:rsidR="0034524B" w:rsidRPr="0034524B" w:rsidRDefault="0034524B" w:rsidP="0034524B">
      <w:pPr>
        <w:numPr>
          <w:ilvl w:val="0"/>
          <w:numId w:val="3"/>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Headers:</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Notes 1</w:t>
      </w:r>
      <w:r w:rsidRPr="0034524B">
        <w:rPr>
          <w:rFonts w:ascii="Arial" w:eastAsia="Times New Roman" w:hAnsi="Arial" w:cs="Arial"/>
          <w:color w:val="1B1C1D"/>
          <w:kern w:val="0"/>
          <w:sz w:val="24"/>
          <w:szCs w:val="24"/>
          <w:bdr w:val="none" w:sz="0" w:space="0" w:color="auto" w:frame="1"/>
          <w14:ligatures w14:val="none"/>
        </w:rPr>
        <w:t xml:space="preserve"> (Column G), </w:t>
      </w:r>
      <w:r w:rsidRPr="0034524B">
        <w:rPr>
          <w:rFonts w:ascii="Arial" w:eastAsia="Times New Roman" w:hAnsi="Arial" w:cs="Arial"/>
          <w:color w:val="575B5F"/>
          <w:kern w:val="0"/>
          <w:sz w:val="20"/>
          <w:szCs w:val="20"/>
          <w:bdr w:val="none" w:sz="0" w:space="0" w:color="auto" w:frame="1"/>
          <w14:ligatures w14:val="none"/>
        </w:rPr>
        <w:t>Notes 2</w:t>
      </w:r>
      <w:r w:rsidRPr="0034524B">
        <w:rPr>
          <w:rFonts w:ascii="Arial" w:eastAsia="Times New Roman" w:hAnsi="Arial" w:cs="Arial"/>
          <w:color w:val="1B1C1D"/>
          <w:kern w:val="0"/>
          <w:sz w:val="24"/>
          <w:szCs w:val="24"/>
          <w:bdr w:val="none" w:sz="0" w:space="0" w:color="auto" w:frame="1"/>
          <w14:ligatures w14:val="none"/>
        </w:rPr>
        <w:t xml:space="preserve"> (Column H), </w:t>
      </w:r>
      <w:r w:rsidRPr="0034524B">
        <w:rPr>
          <w:rFonts w:ascii="Arial" w:eastAsia="Times New Roman" w:hAnsi="Arial" w:cs="Arial"/>
          <w:color w:val="575B5F"/>
          <w:kern w:val="0"/>
          <w:sz w:val="20"/>
          <w:szCs w:val="20"/>
          <w:bdr w:val="none" w:sz="0" w:space="0" w:color="auto" w:frame="1"/>
          <w14:ligatures w14:val="none"/>
        </w:rPr>
        <w:t>Notes 3</w:t>
      </w:r>
      <w:r w:rsidRPr="0034524B">
        <w:rPr>
          <w:rFonts w:ascii="Arial" w:eastAsia="Times New Roman" w:hAnsi="Arial" w:cs="Arial"/>
          <w:color w:val="1B1C1D"/>
          <w:kern w:val="0"/>
          <w:sz w:val="24"/>
          <w:szCs w:val="24"/>
          <w:bdr w:val="none" w:sz="0" w:space="0" w:color="auto" w:frame="1"/>
          <w14:ligatures w14:val="none"/>
        </w:rPr>
        <w:t xml:space="preserve"> (Column I)</w:t>
      </w:r>
      <w:r w:rsidRPr="0034524B">
        <w:rPr>
          <w:rFonts w:ascii="Arial" w:eastAsia="Times New Roman" w:hAnsi="Arial" w:cs="Arial"/>
          <w:color w:val="575B5F"/>
          <w:kern w:val="0"/>
          <w:sz w:val="24"/>
          <w:szCs w:val="24"/>
          <w:bdr w:val="none" w:sz="0" w:space="0" w:color="auto" w:frame="1"/>
          <w:vertAlign w:val="superscript"/>
          <w14:ligatures w14:val="none"/>
        </w:rPr>
        <w:t>12</w:t>
      </w:r>
      <w:r w:rsidRPr="0034524B">
        <w:rPr>
          <w:rFonts w:ascii="Arial" w:eastAsia="Times New Roman" w:hAnsi="Arial" w:cs="Arial"/>
          <w:color w:val="1B1C1D"/>
          <w:kern w:val="0"/>
          <w:sz w:val="24"/>
          <w:szCs w:val="24"/>
          <w14:ligatures w14:val="none"/>
        </w:rPr>
        <w:t>.</w:t>
      </w:r>
    </w:p>
    <w:p w14:paraId="6F27FFD1" w14:textId="77777777" w:rsidR="0034524B" w:rsidRPr="0034524B" w:rsidRDefault="0034524B" w:rsidP="0034524B">
      <w:pPr>
        <w:numPr>
          <w:ilvl w:val="0"/>
          <w:numId w:val="3"/>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14:ligatures w14:val="none"/>
        </w:rPr>
        <w:t xml:space="preserve"> These three columns provide ample space for detailed annotations, comments, or relevant context for each task.</w:t>
      </w:r>
    </w:p>
    <w:p w14:paraId="6C8DF81F" w14:textId="77777777" w:rsidR="0034524B" w:rsidRPr="0034524B" w:rsidRDefault="0034524B" w:rsidP="0034524B">
      <w:pPr>
        <w:numPr>
          <w:ilvl w:val="0"/>
          <w:numId w:val="3"/>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Interactive Grouping:</w:t>
      </w:r>
      <w:r w:rsidRPr="0034524B">
        <w:rPr>
          <w:rFonts w:ascii="Arial" w:eastAsia="Times New Roman" w:hAnsi="Arial" w:cs="Arial"/>
          <w:color w:val="1B1C1D"/>
          <w:kern w:val="0"/>
          <w:sz w:val="24"/>
          <w:szCs w:val="24"/>
          <w:bdr w:val="none" w:sz="0" w:space="0" w:color="auto" w:frame="1"/>
          <w14:ligatures w14:val="none"/>
        </w:rPr>
        <w:t xml:space="preserve"> These columns are designed to be toggled (expanded or collapsed) via a dedicated button</w:t>
      </w:r>
      <w:r w:rsidRPr="0034524B">
        <w:rPr>
          <w:rFonts w:ascii="Arial" w:eastAsia="Times New Roman" w:hAnsi="Arial" w:cs="Arial"/>
          <w:color w:val="575B5F"/>
          <w:kern w:val="0"/>
          <w:sz w:val="24"/>
          <w:szCs w:val="24"/>
          <w:bdr w:val="none" w:sz="0" w:space="0" w:color="auto" w:frame="1"/>
          <w:vertAlign w:val="superscript"/>
          <w14:ligatures w14:val="none"/>
        </w:rPr>
        <w:t>13</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When expanded, text wrapping is enabled to ensure all notes are visible</w:t>
      </w:r>
      <w:r w:rsidRPr="0034524B">
        <w:rPr>
          <w:rFonts w:ascii="Arial" w:eastAsia="Times New Roman" w:hAnsi="Arial" w:cs="Arial"/>
          <w:color w:val="575B5F"/>
          <w:kern w:val="0"/>
          <w:sz w:val="24"/>
          <w:szCs w:val="24"/>
          <w:bdr w:val="none" w:sz="0" w:space="0" w:color="auto" w:frame="1"/>
          <w:vertAlign w:val="superscript"/>
          <w14:ligatures w14:val="none"/>
        </w:rPr>
        <w:t>1414</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When collapsed, text wrapping is disabled, and rows return to a standard height</w:t>
      </w:r>
      <w:r w:rsidRPr="0034524B">
        <w:rPr>
          <w:rFonts w:ascii="Arial" w:eastAsia="Times New Roman" w:hAnsi="Arial" w:cs="Arial"/>
          <w:color w:val="575B5F"/>
          <w:kern w:val="0"/>
          <w:sz w:val="24"/>
          <w:szCs w:val="24"/>
          <w:bdr w:val="none" w:sz="0" w:space="0" w:color="auto" w:frame="1"/>
          <w:vertAlign w:val="superscript"/>
          <w14:ligatures w14:val="none"/>
        </w:rPr>
        <w:t>1515</w:t>
      </w:r>
      <w:r w:rsidRPr="0034524B">
        <w:rPr>
          <w:rFonts w:ascii="Arial" w:eastAsia="Times New Roman" w:hAnsi="Arial" w:cs="Arial"/>
          <w:color w:val="1B1C1D"/>
          <w:kern w:val="0"/>
          <w:sz w:val="24"/>
          <w:szCs w:val="24"/>
          <w14:ligatures w14:val="none"/>
        </w:rPr>
        <w:t>.</w:t>
      </w:r>
    </w:p>
    <w:p w14:paraId="1D74BF91"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Columns J-K: Categorization</w:t>
      </w:r>
    </w:p>
    <w:p w14:paraId="22E5CC5C" w14:textId="77777777" w:rsidR="0034524B" w:rsidRPr="0034524B" w:rsidRDefault="0034524B" w:rsidP="0034524B">
      <w:pPr>
        <w:numPr>
          <w:ilvl w:val="0"/>
          <w:numId w:val="4"/>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Headers:</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Phase</w:t>
      </w:r>
      <w:r w:rsidRPr="0034524B">
        <w:rPr>
          <w:rFonts w:ascii="Arial" w:eastAsia="Times New Roman" w:hAnsi="Arial" w:cs="Arial"/>
          <w:color w:val="1B1C1D"/>
          <w:kern w:val="0"/>
          <w:sz w:val="24"/>
          <w:szCs w:val="24"/>
          <w:bdr w:val="none" w:sz="0" w:space="0" w:color="auto" w:frame="1"/>
          <w14:ligatures w14:val="none"/>
        </w:rPr>
        <w:t xml:space="preserve"> (Column J), </w:t>
      </w:r>
      <w:r w:rsidRPr="0034524B">
        <w:rPr>
          <w:rFonts w:ascii="Arial" w:eastAsia="Times New Roman" w:hAnsi="Arial" w:cs="Arial"/>
          <w:color w:val="575B5F"/>
          <w:kern w:val="0"/>
          <w:sz w:val="20"/>
          <w:szCs w:val="20"/>
          <w:bdr w:val="none" w:sz="0" w:space="0" w:color="auto" w:frame="1"/>
          <w14:ligatures w14:val="none"/>
        </w:rPr>
        <w:t>Tags</w:t>
      </w:r>
      <w:r w:rsidRPr="0034524B">
        <w:rPr>
          <w:rFonts w:ascii="Arial" w:eastAsia="Times New Roman" w:hAnsi="Arial" w:cs="Arial"/>
          <w:color w:val="1B1C1D"/>
          <w:kern w:val="0"/>
          <w:sz w:val="24"/>
          <w:szCs w:val="24"/>
          <w:bdr w:val="none" w:sz="0" w:space="0" w:color="auto" w:frame="1"/>
          <w14:ligatures w14:val="none"/>
        </w:rPr>
        <w:t xml:space="preserve"> (Column K)</w:t>
      </w:r>
      <w:r w:rsidRPr="0034524B">
        <w:rPr>
          <w:rFonts w:ascii="Arial" w:eastAsia="Times New Roman" w:hAnsi="Arial" w:cs="Arial"/>
          <w:color w:val="575B5F"/>
          <w:kern w:val="0"/>
          <w:sz w:val="24"/>
          <w:szCs w:val="24"/>
          <w:bdr w:val="none" w:sz="0" w:space="0" w:color="auto" w:frame="1"/>
          <w:vertAlign w:val="superscript"/>
          <w14:ligatures w14:val="none"/>
        </w:rPr>
        <w:t>16</w:t>
      </w:r>
      <w:r w:rsidRPr="0034524B">
        <w:rPr>
          <w:rFonts w:ascii="Arial" w:eastAsia="Times New Roman" w:hAnsi="Arial" w:cs="Arial"/>
          <w:color w:val="1B1C1D"/>
          <w:kern w:val="0"/>
          <w:sz w:val="24"/>
          <w:szCs w:val="24"/>
          <w14:ligatures w14:val="none"/>
        </w:rPr>
        <w:t>.</w:t>
      </w:r>
    </w:p>
    <w:p w14:paraId="64DD9F1D" w14:textId="77777777" w:rsidR="0034524B" w:rsidRPr="0034524B" w:rsidRDefault="0034524B" w:rsidP="0034524B">
      <w:pPr>
        <w:numPr>
          <w:ilvl w:val="0"/>
          <w:numId w:val="4"/>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14:ligatures w14:val="none"/>
        </w:rPr>
        <w:t xml:space="preserve"> These columns allow for additional categorization of tasks by project phase or with descriptive tags, enhancing filtering and reporting capabilities.</w:t>
      </w:r>
    </w:p>
    <w:p w14:paraId="252E167F" w14:textId="77777777" w:rsidR="0034524B" w:rsidRPr="0034524B" w:rsidRDefault="0034524B" w:rsidP="0034524B">
      <w:pPr>
        <w:numPr>
          <w:ilvl w:val="0"/>
          <w:numId w:val="4"/>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Interactive Grouping:</w:t>
      </w:r>
      <w:r w:rsidRPr="0034524B">
        <w:rPr>
          <w:rFonts w:ascii="Arial" w:eastAsia="Times New Roman" w:hAnsi="Arial" w:cs="Arial"/>
          <w:color w:val="1B1C1D"/>
          <w:kern w:val="0"/>
          <w:sz w:val="24"/>
          <w:szCs w:val="24"/>
          <w:bdr w:val="none" w:sz="0" w:space="0" w:color="auto" w:frame="1"/>
          <w14:ligatures w14:val="none"/>
        </w:rPr>
        <w:t xml:space="preserve"> Similar to the Notes columns, these are grouped and controlled by an expand/collapse button</w:t>
      </w:r>
      <w:r w:rsidRPr="0034524B">
        <w:rPr>
          <w:rFonts w:ascii="Arial" w:eastAsia="Times New Roman" w:hAnsi="Arial" w:cs="Arial"/>
          <w:color w:val="575B5F"/>
          <w:kern w:val="0"/>
          <w:sz w:val="24"/>
          <w:szCs w:val="24"/>
          <w:bdr w:val="none" w:sz="0" w:space="0" w:color="auto" w:frame="1"/>
          <w:vertAlign w:val="superscript"/>
          <w14:ligatures w14:val="none"/>
        </w:rPr>
        <w:t>17</w:t>
      </w:r>
      <w:r w:rsidRPr="0034524B">
        <w:rPr>
          <w:rFonts w:ascii="Arial" w:eastAsia="Times New Roman" w:hAnsi="Arial" w:cs="Arial"/>
          <w:color w:val="1B1C1D"/>
          <w:kern w:val="0"/>
          <w:sz w:val="24"/>
          <w:szCs w:val="24"/>
          <w14:ligatures w14:val="none"/>
        </w:rPr>
        <w:t>.</w:t>
      </w:r>
    </w:p>
    <w:p w14:paraId="7421BC62"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 L: Status</w:t>
      </w:r>
    </w:p>
    <w:p w14:paraId="4D44E8EC" w14:textId="77777777" w:rsidR="0034524B" w:rsidRPr="0034524B" w:rsidRDefault="0034524B" w:rsidP="0034524B">
      <w:pPr>
        <w:numPr>
          <w:ilvl w:val="0"/>
          <w:numId w:val="5"/>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Header:</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575B5F"/>
          <w:kern w:val="0"/>
          <w:sz w:val="24"/>
          <w:szCs w:val="24"/>
          <w:bdr w:val="none" w:sz="0" w:space="0" w:color="auto" w:frame="1"/>
          <w:vertAlign w:val="superscript"/>
          <w14:ligatures w14:val="none"/>
        </w:rPr>
        <w:t>18</w:t>
      </w:r>
      <w:r w:rsidRPr="0034524B">
        <w:rPr>
          <w:rFonts w:ascii="Arial" w:eastAsia="Times New Roman" w:hAnsi="Arial" w:cs="Arial"/>
          <w:color w:val="1B1C1D"/>
          <w:kern w:val="0"/>
          <w:sz w:val="24"/>
          <w:szCs w:val="24"/>
          <w14:ligatures w14:val="none"/>
        </w:rPr>
        <w:t>.</w:t>
      </w:r>
    </w:p>
    <w:p w14:paraId="67A8802C" w14:textId="77777777" w:rsidR="0034524B" w:rsidRPr="0034524B" w:rsidRDefault="0034524B" w:rsidP="0034524B">
      <w:pPr>
        <w:numPr>
          <w:ilvl w:val="0"/>
          <w:numId w:val="5"/>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bdr w:val="none" w:sz="0" w:space="0" w:color="auto" w:frame="1"/>
          <w14:ligatures w14:val="none"/>
        </w:rPr>
        <w:t xml:space="preserve"> This is the </w:t>
      </w:r>
      <w:r w:rsidRPr="0034524B">
        <w:rPr>
          <w:rFonts w:ascii="Arial" w:eastAsia="Times New Roman" w:hAnsi="Arial" w:cs="Arial"/>
          <w:b/>
          <w:bCs/>
          <w:color w:val="1B1C1D"/>
          <w:kern w:val="0"/>
          <w:sz w:val="24"/>
          <w:szCs w:val="24"/>
          <w:bdr w:val="none" w:sz="0" w:space="0" w:color="auto" w:frame="1"/>
          <w14:ligatures w14:val="none"/>
        </w:rPr>
        <w:t>central control column</w:t>
      </w:r>
      <w:r w:rsidRPr="0034524B">
        <w:rPr>
          <w:rFonts w:ascii="Arial" w:eastAsia="Times New Roman" w:hAnsi="Arial" w:cs="Arial"/>
          <w:color w:val="1B1C1D"/>
          <w:kern w:val="0"/>
          <w:sz w:val="24"/>
          <w:szCs w:val="24"/>
          <w:bdr w:val="none" w:sz="0" w:space="0" w:color="auto" w:frame="1"/>
          <w14:ligatures w14:val="none"/>
        </w:rPr>
        <w:t xml:space="preserve"> for the entire tracking sheet</w:t>
      </w:r>
      <w:r w:rsidRPr="0034524B">
        <w:rPr>
          <w:rFonts w:ascii="Arial" w:eastAsia="Times New Roman" w:hAnsi="Arial" w:cs="Arial"/>
          <w:color w:val="575B5F"/>
          <w:kern w:val="0"/>
          <w:sz w:val="24"/>
          <w:szCs w:val="24"/>
          <w:bdr w:val="none" w:sz="0" w:space="0" w:color="auto" w:frame="1"/>
          <w:vertAlign w:val="superscript"/>
          <w14:ligatures w14:val="none"/>
        </w:rPr>
        <w:t>19</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A user manually selects a value from a dropdown list to define the task's precise position in the workflow</w:t>
      </w:r>
      <w:r w:rsidRPr="0034524B">
        <w:rPr>
          <w:rFonts w:ascii="Arial" w:eastAsia="Times New Roman" w:hAnsi="Arial" w:cs="Arial"/>
          <w:color w:val="575B5F"/>
          <w:kern w:val="0"/>
          <w:sz w:val="24"/>
          <w:szCs w:val="24"/>
          <w:bdr w:val="none" w:sz="0" w:space="0" w:color="auto" w:frame="1"/>
          <w:vertAlign w:val="superscript"/>
          <w14:ligatures w14:val="none"/>
        </w:rPr>
        <w:t>20</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This single selection dictates the calculations and values displayed in the subsequent timing and tracking columns</w:t>
      </w:r>
      <w:r w:rsidRPr="0034524B">
        <w:rPr>
          <w:rFonts w:ascii="Arial" w:eastAsia="Times New Roman" w:hAnsi="Arial" w:cs="Arial"/>
          <w:color w:val="575B5F"/>
          <w:kern w:val="0"/>
          <w:sz w:val="24"/>
          <w:szCs w:val="24"/>
          <w:bdr w:val="none" w:sz="0" w:space="0" w:color="auto" w:frame="1"/>
          <w:vertAlign w:val="superscript"/>
          <w14:ligatures w14:val="none"/>
        </w:rPr>
        <w:t>21</w:t>
      </w:r>
      <w:r w:rsidRPr="0034524B">
        <w:rPr>
          <w:rFonts w:ascii="Arial" w:eastAsia="Times New Roman" w:hAnsi="Arial" w:cs="Arial"/>
          <w:color w:val="1B1C1D"/>
          <w:kern w:val="0"/>
          <w:sz w:val="24"/>
          <w:szCs w:val="24"/>
          <w14:ligatures w14:val="none"/>
        </w:rPr>
        <w:t>.</w:t>
      </w:r>
    </w:p>
    <w:p w14:paraId="4649FB0A" w14:textId="77777777" w:rsidR="0034524B" w:rsidRPr="0034524B" w:rsidRDefault="0034524B" w:rsidP="0034524B">
      <w:pPr>
        <w:numPr>
          <w:ilvl w:val="0"/>
          <w:numId w:val="5"/>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Data and Content:</w:t>
      </w:r>
      <w:r w:rsidRPr="0034524B">
        <w:rPr>
          <w:rFonts w:ascii="Arial" w:eastAsia="Times New Roman" w:hAnsi="Arial" w:cs="Arial"/>
          <w:color w:val="1B1C1D"/>
          <w:kern w:val="0"/>
          <w:sz w:val="24"/>
          <w:szCs w:val="24"/>
          <w14:ligatures w14:val="none"/>
        </w:rPr>
        <w:t xml:space="preserve"> The cell contains a data validation dropdown list. </w:t>
      </w:r>
      <w:r w:rsidRPr="0034524B">
        <w:rPr>
          <w:rFonts w:ascii="Arial" w:eastAsia="Times New Roman" w:hAnsi="Arial" w:cs="Arial"/>
          <w:color w:val="1B1C1D"/>
          <w:kern w:val="0"/>
          <w:sz w:val="24"/>
          <w:szCs w:val="24"/>
          <w:bdr w:val="none" w:sz="0" w:space="0" w:color="auto" w:frame="1"/>
          <w14:ligatures w14:val="none"/>
        </w:rPr>
        <w:t xml:space="preserve">The values visible in the dropdown are specific text stages </w:t>
      </w:r>
      <w:r w:rsidRPr="0034524B">
        <w:rPr>
          <w:rFonts w:ascii="Arial" w:eastAsia="Times New Roman" w:hAnsi="Arial" w:cs="Arial"/>
          <w:color w:val="575B5F"/>
          <w:kern w:val="0"/>
          <w:sz w:val="24"/>
          <w:szCs w:val="24"/>
          <w:bdr w:val="none" w:sz="0" w:space="0" w:color="auto" w:frame="1"/>
          <w:vertAlign w:val="superscript"/>
          <w14:ligatures w14:val="none"/>
        </w:rPr>
        <w:t>22</w:t>
      </w:r>
      <w:r w:rsidRPr="0034524B">
        <w:rPr>
          <w:rFonts w:ascii="Arial" w:eastAsia="Times New Roman" w:hAnsi="Arial" w:cs="Arial"/>
          <w:color w:val="1B1C1D"/>
          <w:kern w:val="0"/>
          <w:sz w:val="24"/>
          <w:szCs w:val="24"/>
          <w:bdr w:val="none" w:sz="0" w:space="0" w:color="auto" w:frame="1"/>
          <w14:ligatures w14:val="none"/>
        </w:rPr>
        <w:t xml:space="preserve">, including </w:t>
      </w:r>
      <w:r w:rsidRPr="0034524B">
        <w:rPr>
          <w:rFonts w:ascii="Arial" w:eastAsia="Times New Roman" w:hAnsi="Arial" w:cs="Arial"/>
          <w:color w:val="575B5F"/>
          <w:kern w:val="0"/>
          <w:sz w:val="20"/>
          <w:szCs w:val="20"/>
          <w:bdr w:val="none" w:sz="0" w:space="0" w:color="auto" w:frame="1"/>
          <w14:ligatures w14:val="none"/>
        </w:rPr>
        <w:t>Partner Review</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Complete</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Spiking Manager Notes</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In Progress</w:t>
      </w:r>
      <w:r w:rsidRPr="0034524B">
        <w:rPr>
          <w:rFonts w:ascii="Arial" w:eastAsia="Times New Roman" w:hAnsi="Arial" w:cs="Arial"/>
          <w:color w:val="1B1C1D"/>
          <w:kern w:val="0"/>
          <w:sz w:val="24"/>
          <w:szCs w:val="24"/>
          <w:bdr w:val="none" w:sz="0" w:space="0" w:color="auto" w:frame="1"/>
          <w14:ligatures w14:val="none"/>
        </w:rPr>
        <w:t xml:space="preserve">, and </w:t>
      </w:r>
      <w:r w:rsidRPr="0034524B">
        <w:rPr>
          <w:rFonts w:ascii="Arial" w:eastAsia="Times New Roman" w:hAnsi="Arial" w:cs="Arial"/>
          <w:color w:val="575B5F"/>
          <w:kern w:val="0"/>
          <w:sz w:val="20"/>
          <w:szCs w:val="20"/>
          <w:bdr w:val="none" w:sz="0" w:space="0" w:color="auto" w:frame="1"/>
          <w14:ligatures w14:val="none"/>
        </w:rPr>
        <w:t>Closing Manager Notes</w:t>
      </w:r>
      <w:r w:rsidRPr="0034524B">
        <w:rPr>
          <w:rFonts w:ascii="Arial" w:eastAsia="Times New Roman" w:hAnsi="Arial" w:cs="Arial"/>
          <w:color w:val="575B5F"/>
          <w:kern w:val="0"/>
          <w:sz w:val="24"/>
          <w:szCs w:val="24"/>
          <w:bdr w:val="none" w:sz="0" w:space="0" w:color="auto" w:frame="1"/>
          <w:vertAlign w:val="superscript"/>
          <w14:ligatures w14:val="none"/>
        </w:rPr>
        <w:t>23</w:t>
      </w:r>
      <w:r w:rsidRPr="0034524B">
        <w:rPr>
          <w:rFonts w:ascii="Arial" w:eastAsia="Times New Roman" w:hAnsi="Arial" w:cs="Arial"/>
          <w:color w:val="1B1C1D"/>
          <w:kern w:val="0"/>
          <w:sz w:val="24"/>
          <w:szCs w:val="24"/>
          <w14:ligatures w14:val="none"/>
        </w:rPr>
        <w:t>. This list is populated from the hidden 'Statuses' tab.</w:t>
      </w:r>
    </w:p>
    <w:p w14:paraId="1F308D6B" w14:textId="77777777" w:rsidR="0034524B" w:rsidRPr="0034524B" w:rsidRDefault="0034524B" w:rsidP="0034524B">
      <w:pPr>
        <w:numPr>
          <w:ilvl w:val="0"/>
          <w:numId w:val="5"/>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Conditional Formatting:</w:t>
      </w:r>
      <w:r w:rsidRPr="0034524B">
        <w:rPr>
          <w:rFonts w:ascii="Arial" w:eastAsia="Times New Roman" w:hAnsi="Arial" w:cs="Arial"/>
          <w:color w:val="1B1C1D"/>
          <w:kern w:val="0"/>
          <w:sz w:val="24"/>
          <w:szCs w:val="24"/>
          <w:bdr w:val="none" w:sz="0" w:space="0" w:color="auto" w:frame="1"/>
          <w14:ligatures w14:val="none"/>
        </w:rPr>
        <w:t xml:space="preserve"> The cells are formatted with distinct colors to provide immediate visual cues based on their value</w:t>
      </w:r>
      <w:r w:rsidRPr="0034524B">
        <w:rPr>
          <w:rFonts w:ascii="Arial" w:eastAsia="Times New Roman" w:hAnsi="Arial" w:cs="Arial"/>
          <w:color w:val="575B5F"/>
          <w:kern w:val="0"/>
          <w:sz w:val="24"/>
          <w:szCs w:val="24"/>
          <w:bdr w:val="none" w:sz="0" w:space="0" w:color="auto" w:frame="1"/>
          <w:vertAlign w:val="superscript"/>
          <w14:ligatures w14:val="none"/>
        </w:rPr>
        <w:t>24</w:t>
      </w:r>
      <w:r w:rsidRPr="0034524B">
        <w:rPr>
          <w:rFonts w:ascii="Arial" w:eastAsia="Times New Roman" w:hAnsi="Arial" w:cs="Arial"/>
          <w:color w:val="1B1C1D"/>
          <w:kern w:val="0"/>
          <w:sz w:val="24"/>
          <w:szCs w:val="24"/>
          <w14:ligatures w14:val="none"/>
        </w:rPr>
        <w:t xml:space="preserve">: </w:t>
      </w:r>
    </w:p>
    <w:tbl>
      <w:tblPr>
        <w:tblStyle w:val="TABLR0"/>
        <w:tblW w:w="5948" w:type="dxa"/>
        <w:tblLook w:val="04A0" w:firstRow="1" w:lastRow="0" w:firstColumn="1" w:lastColumn="0" w:noHBand="0" w:noVBand="1"/>
      </w:tblPr>
      <w:tblGrid>
        <w:gridCol w:w="2466"/>
        <w:gridCol w:w="1817"/>
        <w:gridCol w:w="1665"/>
      </w:tblGrid>
      <w:tr w:rsidR="003A3AF0" w:rsidRPr="00E134B7" w14:paraId="133E6379" w14:textId="77777777" w:rsidTr="00515B06">
        <w:trPr>
          <w:trHeight w:val="249"/>
        </w:trPr>
        <w:tc>
          <w:tcPr>
            <w:tcW w:w="2466" w:type="dxa"/>
            <w:noWrap/>
            <w:hideMark/>
          </w:tcPr>
          <w:p w14:paraId="23639329" w14:textId="77777777" w:rsidR="003A3AF0" w:rsidRPr="00E134B7" w:rsidRDefault="003A3AF0" w:rsidP="00515B06">
            <w:pPr>
              <w:rPr>
                <w:rFonts w:ascii="Aptos Narrow" w:eastAsia="Times New Roman" w:hAnsi="Aptos Narrow" w:cs="Times New Roman"/>
                <w:b/>
                <w:bCs/>
                <w:color w:val="000000"/>
                <w:kern w:val="0"/>
                <w14:ligatures w14:val="none"/>
              </w:rPr>
            </w:pPr>
            <w:r w:rsidRPr="00E134B7">
              <w:rPr>
                <w:rFonts w:ascii="Aptos Narrow" w:eastAsia="Times New Roman" w:hAnsi="Aptos Narrow" w:cs="Times New Roman"/>
                <w:b/>
                <w:bCs/>
                <w:color w:val="000000"/>
                <w:kern w:val="0"/>
                <w14:ligatures w14:val="none"/>
              </w:rPr>
              <w:t>Cell Value</w:t>
            </w:r>
          </w:p>
        </w:tc>
        <w:tc>
          <w:tcPr>
            <w:tcW w:w="1817" w:type="dxa"/>
            <w:noWrap/>
            <w:hideMark/>
          </w:tcPr>
          <w:p w14:paraId="3E1148F6" w14:textId="77777777" w:rsidR="003A3AF0" w:rsidRPr="00E134B7" w:rsidRDefault="003A3AF0" w:rsidP="00515B06">
            <w:pPr>
              <w:rPr>
                <w:rFonts w:ascii="Aptos Narrow" w:eastAsia="Times New Roman" w:hAnsi="Aptos Narrow" w:cs="Times New Roman"/>
                <w:b/>
                <w:bCs/>
                <w:color w:val="000000"/>
                <w:kern w:val="0"/>
                <w14:ligatures w14:val="none"/>
              </w:rPr>
            </w:pPr>
            <w:r w:rsidRPr="00E134B7">
              <w:rPr>
                <w:rFonts w:ascii="Aptos Narrow" w:eastAsia="Times New Roman" w:hAnsi="Aptos Narrow" w:cs="Times New Roman"/>
                <w:b/>
                <w:bCs/>
                <w:color w:val="000000"/>
                <w:kern w:val="0"/>
                <w14:ligatures w14:val="none"/>
              </w:rPr>
              <w:t>Font Color (Hex)</w:t>
            </w:r>
          </w:p>
        </w:tc>
        <w:tc>
          <w:tcPr>
            <w:tcW w:w="1665" w:type="dxa"/>
            <w:noWrap/>
            <w:hideMark/>
          </w:tcPr>
          <w:p w14:paraId="3828E0A1" w14:textId="77777777" w:rsidR="003A3AF0" w:rsidRPr="00E134B7" w:rsidRDefault="003A3AF0" w:rsidP="00515B06">
            <w:pPr>
              <w:rPr>
                <w:rFonts w:ascii="Aptos Narrow" w:eastAsia="Times New Roman" w:hAnsi="Aptos Narrow" w:cs="Times New Roman"/>
                <w:b/>
                <w:bCs/>
                <w:color w:val="000000"/>
                <w:kern w:val="0"/>
                <w14:ligatures w14:val="none"/>
              </w:rPr>
            </w:pPr>
            <w:r w:rsidRPr="00E134B7">
              <w:rPr>
                <w:rFonts w:ascii="Aptos Narrow" w:eastAsia="Times New Roman" w:hAnsi="Aptos Narrow" w:cs="Times New Roman"/>
                <w:b/>
                <w:bCs/>
                <w:color w:val="000000"/>
                <w:kern w:val="0"/>
                <w14:ligatures w14:val="none"/>
              </w:rPr>
              <w:t>Fill Color (Hex)</w:t>
            </w:r>
          </w:p>
        </w:tc>
      </w:tr>
      <w:tr w:rsidR="003A3AF0" w:rsidRPr="00E134B7" w14:paraId="69BA7C4B" w14:textId="77777777" w:rsidTr="00515B06">
        <w:trPr>
          <w:trHeight w:val="249"/>
        </w:trPr>
        <w:tc>
          <w:tcPr>
            <w:tcW w:w="2466" w:type="dxa"/>
            <w:noWrap/>
            <w:hideMark/>
          </w:tcPr>
          <w:p w14:paraId="5B7ACA69"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Not Started</w:t>
            </w:r>
          </w:p>
        </w:tc>
        <w:tc>
          <w:tcPr>
            <w:tcW w:w="1817" w:type="dxa"/>
            <w:noWrap/>
            <w:hideMark/>
          </w:tcPr>
          <w:p w14:paraId="10B3F37E"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6290D7FA"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#FF7C80</w:t>
            </w:r>
          </w:p>
        </w:tc>
      </w:tr>
      <w:tr w:rsidR="003A3AF0" w:rsidRPr="00E134B7" w14:paraId="53F1F696" w14:textId="77777777" w:rsidTr="00515B06">
        <w:trPr>
          <w:trHeight w:val="249"/>
        </w:trPr>
        <w:tc>
          <w:tcPr>
            <w:tcW w:w="2466" w:type="dxa"/>
            <w:noWrap/>
            <w:hideMark/>
          </w:tcPr>
          <w:p w14:paraId="323F275B"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Pending Evidence</w:t>
            </w:r>
          </w:p>
        </w:tc>
        <w:tc>
          <w:tcPr>
            <w:tcW w:w="1817" w:type="dxa"/>
            <w:noWrap/>
            <w:hideMark/>
          </w:tcPr>
          <w:p w14:paraId="3BD5AD4B"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0F65EAEB"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#FFC000</w:t>
            </w:r>
          </w:p>
        </w:tc>
      </w:tr>
      <w:tr w:rsidR="003A3AF0" w:rsidRPr="00E134B7" w14:paraId="3C6F58D4" w14:textId="77777777" w:rsidTr="00515B06">
        <w:trPr>
          <w:trHeight w:val="249"/>
        </w:trPr>
        <w:tc>
          <w:tcPr>
            <w:tcW w:w="2466" w:type="dxa"/>
            <w:noWrap/>
            <w:hideMark/>
          </w:tcPr>
          <w:p w14:paraId="048DC1B2"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In Progress</w:t>
            </w:r>
          </w:p>
        </w:tc>
        <w:tc>
          <w:tcPr>
            <w:tcW w:w="1817" w:type="dxa"/>
            <w:noWrap/>
            <w:hideMark/>
          </w:tcPr>
          <w:p w14:paraId="4D4C7E0A"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0A8C1E34"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#FFFF00</w:t>
            </w:r>
          </w:p>
        </w:tc>
      </w:tr>
      <w:tr w:rsidR="003A3AF0" w:rsidRPr="00E134B7" w14:paraId="56A5829D" w14:textId="77777777" w:rsidTr="00515B06">
        <w:trPr>
          <w:trHeight w:val="249"/>
        </w:trPr>
        <w:tc>
          <w:tcPr>
            <w:tcW w:w="2466" w:type="dxa"/>
            <w:noWrap/>
            <w:hideMark/>
          </w:tcPr>
          <w:p w14:paraId="16AF8FBD"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In Review</w:t>
            </w:r>
          </w:p>
        </w:tc>
        <w:tc>
          <w:tcPr>
            <w:tcW w:w="1817" w:type="dxa"/>
            <w:noWrap/>
            <w:hideMark/>
          </w:tcPr>
          <w:p w14:paraId="682A0D84"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30556236"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#00B0F0</w:t>
            </w:r>
          </w:p>
        </w:tc>
      </w:tr>
      <w:tr w:rsidR="003A3AF0" w:rsidRPr="00E134B7" w14:paraId="0B93F6AE" w14:textId="77777777" w:rsidTr="00515B06">
        <w:trPr>
          <w:trHeight w:val="249"/>
        </w:trPr>
        <w:tc>
          <w:tcPr>
            <w:tcW w:w="2466" w:type="dxa"/>
            <w:noWrap/>
            <w:hideMark/>
          </w:tcPr>
          <w:p w14:paraId="2690A870"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Senior Review</w:t>
            </w:r>
          </w:p>
        </w:tc>
        <w:tc>
          <w:tcPr>
            <w:tcW w:w="1817" w:type="dxa"/>
            <w:noWrap/>
            <w:hideMark/>
          </w:tcPr>
          <w:p w14:paraId="169A9DA4"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449E64F5"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#99CCFF</w:t>
            </w:r>
          </w:p>
        </w:tc>
      </w:tr>
      <w:tr w:rsidR="003A3AF0" w:rsidRPr="00E134B7" w14:paraId="05AD44DE" w14:textId="77777777" w:rsidTr="00515B06">
        <w:trPr>
          <w:trHeight w:val="249"/>
        </w:trPr>
        <w:tc>
          <w:tcPr>
            <w:tcW w:w="2466" w:type="dxa"/>
            <w:noWrap/>
            <w:hideMark/>
          </w:tcPr>
          <w:p w14:paraId="466B255C"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Closing Senior Notes</w:t>
            </w:r>
          </w:p>
        </w:tc>
        <w:tc>
          <w:tcPr>
            <w:tcW w:w="1817" w:type="dxa"/>
            <w:noWrap/>
            <w:hideMark/>
          </w:tcPr>
          <w:p w14:paraId="17852473"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69D40413"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#9BC2E6</w:t>
            </w:r>
          </w:p>
        </w:tc>
      </w:tr>
      <w:tr w:rsidR="003A3AF0" w:rsidRPr="00E134B7" w14:paraId="5C999426" w14:textId="77777777" w:rsidTr="00515B06">
        <w:trPr>
          <w:trHeight w:val="249"/>
        </w:trPr>
        <w:tc>
          <w:tcPr>
            <w:tcW w:w="2466" w:type="dxa"/>
            <w:noWrap/>
            <w:hideMark/>
          </w:tcPr>
          <w:p w14:paraId="6337A4B4"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Spiking Senior Notes</w:t>
            </w:r>
          </w:p>
        </w:tc>
        <w:tc>
          <w:tcPr>
            <w:tcW w:w="1817" w:type="dxa"/>
            <w:noWrap/>
            <w:hideMark/>
          </w:tcPr>
          <w:p w14:paraId="68B68619"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3D435ED3"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#9BC2E6</w:t>
            </w:r>
          </w:p>
        </w:tc>
      </w:tr>
      <w:tr w:rsidR="003A3AF0" w:rsidRPr="00E134B7" w14:paraId="548F4CA5" w14:textId="77777777" w:rsidTr="00515B06">
        <w:trPr>
          <w:trHeight w:val="249"/>
        </w:trPr>
        <w:tc>
          <w:tcPr>
            <w:tcW w:w="2466" w:type="dxa"/>
            <w:noWrap/>
            <w:hideMark/>
          </w:tcPr>
          <w:p w14:paraId="0AD56B4C"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Manager Review</w:t>
            </w:r>
          </w:p>
        </w:tc>
        <w:tc>
          <w:tcPr>
            <w:tcW w:w="1817" w:type="dxa"/>
            <w:noWrap/>
            <w:hideMark/>
          </w:tcPr>
          <w:p w14:paraId="3881EEE5"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6BB68814"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#CCCCFF</w:t>
            </w:r>
          </w:p>
        </w:tc>
      </w:tr>
      <w:tr w:rsidR="003A3AF0" w:rsidRPr="00E134B7" w14:paraId="056831D9" w14:textId="77777777" w:rsidTr="00515B06">
        <w:trPr>
          <w:trHeight w:val="249"/>
        </w:trPr>
        <w:tc>
          <w:tcPr>
            <w:tcW w:w="2466" w:type="dxa"/>
            <w:noWrap/>
            <w:hideMark/>
          </w:tcPr>
          <w:p w14:paraId="187C26A4"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Closing Manager Notes</w:t>
            </w:r>
          </w:p>
        </w:tc>
        <w:tc>
          <w:tcPr>
            <w:tcW w:w="1817" w:type="dxa"/>
            <w:noWrap/>
            <w:hideMark/>
          </w:tcPr>
          <w:p w14:paraId="6DE32D1A"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3F46423F"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#CC99FF</w:t>
            </w:r>
          </w:p>
        </w:tc>
      </w:tr>
      <w:tr w:rsidR="003A3AF0" w:rsidRPr="00E134B7" w14:paraId="5C073F90" w14:textId="77777777" w:rsidTr="00515B06">
        <w:trPr>
          <w:trHeight w:val="249"/>
        </w:trPr>
        <w:tc>
          <w:tcPr>
            <w:tcW w:w="2466" w:type="dxa"/>
            <w:noWrap/>
            <w:hideMark/>
          </w:tcPr>
          <w:p w14:paraId="094D05D6"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Spiking Manager Notes</w:t>
            </w:r>
          </w:p>
        </w:tc>
        <w:tc>
          <w:tcPr>
            <w:tcW w:w="1817" w:type="dxa"/>
            <w:noWrap/>
            <w:hideMark/>
          </w:tcPr>
          <w:p w14:paraId="6AE59877"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0516F024"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#CC99FF</w:t>
            </w:r>
          </w:p>
        </w:tc>
      </w:tr>
      <w:tr w:rsidR="003A3AF0" w:rsidRPr="00E134B7" w14:paraId="3DD2B859" w14:textId="77777777" w:rsidTr="00515B06">
        <w:trPr>
          <w:trHeight w:val="249"/>
        </w:trPr>
        <w:tc>
          <w:tcPr>
            <w:tcW w:w="2466" w:type="dxa"/>
            <w:noWrap/>
            <w:hideMark/>
          </w:tcPr>
          <w:p w14:paraId="1D1E50C8"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Partner Review</w:t>
            </w:r>
          </w:p>
        </w:tc>
        <w:tc>
          <w:tcPr>
            <w:tcW w:w="1817" w:type="dxa"/>
            <w:noWrap/>
            <w:hideMark/>
          </w:tcPr>
          <w:p w14:paraId="2F0DB77D"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3C44FE0B"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#FFCCFF</w:t>
            </w:r>
          </w:p>
        </w:tc>
      </w:tr>
      <w:tr w:rsidR="003A3AF0" w:rsidRPr="00E134B7" w14:paraId="73A97DFD" w14:textId="77777777" w:rsidTr="00515B06">
        <w:trPr>
          <w:trHeight w:val="249"/>
        </w:trPr>
        <w:tc>
          <w:tcPr>
            <w:tcW w:w="2466" w:type="dxa"/>
            <w:noWrap/>
            <w:hideMark/>
          </w:tcPr>
          <w:p w14:paraId="57F70BB1"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Closing Partner Notes</w:t>
            </w:r>
          </w:p>
        </w:tc>
        <w:tc>
          <w:tcPr>
            <w:tcW w:w="1817" w:type="dxa"/>
            <w:noWrap/>
            <w:hideMark/>
          </w:tcPr>
          <w:p w14:paraId="3B886B94"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7B93E447"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#FF99FF</w:t>
            </w:r>
          </w:p>
        </w:tc>
      </w:tr>
      <w:tr w:rsidR="003A3AF0" w:rsidRPr="00E134B7" w14:paraId="282CE67F" w14:textId="77777777" w:rsidTr="00515B06">
        <w:trPr>
          <w:trHeight w:val="249"/>
        </w:trPr>
        <w:tc>
          <w:tcPr>
            <w:tcW w:w="2466" w:type="dxa"/>
            <w:noWrap/>
            <w:hideMark/>
          </w:tcPr>
          <w:p w14:paraId="4853390A"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lastRenderedPageBreak/>
              <w:t>Spiking Partner Notes</w:t>
            </w:r>
          </w:p>
        </w:tc>
        <w:tc>
          <w:tcPr>
            <w:tcW w:w="1817" w:type="dxa"/>
            <w:noWrap/>
            <w:hideMark/>
          </w:tcPr>
          <w:p w14:paraId="3BBFFE4A"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4F8B2590"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#FF66CC</w:t>
            </w:r>
          </w:p>
        </w:tc>
      </w:tr>
      <w:tr w:rsidR="003A3AF0" w:rsidRPr="00E134B7" w14:paraId="24B1A0DA" w14:textId="77777777" w:rsidTr="00515B06">
        <w:trPr>
          <w:trHeight w:val="249"/>
        </w:trPr>
        <w:tc>
          <w:tcPr>
            <w:tcW w:w="2466" w:type="dxa"/>
            <w:noWrap/>
            <w:hideMark/>
          </w:tcPr>
          <w:p w14:paraId="5D93602A"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2Partner Review</w:t>
            </w:r>
          </w:p>
        </w:tc>
        <w:tc>
          <w:tcPr>
            <w:tcW w:w="1817" w:type="dxa"/>
            <w:noWrap/>
            <w:hideMark/>
          </w:tcPr>
          <w:p w14:paraId="79DD16C7"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#CC6600</w:t>
            </w:r>
          </w:p>
        </w:tc>
        <w:tc>
          <w:tcPr>
            <w:tcW w:w="1665" w:type="dxa"/>
            <w:noWrap/>
            <w:hideMark/>
          </w:tcPr>
          <w:p w14:paraId="31BFC33C"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#FFCCCC</w:t>
            </w:r>
          </w:p>
        </w:tc>
      </w:tr>
      <w:tr w:rsidR="003A3AF0" w:rsidRPr="00E134B7" w14:paraId="3CECAAE1" w14:textId="77777777" w:rsidTr="00515B06">
        <w:trPr>
          <w:trHeight w:val="249"/>
        </w:trPr>
        <w:tc>
          <w:tcPr>
            <w:tcW w:w="2466" w:type="dxa"/>
            <w:noWrap/>
            <w:hideMark/>
          </w:tcPr>
          <w:p w14:paraId="4D748CAF"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2Closing Partner Notes</w:t>
            </w:r>
          </w:p>
        </w:tc>
        <w:tc>
          <w:tcPr>
            <w:tcW w:w="1817" w:type="dxa"/>
            <w:noWrap/>
            <w:hideMark/>
          </w:tcPr>
          <w:p w14:paraId="0B45E5FA"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1394577A"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#FF9999</w:t>
            </w:r>
          </w:p>
        </w:tc>
      </w:tr>
      <w:tr w:rsidR="003A3AF0" w:rsidRPr="00E134B7" w14:paraId="5E08F622" w14:textId="77777777" w:rsidTr="00515B06">
        <w:trPr>
          <w:trHeight w:val="249"/>
        </w:trPr>
        <w:tc>
          <w:tcPr>
            <w:tcW w:w="2466" w:type="dxa"/>
            <w:noWrap/>
            <w:hideMark/>
          </w:tcPr>
          <w:p w14:paraId="5E643F1F"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2Spiking Partner Notes</w:t>
            </w:r>
          </w:p>
        </w:tc>
        <w:tc>
          <w:tcPr>
            <w:tcW w:w="1817" w:type="dxa"/>
            <w:noWrap/>
            <w:hideMark/>
          </w:tcPr>
          <w:p w14:paraId="46D669BE"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#800000</w:t>
            </w:r>
          </w:p>
        </w:tc>
        <w:tc>
          <w:tcPr>
            <w:tcW w:w="1665" w:type="dxa"/>
            <w:noWrap/>
            <w:hideMark/>
          </w:tcPr>
          <w:p w14:paraId="2AA383ED"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#FF9966</w:t>
            </w:r>
          </w:p>
        </w:tc>
      </w:tr>
      <w:tr w:rsidR="003A3AF0" w:rsidRPr="00E134B7" w14:paraId="003E4C8B" w14:textId="77777777" w:rsidTr="00515B06">
        <w:trPr>
          <w:trHeight w:val="249"/>
        </w:trPr>
        <w:tc>
          <w:tcPr>
            <w:tcW w:w="2466" w:type="dxa"/>
            <w:noWrap/>
            <w:hideMark/>
          </w:tcPr>
          <w:p w14:paraId="18D76ACB"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EQCR Review</w:t>
            </w:r>
          </w:p>
        </w:tc>
        <w:tc>
          <w:tcPr>
            <w:tcW w:w="1817" w:type="dxa"/>
            <w:noWrap/>
            <w:hideMark/>
          </w:tcPr>
          <w:p w14:paraId="1B28AB91"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024A8789"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#66FF99</w:t>
            </w:r>
          </w:p>
        </w:tc>
      </w:tr>
      <w:tr w:rsidR="003A3AF0" w:rsidRPr="00E134B7" w14:paraId="13DA06B7" w14:textId="77777777" w:rsidTr="00515B06">
        <w:trPr>
          <w:trHeight w:val="249"/>
        </w:trPr>
        <w:tc>
          <w:tcPr>
            <w:tcW w:w="2466" w:type="dxa"/>
            <w:noWrap/>
            <w:hideMark/>
          </w:tcPr>
          <w:p w14:paraId="710B25B2"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Closing EQCR Notes</w:t>
            </w:r>
          </w:p>
        </w:tc>
        <w:tc>
          <w:tcPr>
            <w:tcW w:w="1817" w:type="dxa"/>
            <w:noWrap/>
            <w:hideMark/>
          </w:tcPr>
          <w:p w14:paraId="53B20D27"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70AF659C"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#00FF00</w:t>
            </w:r>
          </w:p>
        </w:tc>
      </w:tr>
      <w:tr w:rsidR="003A3AF0" w:rsidRPr="00E134B7" w14:paraId="69894D12" w14:textId="77777777" w:rsidTr="00515B06">
        <w:trPr>
          <w:trHeight w:val="249"/>
        </w:trPr>
        <w:tc>
          <w:tcPr>
            <w:tcW w:w="2466" w:type="dxa"/>
            <w:noWrap/>
            <w:hideMark/>
          </w:tcPr>
          <w:p w14:paraId="2E404378"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Spiking EQCR Notes</w:t>
            </w:r>
          </w:p>
        </w:tc>
        <w:tc>
          <w:tcPr>
            <w:tcW w:w="1817" w:type="dxa"/>
            <w:noWrap/>
            <w:hideMark/>
          </w:tcPr>
          <w:p w14:paraId="726913C7"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4428BA8B"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#00FF00</w:t>
            </w:r>
          </w:p>
        </w:tc>
      </w:tr>
      <w:tr w:rsidR="003A3AF0" w:rsidRPr="00E134B7" w14:paraId="2ED373CA" w14:textId="77777777" w:rsidTr="00515B06">
        <w:trPr>
          <w:trHeight w:val="249"/>
        </w:trPr>
        <w:tc>
          <w:tcPr>
            <w:tcW w:w="2466" w:type="dxa"/>
            <w:noWrap/>
            <w:hideMark/>
          </w:tcPr>
          <w:p w14:paraId="535E9EEE"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Complete</w:t>
            </w:r>
          </w:p>
        </w:tc>
        <w:tc>
          <w:tcPr>
            <w:tcW w:w="1817" w:type="dxa"/>
            <w:noWrap/>
            <w:hideMark/>
          </w:tcPr>
          <w:p w14:paraId="7003DFCF"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5FADEFC0"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#00B050</w:t>
            </w:r>
          </w:p>
        </w:tc>
      </w:tr>
      <w:tr w:rsidR="003A3AF0" w:rsidRPr="00E134B7" w14:paraId="1E7D1E62" w14:textId="77777777" w:rsidTr="00515B06">
        <w:trPr>
          <w:trHeight w:val="249"/>
        </w:trPr>
        <w:tc>
          <w:tcPr>
            <w:tcW w:w="2466" w:type="dxa"/>
            <w:noWrap/>
            <w:hideMark/>
          </w:tcPr>
          <w:p w14:paraId="010DDA76"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INDUS</w:t>
            </w:r>
          </w:p>
        </w:tc>
        <w:tc>
          <w:tcPr>
            <w:tcW w:w="1817" w:type="dxa"/>
            <w:noWrap/>
            <w:hideMark/>
          </w:tcPr>
          <w:p w14:paraId="0B829EB0"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2D0E73CC"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#CC9900</w:t>
            </w:r>
          </w:p>
        </w:tc>
      </w:tr>
      <w:tr w:rsidR="003A3AF0" w:rsidRPr="00E134B7" w14:paraId="68752D3A" w14:textId="77777777" w:rsidTr="00515B06">
        <w:trPr>
          <w:trHeight w:val="249"/>
        </w:trPr>
        <w:tc>
          <w:tcPr>
            <w:tcW w:w="2466" w:type="dxa"/>
            <w:noWrap/>
            <w:vAlign w:val="bottom"/>
          </w:tcPr>
          <w:p w14:paraId="41035973" w14:textId="77777777" w:rsidR="003A3AF0" w:rsidRPr="00E134B7" w:rsidRDefault="003A3AF0" w:rsidP="00515B0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TBD</w:t>
            </w:r>
          </w:p>
        </w:tc>
        <w:tc>
          <w:tcPr>
            <w:tcW w:w="1817" w:type="dxa"/>
            <w:noWrap/>
            <w:vAlign w:val="bottom"/>
          </w:tcPr>
          <w:p w14:paraId="388B69AE" w14:textId="77777777" w:rsidR="003A3AF0" w:rsidRPr="00E134B7" w:rsidRDefault="003A3AF0" w:rsidP="00515B06">
            <w:pPr>
              <w:rPr>
                <w:rFonts w:ascii="Aptos Narrow" w:eastAsia="Times New Roman" w:hAnsi="Aptos Narrow" w:cs="Times New Roman"/>
                <w:color w:val="000000"/>
                <w:kern w:val="0"/>
                <w14:ligatures w14:val="none"/>
              </w:rPr>
            </w:pPr>
            <w:r w:rsidRPr="00A4581E">
              <w:rPr>
                <w:rFonts w:ascii="Aptos Narrow" w:eastAsia="Times New Roman" w:hAnsi="Aptos Narrow" w:cs="Times New Roman"/>
                <w:color w:val="000000"/>
                <w:kern w:val="0"/>
                <w14:ligatures w14:val="none"/>
              </w:rPr>
              <w:t>#FFFFFF</w:t>
            </w:r>
          </w:p>
        </w:tc>
        <w:tc>
          <w:tcPr>
            <w:tcW w:w="1665" w:type="dxa"/>
            <w:noWrap/>
            <w:vAlign w:val="bottom"/>
          </w:tcPr>
          <w:p w14:paraId="576212B9" w14:textId="77777777" w:rsidR="003A3AF0" w:rsidRPr="00E134B7" w:rsidRDefault="003A3AF0" w:rsidP="00515B06">
            <w:pPr>
              <w:rPr>
                <w:rFonts w:ascii="Aptos Narrow" w:eastAsia="Times New Roman" w:hAnsi="Aptos Narrow" w:cs="Times New Roman"/>
                <w:color w:val="000000"/>
                <w:kern w:val="0"/>
                <w14:ligatures w14:val="none"/>
              </w:rPr>
            </w:pPr>
            <w:r w:rsidRPr="00530A60">
              <w:rPr>
                <w:rFonts w:ascii="Aptos Narrow" w:eastAsia="Times New Roman" w:hAnsi="Aptos Narrow" w:cs="Times New Roman"/>
                <w:color w:val="000000"/>
                <w:kern w:val="0"/>
                <w14:ligatures w14:val="none"/>
              </w:rPr>
              <w:t>#0055FE</w:t>
            </w:r>
          </w:p>
        </w:tc>
      </w:tr>
      <w:tr w:rsidR="003A3AF0" w:rsidRPr="00E134B7" w14:paraId="65D97111" w14:textId="77777777" w:rsidTr="00515B06">
        <w:trPr>
          <w:trHeight w:val="249"/>
        </w:trPr>
        <w:tc>
          <w:tcPr>
            <w:tcW w:w="2466" w:type="dxa"/>
            <w:noWrap/>
            <w:vAlign w:val="bottom"/>
          </w:tcPr>
          <w:p w14:paraId="72550B18" w14:textId="77777777" w:rsidR="003A3AF0" w:rsidRPr="00E134B7" w:rsidRDefault="003A3AF0" w:rsidP="00515B0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Later</w:t>
            </w:r>
          </w:p>
        </w:tc>
        <w:tc>
          <w:tcPr>
            <w:tcW w:w="1817" w:type="dxa"/>
            <w:noWrap/>
            <w:vAlign w:val="bottom"/>
          </w:tcPr>
          <w:p w14:paraId="43978FAE" w14:textId="77777777" w:rsidR="003A3AF0" w:rsidRPr="00E134B7" w:rsidRDefault="003A3AF0" w:rsidP="00515B06">
            <w:pPr>
              <w:rPr>
                <w:rFonts w:ascii="Aptos Narrow" w:eastAsia="Times New Roman" w:hAnsi="Aptos Narrow" w:cs="Times New Roman"/>
                <w:color w:val="000000"/>
                <w:kern w:val="0"/>
                <w14:ligatures w14:val="none"/>
              </w:rPr>
            </w:pPr>
            <w:r w:rsidRPr="00A4581E">
              <w:rPr>
                <w:rFonts w:ascii="Aptos Narrow" w:eastAsia="Times New Roman" w:hAnsi="Aptos Narrow" w:cs="Times New Roman"/>
                <w:color w:val="000000"/>
                <w:kern w:val="0"/>
                <w14:ligatures w14:val="none"/>
              </w:rPr>
              <w:t>#FFFFFF</w:t>
            </w:r>
          </w:p>
        </w:tc>
        <w:tc>
          <w:tcPr>
            <w:tcW w:w="1665" w:type="dxa"/>
            <w:noWrap/>
            <w:vAlign w:val="bottom"/>
          </w:tcPr>
          <w:p w14:paraId="286FD8B5" w14:textId="77777777" w:rsidR="003A3AF0" w:rsidRPr="00E134B7" w:rsidRDefault="003A3AF0" w:rsidP="00515B06">
            <w:pPr>
              <w:rPr>
                <w:rFonts w:ascii="Aptos Narrow" w:eastAsia="Times New Roman" w:hAnsi="Aptos Narrow" w:cs="Times New Roman"/>
                <w:color w:val="000000"/>
                <w:kern w:val="0"/>
                <w14:ligatures w14:val="none"/>
              </w:rPr>
            </w:pPr>
            <w:r w:rsidRPr="00530A60">
              <w:rPr>
                <w:rFonts w:ascii="Aptos Narrow" w:eastAsia="Times New Roman" w:hAnsi="Aptos Narrow" w:cs="Times New Roman"/>
                <w:color w:val="000000"/>
                <w:kern w:val="0"/>
                <w14:ligatures w14:val="none"/>
              </w:rPr>
              <w:t>#0055FE</w:t>
            </w:r>
          </w:p>
        </w:tc>
      </w:tr>
      <w:tr w:rsidR="003A3AF0" w:rsidRPr="00E134B7" w14:paraId="54285035" w14:textId="77777777" w:rsidTr="00515B06">
        <w:trPr>
          <w:trHeight w:val="249"/>
        </w:trPr>
        <w:tc>
          <w:tcPr>
            <w:tcW w:w="2466" w:type="dxa"/>
            <w:noWrap/>
            <w:hideMark/>
          </w:tcPr>
          <w:p w14:paraId="61D386CB"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Not Tested</w:t>
            </w:r>
          </w:p>
        </w:tc>
        <w:tc>
          <w:tcPr>
            <w:tcW w:w="1817" w:type="dxa"/>
            <w:noWrap/>
            <w:hideMark/>
          </w:tcPr>
          <w:p w14:paraId="0AE70FFD"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5D5D0226" w14:textId="77777777" w:rsidR="003A3AF0" w:rsidRPr="00E134B7" w:rsidRDefault="003A3AF0" w:rsidP="00515B06">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#7B7B7B</w:t>
            </w:r>
          </w:p>
        </w:tc>
      </w:tr>
    </w:tbl>
    <w:p w14:paraId="761D1DF1" w14:textId="77777777" w:rsidR="003A3AF0" w:rsidRDefault="003A3AF0" w:rsidP="0034524B">
      <w:pPr>
        <w:spacing w:after="0" w:line="240" w:lineRule="auto"/>
        <w:rPr>
          <w:rFonts w:ascii="Arial" w:eastAsia="Times New Roman" w:hAnsi="Arial" w:cs="Arial"/>
          <w:b/>
          <w:bCs/>
          <w:color w:val="1B1C1D"/>
          <w:kern w:val="0"/>
          <w:sz w:val="24"/>
          <w:szCs w:val="24"/>
          <w:bdr w:val="none" w:sz="0" w:space="0" w:color="auto" w:frame="1"/>
          <w14:ligatures w14:val="none"/>
        </w:rPr>
      </w:pPr>
    </w:p>
    <w:p w14:paraId="248B6C2D" w14:textId="77777777" w:rsidR="003A3AF0" w:rsidRDefault="003A3AF0" w:rsidP="0034524B">
      <w:pPr>
        <w:spacing w:after="0" w:line="240" w:lineRule="auto"/>
        <w:rPr>
          <w:rFonts w:ascii="Arial" w:eastAsia="Times New Roman" w:hAnsi="Arial" w:cs="Arial"/>
          <w:b/>
          <w:bCs/>
          <w:color w:val="1B1C1D"/>
          <w:kern w:val="0"/>
          <w:sz w:val="24"/>
          <w:szCs w:val="24"/>
          <w:bdr w:val="none" w:sz="0" w:space="0" w:color="auto" w:frame="1"/>
          <w14:ligatures w14:val="none"/>
        </w:rPr>
      </w:pPr>
    </w:p>
    <w:p w14:paraId="09FF54C4" w14:textId="77777777" w:rsidR="003A3AF0" w:rsidRDefault="003A3AF0" w:rsidP="0034524B">
      <w:pPr>
        <w:spacing w:after="0" w:line="240" w:lineRule="auto"/>
        <w:rPr>
          <w:rFonts w:ascii="Arial" w:eastAsia="Times New Roman" w:hAnsi="Arial" w:cs="Arial"/>
          <w:b/>
          <w:bCs/>
          <w:color w:val="1B1C1D"/>
          <w:kern w:val="0"/>
          <w:sz w:val="24"/>
          <w:szCs w:val="24"/>
          <w:bdr w:val="none" w:sz="0" w:space="0" w:color="auto" w:frame="1"/>
          <w14:ligatures w14:val="none"/>
        </w:rPr>
      </w:pPr>
    </w:p>
    <w:p w14:paraId="76F3EED5" w14:textId="13C1B9BD"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 M: Currently With</w:t>
      </w:r>
    </w:p>
    <w:p w14:paraId="071E68DA" w14:textId="77777777" w:rsidR="0034524B" w:rsidRPr="0034524B" w:rsidRDefault="0034524B" w:rsidP="0034524B">
      <w:pPr>
        <w:numPr>
          <w:ilvl w:val="0"/>
          <w:numId w:val="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Header:</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Currently With</w:t>
      </w:r>
      <w:r w:rsidRPr="0034524B">
        <w:rPr>
          <w:rFonts w:ascii="Arial" w:eastAsia="Times New Roman" w:hAnsi="Arial" w:cs="Arial"/>
          <w:color w:val="575B5F"/>
          <w:kern w:val="0"/>
          <w:sz w:val="24"/>
          <w:szCs w:val="24"/>
          <w:bdr w:val="none" w:sz="0" w:space="0" w:color="auto" w:frame="1"/>
          <w:vertAlign w:val="superscript"/>
          <w14:ligatures w14:val="none"/>
        </w:rPr>
        <w:t>28</w:t>
      </w:r>
      <w:r w:rsidRPr="0034524B">
        <w:rPr>
          <w:rFonts w:ascii="Arial" w:eastAsia="Times New Roman" w:hAnsi="Arial" w:cs="Arial"/>
          <w:color w:val="1B1C1D"/>
          <w:kern w:val="0"/>
          <w:sz w:val="24"/>
          <w:szCs w:val="24"/>
          <w14:ligatures w14:val="none"/>
        </w:rPr>
        <w:t>.</w:t>
      </w:r>
    </w:p>
    <w:p w14:paraId="34A93642" w14:textId="77777777" w:rsidR="0034524B" w:rsidRPr="0034524B" w:rsidRDefault="0034524B" w:rsidP="0034524B">
      <w:pPr>
        <w:numPr>
          <w:ilvl w:val="0"/>
          <w:numId w:val="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14:ligatures w14:val="none"/>
        </w:rPr>
        <w:t xml:space="preserve"> This column dynamically identifies the individual or team currently responsible for the task. Its value is derived from the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14:ligatures w14:val="none"/>
        </w:rPr>
        <w:t xml:space="preserve"> in Column L.</w:t>
      </w:r>
    </w:p>
    <w:p w14:paraId="5A934B41" w14:textId="77777777" w:rsidR="0034524B" w:rsidRPr="0034524B" w:rsidRDefault="0034524B" w:rsidP="0034524B">
      <w:pPr>
        <w:numPr>
          <w:ilvl w:val="0"/>
          <w:numId w:val="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Formula Logic:</w:t>
      </w:r>
      <w:r w:rsidRPr="0034524B">
        <w:rPr>
          <w:rFonts w:ascii="Arial" w:eastAsia="Times New Roman" w:hAnsi="Arial" w:cs="Arial"/>
          <w:color w:val="1B1C1D"/>
          <w:kern w:val="0"/>
          <w:sz w:val="24"/>
          <w:szCs w:val="24"/>
          <w14:ligatures w14:val="none"/>
        </w:rPr>
        <w:t xml:space="preserve"> The value is determined by a lookup formula. </w:t>
      </w:r>
      <w:r w:rsidRPr="0034524B">
        <w:rPr>
          <w:rFonts w:ascii="Arial" w:eastAsia="Times New Roman" w:hAnsi="Arial" w:cs="Arial"/>
          <w:color w:val="1B1C1D"/>
          <w:kern w:val="0"/>
          <w:sz w:val="24"/>
          <w:szCs w:val="24"/>
          <w:bdr w:val="none" w:sz="0" w:space="0" w:color="auto" w:frame="1"/>
          <w14:ligatures w14:val="none"/>
        </w:rPr>
        <w:t xml:space="preserve">It takes the value from the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bdr w:val="none" w:sz="0" w:space="0" w:color="auto" w:frame="1"/>
          <w14:ligatures w14:val="none"/>
        </w:rPr>
        <w:t xml:space="preserve"> column (L) and looks it up in the </w:t>
      </w:r>
      <w:r w:rsidRPr="0034524B">
        <w:rPr>
          <w:rFonts w:ascii="Arial" w:eastAsia="Times New Roman" w:hAnsi="Arial" w:cs="Arial"/>
          <w:color w:val="575B5F"/>
          <w:kern w:val="0"/>
          <w:sz w:val="20"/>
          <w:szCs w:val="20"/>
          <w:bdr w:val="none" w:sz="0" w:space="0" w:color="auto" w:frame="1"/>
          <w14:ligatures w14:val="none"/>
        </w:rPr>
        <w:t>StatusLookupTable</w:t>
      </w:r>
      <w:r w:rsidRPr="0034524B">
        <w:rPr>
          <w:rFonts w:ascii="Arial" w:eastAsia="Times New Roman" w:hAnsi="Arial" w:cs="Arial"/>
          <w:color w:val="1B1C1D"/>
          <w:kern w:val="0"/>
          <w:sz w:val="24"/>
          <w:szCs w:val="24"/>
          <w:bdr w:val="none" w:sz="0" w:space="0" w:color="auto" w:frame="1"/>
          <w14:ligatures w14:val="none"/>
        </w:rPr>
        <w:t xml:space="preserve"> on the 'LookupData' helper sheet</w:t>
      </w:r>
      <w:r w:rsidRPr="0034524B">
        <w:rPr>
          <w:rFonts w:ascii="Arial" w:eastAsia="Times New Roman" w:hAnsi="Arial" w:cs="Arial"/>
          <w:color w:val="575B5F"/>
          <w:kern w:val="0"/>
          <w:sz w:val="24"/>
          <w:szCs w:val="24"/>
          <w:bdr w:val="none" w:sz="0" w:space="0" w:color="auto" w:frame="1"/>
          <w:vertAlign w:val="superscript"/>
          <w14:ligatures w14:val="none"/>
        </w:rPr>
        <w:t>29</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The helper table maps the status to a specific role column</w:t>
      </w:r>
      <w:r w:rsidRPr="0034524B">
        <w:rPr>
          <w:rFonts w:ascii="Arial" w:eastAsia="Times New Roman" w:hAnsi="Arial" w:cs="Arial"/>
          <w:color w:val="575B5F"/>
          <w:kern w:val="0"/>
          <w:sz w:val="24"/>
          <w:szCs w:val="24"/>
          <w:bdr w:val="none" w:sz="0" w:space="0" w:color="auto" w:frame="1"/>
          <w:vertAlign w:val="superscript"/>
          <w14:ligatures w14:val="none"/>
        </w:rPr>
        <w:t>30</w:t>
      </w:r>
      <w:r w:rsidRPr="0034524B">
        <w:rPr>
          <w:rFonts w:ascii="Arial" w:eastAsia="Times New Roman" w:hAnsi="Arial" w:cs="Arial"/>
          <w:color w:val="1B1C1D"/>
          <w:kern w:val="0"/>
          <w:sz w:val="24"/>
          <w:szCs w:val="24"/>
          <w14:ligatures w14:val="none"/>
        </w:rPr>
        <w:t>. The formula then retrieves the name from that role's column for the current task row.</w:t>
      </w:r>
    </w:p>
    <w:p w14:paraId="5FBAEF2D" w14:textId="450E4AE2" w:rsidR="0034524B" w:rsidRPr="0034524B" w:rsidRDefault="00127CA1"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 xml:space="preserve">Column </w:t>
      </w:r>
      <w:r w:rsidR="0034524B" w:rsidRPr="0034524B">
        <w:rPr>
          <w:rFonts w:ascii="Arial" w:eastAsia="Times New Roman" w:hAnsi="Arial" w:cs="Arial"/>
          <w:b/>
          <w:bCs/>
          <w:color w:val="1B1C1D"/>
          <w:kern w:val="0"/>
          <w:sz w:val="24"/>
          <w:szCs w:val="24"/>
          <w:bdr w:val="none" w:sz="0" w:space="0" w:color="auto" w:frame="1"/>
          <w14:ligatures w14:val="none"/>
        </w:rPr>
        <w:t>Calculated Column: Next Due Date</w:t>
      </w:r>
    </w:p>
    <w:p w14:paraId="21768723" w14:textId="77777777" w:rsidR="0034524B" w:rsidRPr="0034524B" w:rsidRDefault="0034524B" w:rsidP="0034524B">
      <w:pPr>
        <w:numPr>
          <w:ilvl w:val="0"/>
          <w:numId w:val="7"/>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 and Function:</w:t>
      </w:r>
      <w:r w:rsidRPr="0034524B">
        <w:rPr>
          <w:rFonts w:ascii="Arial" w:eastAsia="Times New Roman" w:hAnsi="Arial" w:cs="Arial"/>
          <w:color w:val="1B1C1D"/>
          <w:kern w:val="0"/>
          <w:sz w:val="24"/>
          <w:szCs w:val="24"/>
          <w:bdr w:val="none" w:sz="0" w:space="0" w:color="auto" w:frame="1"/>
          <w14:ligatures w14:val="none"/>
        </w:rPr>
        <w:t xml:space="preserve"> This crucial calculated column acts as a "smart" date aggregator</w:t>
      </w:r>
      <w:r w:rsidRPr="0034524B">
        <w:rPr>
          <w:rFonts w:ascii="Arial" w:eastAsia="Times New Roman" w:hAnsi="Arial" w:cs="Arial"/>
          <w:color w:val="575B5F"/>
          <w:kern w:val="0"/>
          <w:sz w:val="24"/>
          <w:szCs w:val="24"/>
          <w:bdr w:val="none" w:sz="0" w:space="0" w:color="auto" w:frame="1"/>
          <w:vertAlign w:val="superscript"/>
          <w14:ligatures w14:val="none"/>
        </w:rPr>
        <w:t>31</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Its function is to automatically find and display the single most relevant upcoming deadline from the many potential date columns, based on the task's current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575B5F"/>
          <w:kern w:val="0"/>
          <w:sz w:val="24"/>
          <w:szCs w:val="24"/>
          <w:bdr w:val="none" w:sz="0" w:space="0" w:color="auto" w:frame="1"/>
          <w:vertAlign w:val="superscript"/>
          <w14:ligatures w14:val="none"/>
        </w:rPr>
        <w:t>32</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This prevents users from having to scan across the entire sheet to know what's due next</w:t>
      </w:r>
      <w:r w:rsidRPr="0034524B">
        <w:rPr>
          <w:rFonts w:ascii="Arial" w:eastAsia="Times New Roman" w:hAnsi="Arial" w:cs="Arial"/>
          <w:color w:val="575B5F"/>
          <w:kern w:val="0"/>
          <w:sz w:val="24"/>
          <w:szCs w:val="24"/>
          <w:bdr w:val="none" w:sz="0" w:space="0" w:color="auto" w:frame="1"/>
          <w:vertAlign w:val="superscript"/>
          <w14:ligatures w14:val="none"/>
        </w:rPr>
        <w:t>33</w:t>
      </w:r>
      <w:r w:rsidRPr="0034524B">
        <w:rPr>
          <w:rFonts w:ascii="Arial" w:eastAsia="Times New Roman" w:hAnsi="Arial" w:cs="Arial"/>
          <w:color w:val="1B1C1D"/>
          <w:kern w:val="0"/>
          <w:sz w:val="24"/>
          <w:szCs w:val="24"/>
          <w14:ligatures w14:val="none"/>
        </w:rPr>
        <w:t>.</w:t>
      </w:r>
    </w:p>
    <w:p w14:paraId="5B2B11DF" w14:textId="77777777" w:rsidR="0034524B" w:rsidRPr="0034524B" w:rsidRDefault="0034524B" w:rsidP="0034524B">
      <w:pPr>
        <w:numPr>
          <w:ilvl w:val="0"/>
          <w:numId w:val="7"/>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Data and Content:</w:t>
      </w:r>
      <w:r w:rsidRPr="0034524B">
        <w:rPr>
          <w:rFonts w:ascii="Arial" w:eastAsia="Times New Roman" w:hAnsi="Arial" w:cs="Arial"/>
          <w:color w:val="1B1C1D"/>
          <w:kern w:val="0"/>
          <w:sz w:val="24"/>
          <w:szCs w:val="24"/>
          <w:bdr w:val="none" w:sz="0" w:space="0" w:color="auto" w:frame="1"/>
          <w14:ligatures w14:val="none"/>
        </w:rPr>
        <w:t xml:space="preserve"> Contains a single date or is blank</w:t>
      </w:r>
      <w:r w:rsidRPr="0034524B">
        <w:rPr>
          <w:rFonts w:ascii="Arial" w:eastAsia="Times New Roman" w:hAnsi="Arial" w:cs="Arial"/>
          <w:color w:val="575B5F"/>
          <w:kern w:val="0"/>
          <w:sz w:val="24"/>
          <w:szCs w:val="24"/>
          <w:bdr w:val="none" w:sz="0" w:space="0" w:color="auto" w:frame="1"/>
          <w:vertAlign w:val="superscript"/>
          <w14:ligatures w14:val="none"/>
        </w:rPr>
        <w:t>34</w:t>
      </w:r>
      <w:r w:rsidRPr="0034524B">
        <w:rPr>
          <w:rFonts w:ascii="Arial" w:eastAsia="Times New Roman" w:hAnsi="Arial" w:cs="Arial"/>
          <w:color w:val="1B1C1D"/>
          <w:kern w:val="0"/>
          <w:sz w:val="24"/>
          <w:szCs w:val="24"/>
          <w14:ligatures w14:val="none"/>
        </w:rPr>
        <w:t>.</w:t>
      </w:r>
    </w:p>
    <w:p w14:paraId="1E596EC8" w14:textId="77777777" w:rsidR="0034524B" w:rsidRPr="0034524B" w:rsidRDefault="0034524B" w:rsidP="0034524B">
      <w:pPr>
        <w:numPr>
          <w:ilvl w:val="0"/>
          <w:numId w:val="7"/>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Formula Logic:</w:t>
      </w:r>
      <w:r w:rsidRPr="0034524B">
        <w:rPr>
          <w:rFonts w:ascii="Arial" w:eastAsia="Times New Roman" w:hAnsi="Arial" w:cs="Arial"/>
          <w:color w:val="1B1C1D"/>
          <w:kern w:val="0"/>
          <w:sz w:val="24"/>
          <w:szCs w:val="24"/>
          <w:bdr w:val="none" w:sz="0" w:space="0" w:color="auto" w:frame="1"/>
          <w14:ligatures w14:val="none"/>
        </w:rPr>
        <w:t xml:space="preserve"> Powered by a nested IF formula that functions as a switch</w:t>
      </w:r>
      <w:r w:rsidRPr="0034524B">
        <w:rPr>
          <w:rFonts w:ascii="Arial" w:eastAsia="Times New Roman" w:hAnsi="Arial" w:cs="Arial"/>
          <w:color w:val="575B5F"/>
          <w:kern w:val="0"/>
          <w:sz w:val="24"/>
          <w:szCs w:val="24"/>
          <w:bdr w:val="none" w:sz="0" w:space="0" w:color="auto" w:frame="1"/>
          <w:vertAlign w:val="superscript"/>
          <w14:ligatures w14:val="none"/>
        </w:rPr>
        <w:t>35</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It first checks if the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bdr w:val="none" w:sz="0" w:space="0" w:color="auto" w:frame="1"/>
          <w14:ligatures w14:val="none"/>
        </w:rPr>
        <w:t xml:space="preserve"> is blank or "Complete," in which case it returns a blank value</w:t>
      </w:r>
      <w:r w:rsidRPr="0034524B">
        <w:rPr>
          <w:rFonts w:ascii="Arial" w:eastAsia="Times New Roman" w:hAnsi="Arial" w:cs="Arial"/>
          <w:color w:val="575B5F"/>
          <w:kern w:val="0"/>
          <w:sz w:val="24"/>
          <w:szCs w:val="24"/>
          <w:bdr w:val="none" w:sz="0" w:space="0" w:color="auto" w:frame="1"/>
          <w:vertAlign w:val="superscript"/>
          <w14:ligatures w14:val="none"/>
        </w:rPr>
        <w:t>36</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It then evaluates the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bdr w:val="none" w:sz="0" w:space="0" w:color="auto" w:frame="1"/>
          <w14:ligatures w14:val="none"/>
        </w:rPr>
        <w:t xml:space="preserve"> value and pulls the date from the corresponding column</w:t>
      </w:r>
      <w:r w:rsidRPr="0034524B">
        <w:rPr>
          <w:rFonts w:ascii="Arial" w:eastAsia="Times New Roman" w:hAnsi="Arial" w:cs="Arial"/>
          <w:color w:val="575B5F"/>
          <w:kern w:val="0"/>
          <w:sz w:val="24"/>
          <w:szCs w:val="24"/>
          <w:bdr w:val="none" w:sz="0" w:space="0" w:color="auto" w:frame="1"/>
          <w:vertAlign w:val="superscript"/>
          <w14:ligatures w14:val="none"/>
        </w:rPr>
        <w:t>37</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For example, if Status = "Partner Review", it will return the date from the Partner Review DueDate column</w:t>
      </w:r>
      <w:r w:rsidRPr="0034524B">
        <w:rPr>
          <w:rFonts w:ascii="Arial" w:eastAsia="Times New Roman" w:hAnsi="Arial" w:cs="Arial"/>
          <w:color w:val="575B5F"/>
          <w:kern w:val="0"/>
          <w:sz w:val="24"/>
          <w:szCs w:val="24"/>
          <w:bdr w:val="none" w:sz="0" w:space="0" w:color="auto" w:frame="1"/>
          <w:vertAlign w:val="superscript"/>
          <w14:ligatures w14:val="none"/>
        </w:rPr>
        <w:t>38</w:t>
      </w:r>
      <w:r w:rsidRPr="0034524B">
        <w:rPr>
          <w:rFonts w:ascii="Arial" w:eastAsia="Times New Roman" w:hAnsi="Arial" w:cs="Arial"/>
          <w:color w:val="1B1C1D"/>
          <w:kern w:val="0"/>
          <w:sz w:val="24"/>
          <w:szCs w:val="24"/>
          <w14:ligatures w14:val="none"/>
        </w:rPr>
        <w:t xml:space="preserve">. </w:t>
      </w:r>
    </w:p>
    <w:p w14:paraId="67FBAF2B" w14:textId="77777777" w:rsidR="0034524B" w:rsidRPr="0034524B" w:rsidRDefault="0034524B" w:rsidP="0034524B">
      <w:pPr>
        <w:spacing w:after="0" w:line="240" w:lineRule="auto"/>
        <w:ind w:left="720"/>
        <w:rPr>
          <w:rFonts w:ascii="Arial" w:eastAsia="Times New Roman" w:hAnsi="Arial" w:cs="Arial"/>
          <w:color w:val="575B5F"/>
          <w:kern w:val="0"/>
          <w:sz w:val="24"/>
          <w:szCs w:val="24"/>
          <w14:ligatures w14:val="none"/>
        </w:rPr>
      </w:pPr>
      <w:r w:rsidRPr="0034524B">
        <w:rPr>
          <w:rFonts w:ascii="Arial" w:eastAsia="Times New Roman" w:hAnsi="Arial" w:cs="Arial"/>
          <w:color w:val="575B5F"/>
          <w:kern w:val="0"/>
          <w:sz w:val="24"/>
          <w:szCs w:val="24"/>
          <w:bdr w:val="none" w:sz="0" w:space="0" w:color="auto" w:frame="1"/>
          <w14:ligatures w14:val="none"/>
        </w:rPr>
        <w:t>Excel</w:t>
      </w:r>
    </w:p>
    <w:p w14:paraId="3D7BED85"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967D2"/>
          <w:kern w:val="0"/>
          <w:sz w:val="21"/>
          <w:szCs w:val="21"/>
          <w:bdr w:val="none" w:sz="0" w:space="0" w:color="auto" w:frame="1"/>
          <w14:ligatures w14:val="none"/>
        </w:rPr>
        <w:t>IFS</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B55908"/>
          <w:kern w:val="0"/>
          <w:sz w:val="21"/>
          <w:szCs w:val="21"/>
          <w:bdr w:val="none" w:sz="0" w:space="0" w:color="auto" w:frame="1"/>
          <w14:ligatures w14:val="none"/>
        </w:rPr>
        <w:t>L5</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88038"/>
          <w:kern w:val="0"/>
          <w:sz w:val="21"/>
          <w:szCs w:val="21"/>
          <w:bdr w:val="none" w:sz="0" w:space="0" w:color="auto" w:frame="1"/>
          <w14:ligatures w14:val="none"/>
        </w:rPr>
        <w:t>""</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88038"/>
          <w:kern w:val="0"/>
          <w:sz w:val="21"/>
          <w:szCs w:val="21"/>
          <w:bdr w:val="none" w:sz="0" w:space="0" w:color="auto" w:frame="1"/>
          <w14:ligatures w14:val="none"/>
        </w:rPr>
        <w:t>""</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B55908"/>
          <w:kern w:val="0"/>
          <w:sz w:val="21"/>
          <w:szCs w:val="21"/>
          <w:bdr w:val="none" w:sz="0" w:space="0" w:color="auto" w:frame="1"/>
          <w14:ligatures w14:val="none"/>
        </w:rPr>
        <w:t>L5</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88038"/>
          <w:kern w:val="0"/>
          <w:sz w:val="21"/>
          <w:szCs w:val="21"/>
          <w:bdr w:val="none" w:sz="0" w:space="0" w:color="auto" w:frame="1"/>
          <w14:ligatures w14:val="none"/>
        </w:rPr>
        <w:t>"Complete"</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88038"/>
          <w:kern w:val="0"/>
          <w:sz w:val="21"/>
          <w:szCs w:val="21"/>
          <w:bdr w:val="none" w:sz="0" w:space="0" w:color="auto" w:frame="1"/>
          <w14:ligatures w14:val="none"/>
        </w:rPr>
        <w:t>""</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B55908"/>
          <w:kern w:val="0"/>
          <w:sz w:val="21"/>
          <w:szCs w:val="21"/>
          <w:bdr w:val="none" w:sz="0" w:space="0" w:color="auto" w:frame="1"/>
          <w14:ligatures w14:val="none"/>
        </w:rPr>
        <w:t>L5</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88038"/>
          <w:kern w:val="0"/>
          <w:sz w:val="21"/>
          <w:szCs w:val="21"/>
          <w:bdr w:val="none" w:sz="0" w:space="0" w:color="auto" w:frame="1"/>
          <w14:ligatures w14:val="none"/>
        </w:rPr>
        <w:t>"In Progress"</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B55908"/>
          <w:kern w:val="0"/>
          <w:sz w:val="21"/>
          <w:szCs w:val="21"/>
          <w:bdr w:val="none" w:sz="0" w:space="0" w:color="auto" w:frame="1"/>
          <w14:ligatures w14:val="none"/>
        </w:rPr>
        <w:t>Q5</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B55908"/>
          <w:kern w:val="0"/>
          <w:sz w:val="21"/>
          <w:szCs w:val="21"/>
          <w:bdr w:val="none" w:sz="0" w:space="0" w:color="auto" w:frame="1"/>
          <w14:ligatures w14:val="none"/>
        </w:rPr>
        <w:t>L5</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88038"/>
          <w:kern w:val="0"/>
          <w:sz w:val="21"/>
          <w:szCs w:val="21"/>
          <w:bdr w:val="none" w:sz="0" w:space="0" w:color="auto" w:frame="1"/>
          <w14:ligatures w14:val="none"/>
        </w:rPr>
        <w:t>"Senior Review"</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B55908"/>
          <w:kern w:val="0"/>
          <w:sz w:val="21"/>
          <w:szCs w:val="21"/>
          <w:bdr w:val="none" w:sz="0" w:space="0" w:color="auto" w:frame="1"/>
          <w14:ligatures w14:val="none"/>
        </w:rPr>
        <w:t>S5</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B55908"/>
          <w:kern w:val="0"/>
          <w:sz w:val="21"/>
          <w:szCs w:val="21"/>
          <w:bdr w:val="none" w:sz="0" w:space="0" w:color="auto" w:frame="1"/>
          <w14:ligatures w14:val="none"/>
        </w:rPr>
        <w:t>L5</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88038"/>
          <w:kern w:val="0"/>
          <w:sz w:val="21"/>
          <w:szCs w:val="21"/>
          <w:bdr w:val="none" w:sz="0" w:space="0" w:color="auto" w:frame="1"/>
          <w14:ligatures w14:val="none"/>
        </w:rPr>
        <w:t>"Manager Review"</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B55908"/>
          <w:kern w:val="0"/>
          <w:sz w:val="21"/>
          <w:szCs w:val="21"/>
          <w:bdr w:val="none" w:sz="0" w:space="0" w:color="auto" w:frame="1"/>
          <w14:ligatures w14:val="none"/>
        </w:rPr>
        <w:t>U5</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B55908"/>
          <w:kern w:val="0"/>
          <w:sz w:val="21"/>
          <w:szCs w:val="21"/>
          <w:bdr w:val="none" w:sz="0" w:space="0" w:color="auto" w:frame="1"/>
          <w14:ligatures w14:val="none"/>
        </w:rPr>
        <w:t>L5</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88038"/>
          <w:kern w:val="0"/>
          <w:sz w:val="21"/>
          <w:szCs w:val="21"/>
          <w:bdr w:val="none" w:sz="0" w:space="0" w:color="auto" w:frame="1"/>
          <w14:ligatures w14:val="none"/>
        </w:rPr>
        <w:t>"Partner Review"</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B55908"/>
          <w:kern w:val="0"/>
          <w:sz w:val="21"/>
          <w:szCs w:val="21"/>
          <w:bdr w:val="none" w:sz="0" w:space="0" w:color="auto" w:frame="1"/>
          <w14:ligatures w14:val="none"/>
        </w:rPr>
        <w:t>W5</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967D2"/>
          <w:kern w:val="0"/>
          <w:sz w:val="21"/>
          <w:szCs w:val="21"/>
          <w:bdr w:val="none" w:sz="0" w:space="0" w:color="auto" w:frame="1"/>
          <w14:ligatures w14:val="none"/>
        </w:rPr>
        <w:t>TRUE</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88038"/>
          <w:kern w:val="0"/>
          <w:sz w:val="21"/>
          <w:szCs w:val="21"/>
          <w:bdr w:val="none" w:sz="0" w:space="0" w:color="auto" w:frame="1"/>
          <w14:ligatures w14:val="none"/>
        </w:rPr>
        <w:t>""</w:t>
      </w:r>
      <w:r w:rsidRPr="0034524B">
        <w:rPr>
          <w:rFonts w:ascii="Arial" w:eastAsia="Times New Roman" w:hAnsi="Arial" w:cs="Arial"/>
          <w:color w:val="575B5F"/>
          <w:kern w:val="0"/>
          <w:sz w:val="21"/>
          <w:szCs w:val="21"/>
          <w:bdr w:val="none" w:sz="0" w:space="0" w:color="auto" w:frame="1"/>
          <w14:ligatures w14:val="none"/>
        </w:rPr>
        <w:t>)</w:t>
      </w:r>
    </w:p>
    <w:p w14:paraId="5653EC8B" w14:textId="77777777" w:rsidR="0034524B" w:rsidRPr="0034524B" w:rsidRDefault="0034524B" w:rsidP="0034524B">
      <w:pPr>
        <w:numPr>
          <w:ilvl w:val="0"/>
          <w:numId w:val="7"/>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Examples using Sample Data:</w:t>
      </w:r>
      <w:r w:rsidRPr="0034524B">
        <w:rPr>
          <w:rFonts w:ascii="Arial" w:eastAsia="Times New Roman" w:hAnsi="Arial" w:cs="Arial"/>
          <w:color w:val="1B1C1D"/>
          <w:kern w:val="0"/>
          <w:sz w:val="24"/>
          <w:szCs w:val="24"/>
          <w14:ligatures w14:val="none"/>
        </w:rPr>
        <w:t xml:space="preserve"> </w:t>
      </w:r>
    </w:p>
    <w:p w14:paraId="6CA6798B" w14:textId="77777777" w:rsidR="0034524B" w:rsidRPr="0034524B" w:rsidRDefault="0034524B" w:rsidP="0034524B">
      <w:pPr>
        <w:numPr>
          <w:ilvl w:val="1"/>
          <w:numId w:val="7"/>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 Row 5 ("IFRS16 Lease Review"):</w:t>
      </w:r>
      <w:r w:rsidRPr="0034524B">
        <w:rPr>
          <w:rFonts w:ascii="Arial" w:eastAsia="Times New Roman" w:hAnsi="Arial" w:cs="Arial"/>
          <w:color w:val="1B1C1D"/>
          <w:kern w:val="0"/>
          <w:sz w:val="24"/>
          <w:szCs w:val="24"/>
          <w14:ligatures w14:val="none"/>
        </w:rPr>
        <w:t xml:space="preserve"> The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14:ligatures w14:val="none"/>
        </w:rPr>
        <w:t xml:space="preserve"> in cell L5 is "In Progress". The formula returns the value from the corresponding </w:t>
      </w:r>
      <w:r w:rsidRPr="0034524B">
        <w:rPr>
          <w:rFonts w:ascii="Arial" w:eastAsia="Times New Roman" w:hAnsi="Arial" w:cs="Arial"/>
          <w:color w:val="575B5F"/>
          <w:kern w:val="0"/>
          <w:sz w:val="20"/>
          <w:szCs w:val="20"/>
          <w:bdr w:val="none" w:sz="0" w:space="0" w:color="auto" w:frame="1"/>
          <w14:ligatures w14:val="none"/>
        </w:rPr>
        <w:t>Preparer Due Date</w:t>
      </w:r>
      <w:r w:rsidRPr="0034524B">
        <w:rPr>
          <w:rFonts w:ascii="Arial" w:eastAsia="Times New Roman" w:hAnsi="Arial" w:cs="Arial"/>
          <w:color w:val="1B1C1D"/>
          <w:kern w:val="0"/>
          <w:sz w:val="24"/>
          <w:szCs w:val="24"/>
          <w14:ligatures w14:val="none"/>
        </w:rPr>
        <w:t xml:space="preserve"> column (Q5), which is </w:t>
      </w:r>
      <w:r w:rsidRPr="0034524B">
        <w:rPr>
          <w:rFonts w:ascii="Arial" w:eastAsia="Times New Roman" w:hAnsi="Arial" w:cs="Arial"/>
          <w:b/>
          <w:bCs/>
          <w:color w:val="1B1C1D"/>
          <w:kern w:val="0"/>
          <w:sz w:val="24"/>
          <w:szCs w:val="24"/>
          <w:bdr w:val="none" w:sz="0" w:space="0" w:color="auto" w:frame="1"/>
          <w14:ligatures w14:val="none"/>
        </w:rPr>
        <w:t>6/30/2025</w:t>
      </w:r>
      <w:r w:rsidRPr="0034524B">
        <w:rPr>
          <w:rFonts w:ascii="Arial" w:eastAsia="Times New Roman" w:hAnsi="Arial" w:cs="Arial"/>
          <w:color w:val="1B1C1D"/>
          <w:kern w:val="0"/>
          <w:sz w:val="24"/>
          <w:szCs w:val="24"/>
          <w14:ligatures w14:val="none"/>
        </w:rPr>
        <w:t>.</w:t>
      </w:r>
    </w:p>
    <w:p w14:paraId="4991BCA9" w14:textId="77777777" w:rsidR="0034524B" w:rsidRPr="0034524B" w:rsidRDefault="0034524B" w:rsidP="0034524B">
      <w:pPr>
        <w:numPr>
          <w:ilvl w:val="1"/>
          <w:numId w:val="7"/>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 Row 6 ("Sales Returns Approval"):</w:t>
      </w:r>
      <w:r w:rsidRPr="0034524B">
        <w:rPr>
          <w:rFonts w:ascii="Arial" w:eastAsia="Times New Roman" w:hAnsi="Arial" w:cs="Arial"/>
          <w:color w:val="1B1C1D"/>
          <w:kern w:val="0"/>
          <w:sz w:val="24"/>
          <w:szCs w:val="24"/>
          <w14:ligatures w14:val="none"/>
        </w:rPr>
        <w:t xml:space="preserve"> The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14:ligatures w14:val="none"/>
        </w:rPr>
        <w:t xml:space="preserve"> in L6 is "Partner Review". The formula returns the date from the </w:t>
      </w:r>
      <w:r w:rsidRPr="0034524B">
        <w:rPr>
          <w:rFonts w:ascii="Arial" w:eastAsia="Times New Roman" w:hAnsi="Arial" w:cs="Arial"/>
          <w:color w:val="575B5F"/>
          <w:kern w:val="0"/>
          <w:sz w:val="20"/>
          <w:szCs w:val="20"/>
          <w:bdr w:val="none" w:sz="0" w:space="0" w:color="auto" w:frame="1"/>
          <w14:ligatures w14:val="none"/>
        </w:rPr>
        <w:t>Partner Review Due Date</w:t>
      </w:r>
      <w:r w:rsidRPr="0034524B">
        <w:rPr>
          <w:rFonts w:ascii="Arial" w:eastAsia="Times New Roman" w:hAnsi="Arial" w:cs="Arial"/>
          <w:color w:val="1B1C1D"/>
          <w:kern w:val="0"/>
          <w:sz w:val="24"/>
          <w:szCs w:val="24"/>
          <w14:ligatures w14:val="none"/>
        </w:rPr>
        <w:t xml:space="preserve"> column (W6), which is </w:t>
      </w:r>
      <w:r w:rsidRPr="0034524B">
        <w:rPr>
          <w:rFonts w:ascii="Arial" w:eastAsia="Times New Roman" w:hAnsi="Arial" w:cs="Arial"/>
          <w:b/>
          <w:bCs/>
          <w:color w:val="1B1C1D"/>
          <w:kern w:val="0"/>
          <w:sz w:val="24"/>
          <w:szCs w:val="24"/>
          <w:bdr w:val="none" w:sz="0" w:space="0" w:color="auto" w:frame="1"/>
          <w14:ligatures w14:val="none"/>
        </w:rPr>
        <w:t>2/12/2025</w:t>
      </w:r>
      <w:r w:rsidRPr="0034524B">
        <w:rPr>
          <w:rFonts w:ascii="Arial" w:eastAsia="Times New Roman" w:hAnsi="Arial" w:cs="Arial"/>
          <w:color w:val="1B1C1D"/>
          <w:kern w:val="0"/>
          <w:sz w:val="24"/>
          <w:szCs w:val="24"/>
          <w14:ligatures w14:val="none"/>
        </w:rPr>
        <w:t>.</w:t>
      </w:r>
    </w:p>
    <w:p w14:paraId="76FF8046" w14:textId="77777777" w:rsidR="0034524B" w:rsidRPr="0034524B" w:rsidRDefault="0034524B" w:rsidP="0034524B">
      <w:pPr>
        <w:numPr>
          <w:ilvl w:val="1"/>
          <w:numId w:val="7"/>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 Row 7 ("Inventory Rec"):</w:t>
      </w:r>
      <w:r w:rsidRPr="0034524B">
        <w:rPr>
          <w:rFonts w:ascii="Arial" w:eastAsia="Times New Roman" w:hAnsi="Arial" w:cs="Arial"/>
          <w:color w:val="1B1C1D"/>
          <w:kern w:val="0"/>
          <w:sz w:val="24"/>
          <w:szCs w:val="24"/>
          <w14:ligatures w14:val="none"/>
        </w:rPr>
        <w:t xml:space="preserve"> The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14:ligatures w14:val="none"/>
        </w:rPr>
        <w:t xml:space="preserve"> in L7 is "Complete". The formula returns a blank value (</w:t>
      </w:r>
      <w:r w:rsidRPr="0034524B">
        <w:rPr>
          <w:rFonts w:ascii="Arial" w:eastAsia="Times New Roman" w:hAnsi="Arial" w:cs="Arial"/>
          <w:color w:val="575B5F"/>
          <w:kern w:val="0"/>
          <w:sz w:val="20"/>
          <w:szCs w:val="20"/>
          <w:bdr w:val="none" w:sz="0" w:space="0" w:color="auto" w:frame="1"/>
          <w14:ligatures w14:val="none"/>
        </w:rPr>
        <w:t>""</w:t>
      </w:r>
      <w:r w:rsidRPr="0034524B">
        <w:rPr>
          <w:rFonts w:ascii="Arial" w:eastAsia="Times New Roman" w:hAnsi="Arial" w:cs="Arial"/>
          <w:color w:val="1B1C1D"/>
          <w:kern w:val="0"/>
          <w:sz w:val="24"/>
          <w:szCs w:val="24"/>
          <w14:ligatures w14:val="none"/>
        </w:rPr>
        <w:t>).</w:t>
      </w:r>
    </w:p>
    <w:p w14:paraId="42E8F850"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 N: Timing (Referred to as "Tracking 1")</w:t>
      </w:r>
    </w:p>
    <w:p w14:paraId="7E8AEAB4" w14:textId="77777777" w:rsidR="0034524B" w:rsidRPr="0034524B" w:rsidRDefault="0034524B" w:rsidP="0034524B">
      <w:pPr>
        <w:numPr>
          <w:ilvl w:val="0"/>
          <w:numId w:val="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Header:</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Timing</w:t>
      </w:r>
      <w:r w:rsidRPr="0034524B">
        <w:rPr>
          <w:rFonts w:ascii="Arial" w:eastAsia="Times New Roman" w:hAnsi="Arial" w:cs="Arial"/>
          <w:color w:val="575B5F"/>
          <w:kern w:val="0"/>
          <w:sz w:val="24"/>
          <w:szCs w:val="24"/>
          <w:bdr w:val="none" w:sz="0" w:space="0" w:color="auto" w:frame="1"/>
          <w:vertAlign w:val="superscript"/>
          <w14:ligatures w14:val="none"/>
        </w:rPr>
        <w:t>39</w:t>
      </w:r>
      <w:r w:rsidRPr="0034524B">
        <w:rPr>
          <w:rFonts w:ascii="Arial" w:eastAsia="Times New Roman" w:hAnsi="Arial" w:cs="Arial"/>
          <w:color w:val="1B1C1D"/>
          <w:kern w:val="0"/>
          <w:sz w:val="24"/>
          <w:szCs w:val="24"/>
          <w14:ligatures w14:val="none"/>
        </w:rPr>
        <w:t>.</w:t>
      </w:r>
    </w:p>
    <w:p w14:paraId="325AECD5" w14:textId="77777777" w:rsidR="0034524B" w:rsidRPr="0034524B" w:rsidRDefault="0034524B" w:rsidP="0034524B">
      <w:pPr>
        <w:numPr>
          <w:ilvl w:val="0"/>
          <w:numId w:val="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bdr w:val="none" w:sz="0" w:space="0" w:color="auto" w:frame="1"/>
          <w14:ligatures w14:val="none"/>
        </w:rPr>
        <w:t xml:space="preserve"> This column provides a simple, high-level, at-a-glance status of whether a task is on time or late, serving as a quick summary</w:t>
      </w:r>
      <w:r w:rsidRPr="0034524B">
        <w:rPr>
          <w:rFonts w:ascii="Arial" w:eastAsia="Times New Roman" w:hAnsi="Arial" w:cs="Arial"/>
          <w:color w:val="575B5F"/>
          <w:kern w:val="0"/>
          <w:sz w:val="24"/>
          <w:szCs w:val="24"/>
          <w:bdr w:val="none" w:sz="0" w:space="0" w:color="auto" w:frame="1"/>
          <w:vertAlign w:val="superscript"/>
          <w14:ligatures w14:val="none"/>
        </w:rPr>
        <w:t>40</w:t>
      </w:r>
      <w:r w:rsidRPr="0034524B">
        <w:rPr>
          <w:rFonts w:ascii="Arial" w:eastAsia="Times New Roman" w:hAnsi="Arial" w:cs="Arial"/>
          <w:color w:val="1B1C1D"/>
          <w:kern w:val="0"/>
          <w:sz w:val="24"/>
          <w:szCs w:val="24"/>
          <w14:ligatures w14:val="none"/>
        </w:rPr>
        <w:t>.</w:t>
      </w:r>
    </w:p>
    <w:p w14:paraId="653C8184" w14:textId="77777777" w:rsidR="0034524B" w:rsidRPr="0034524B" w:rsidRDefault="0034524B" w:rsidP="0034524B">
      <w:pPr>
        <w:numPr>
          <w:ilvl w:val="0"/>
          <w:numId w:val="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Data and Content:</w:t>
      </w:r>
      <w:r w:rsidRPr="0034524B">
        <w:rPr>
          <w:rFonts w:ascii="Arial" w:eastAsia="Times New Roman" w:hAnsi="Arial" w:cs="Arial"/>
          <w:color w:val="1B1C1D"/>
          <w:kern w:val="0"/>
          <w:sz w:val="24"/>
          <w:szCs w:val="24"/>
          <w:bdr w:val="none" w:sz="0" w:space="0" w:color="auto" w:frame="1"/>
          <w14:ligatures w14:val="none"/>
        </w:rPr>
        <w:t xml:space="preserve"> Displays one of three text values: "Overdue", "Complete", or "On Schedule"</w:t>
      </w:r>
      <w:r w:rsidRPr="0034524B">
        <w:rPr>
          <w:rFonts w:ascii="Arial" w:eastAsia="Times New Roman" w:hAnsi="Arial" w:cs="Arial"/>
          <w:color w:val="575B5F"/>
          <w:kern w:val="0"/>
          <w:sz w:val="24"/>
          <w:szCs w:val="24"/>
          <w:bdr w:val="none" w:sz="0" w:space="0" w:color="auto" w:frame="1"/>
          <w:vertAlign w:val="superscript"/>
          <w14:ligatures w14:val="none"/>
        </w:rPr>
        <w:t>41</w:t>
      </w:r>
      <w:r w:rsidRPr="0034524B">
        <w:rPr>
          <w:rFonts w:ascii="Arial" w:eastAsia="Times New Roman" w:hAnsi="Arial" w:cs="Arial"/>
          <w:color w:val="1B1C1D"/>
          <w:kern w:val="0"/>
          <w:sz w:val="24"/>
          <w:szCs w:val="24"/>
          <w14:ligatures w14:val="none"/>
        </w:rPr>
        <w:t>.</w:t>
      </w:r>
    </w:p>
    <w:p w14:paraId="5D41927F" w14:textId="77777777" w:rsidR="0034524B" w:rsidRPr="0034524B" w:rsidRDefault="0034524B" w:rsidP="0034524B">
      <w:pPr>
        <w:numPr>
          <w:ilvl w:val="0"/>
          <w:numId w:val="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Formula Logic:</w:t>
      </w:r>
      <w:r w:rsidRPr="0034524B">
        <w:rPr>
          <w:rFonts w:ascii="Arial" w:eastAsia="Times New Roman" w:hAnsi="Arial" w:cs="Arial"/>
          <w:color w:val="1B1C1D"/>
          <w:kern w:val="0"/>
          <w:sz w:val="24"/>
          <w:szCs w:val="24"/>
          <w14:ligatures w14:val="none"/>
        </w:rPr>
        <w:t xml:space="preserve"> The formula relies on the </w:t>
      </w:r>
      <w:r w:rsidRPr="0034524B">
        <w:rPr>
          <w:rFonts w:ascii="Arial" w:eastAsia="Times New Roman" w:hAnsi="Arial" w:cs="Arial"/>
          <w:color w:val="575B5F"/>
          <w:kern w:val="0"/>
          <w:sz w:val="20"/>
          <w:szCs w:val="20"/>
          <w:bdr w:val="none" w:sz="0" w:space="0" w:color="auto" w:frame="1"/>
          <w14:ligatures w14:val="none"/>
        </w:rPr>
        <w:t>Next Due Date</w:t>
      </w:r>
      <w:r w:rsidRPr="0034524B">
        <w:rPr>
          <w:rFonts w:ascii="Arial" w:eastAsia="Times New Roman" w:hAnsi="Arial" w:cs="Arial"/>
          <w:color w:val="1B1C1D"/>
          <w:kern w:val="0"/>
          <w:sz w:val="24"/>
          <w:szCs w:val="24"/>
          <w14:ligatures w14:val="none"/>
        </w:rPr>
        <w:t xml:space="preserve"> calculated column. </w:t>
      </w:r>
      <w:r w:rsidRPr="0034524B">
        <w:rPr>
          <w:rFonts w:ascii="Arial" w:eastAsia="Times New Roman" w:hAnsi="Arial" w:cs="Arial"/>
          <w:color w:val="1B1C1D"/>
          <w:kern w:val="0"/>
          <w:sz w:val="24"/>
          <w:szCs w:val="24"/>
          <w:bdr w:val="none" w:sz="0" w:space="0" w:color="auto" w:frame="1"/>
          <w14:ligatures w14:val="none"/>
        </w:rPr>
        <w:t xml:space="preserve">It first checks if the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bdr w:val="none" w:sz="0" w:space="0" w:color="auto" w:frame="1"/>
          <w14:ligatures w14:val="none"/>
        </w:rPr>
        <w:t xml:space="preserve"> column is empty </w:t>
      </w:r>
      <w:r w:rsidRPr="0034524B">
        <w:rPr>
          <w:rFonts w:ascii="Arial" w:eastAsia="Times New Roman" w:hAnsi="Arial" w:cs="Arial"/>
          <w:color w:val="575B5F"/>
          <w:kern w:val="0"/>
          <w:sz w:val="24"/>
          <w:szCs w:val="24"/>
          <w:bdr w:val="none" w:sz="0" w:space="0" w:color="auto" w:frame="1"/>
          <w:vertAlign w:val="superscript"/>
          <w14:ligatures w14:val="none"/>
        </w:rPr>
        <w:t>42</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or "Complete"</w:t>
      </w:r>
      <w:r w:rsidRPr="0034524B">
        <w:rPr>
          <w:rFonts w:ascii="Arial" w:eastAsia="Times New Roman" w:hAnsi="Arial" w:cs="Arial"/>
          <w:color w:val="575B5F"/>
          <w:kern w:val="0"/>
          <w:sz w:val="24"/>
          <w:szCs w:val="24"/>
          <w:bdr w:val="none" w:sz="0" w:space="0" w:color="auto" w:frame="1"/>
          <w:vertAlign w:val="superscript"/>
          <w14:ligatures w14:val="none"/>
        </w:rPr>
        <w:t>43</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If not, it compares </w:t>
      </w:r>
      <w:r w:rsidRPr="0034524B">
        <w:rPr>
          <w:rFonts w:ascii="Arial" w:eastAsia="Times New Roman" w:hAnsi="Arial" w:cs="Arial"/>
          <w:color w:val="575B5F"/>
          <w:kern w:val="0"/>
          <w:sz w:val="20"/>
          <w:szCs w:val="20"/>
          <w:bdr w:val="none" w:sz="0" w:space="0" w:color="auto" w:frame="1"/>
          <w14:ligatures w14:val="none"/>
        </w:rPr>
        <w:t>TODAY()</w:t>
      </w:r>
      <w:r w:rsidRPr="0034524B">
        <w:rPr>
          <w:rFonts w:ascii="Arial" w:eastAsia="Times New Roman" w:hAnsi="Arial" w:cs="Arial"/>
          <w:color w:val="1B1C1D"/>
          <w:kern w:val="0"/>
          <w:sz w:val="24"/>
          <w:szCs w:val="24"/>
          <w:bdr w:val="none" w:sz="0" w:space="0" w:color="auto" w:frame="1"/>
          <w14:ligatures w14:val="none"/>
        </w:rPr>
        <w:t xml:space="preserve">'s date against the </w:t>
      </w:r>
      <w:r w:rsidRPr="0034524B">
        <w:rPr>
          <w:rFonts w:ascii="Arial" w:eastAsia="Times New Roman" w:hAnsi="Arial" w:cs="Arial"/>
          <w:color w:val="575B5F"/>
          <w:kern w:val="0"/>
          <w:sz w:val="20"/>
          <w:szCs w:val="20"/>
          <w:bdr w:val="none" w:sz="0" w:space="0" w:color="auto" w:frame="1"/>
          <w14:ligatures w14:val="none"/>
        </w:rPr>
        <w:t>Next Due Date</w:t>
      </w:r>
      <w:r w:rsidRPr="0034524B">
        <w:rPr>
          <w:rFonts w:ascii="Arial" w:eastAsia="Times New Roman" w:hAnsi="Arial" w:cs="Arial"/>
          <w:color w:val="575B5F"/>
          <w:kern w:val="0"/>
          <w:sz w:val="24"/>
          <w:szCs w:val="24"/>
          <w:bdr w:val="none" w:sz="0" w:space="0" w:color="auto" w:frame="1"/>
          <w:vertAlign w:val="superscript"/>
          <w14:ligatures w14:val="none"/>
        </w:rPr>
        <w:t>44</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If </w:t>
      </w:r>
      <w:r w:rsidRPr="0034524B">
        <w:rPr>
          <w:rFonts w:ascii="Arial" w:eastAsia="Times New Roman" w:hAnsi="Arial" w:cs="Arial"/>
          <w:color w:val="575B5F"/>
          <w:kern w:val="0"/>
          <w:sz w:val="20"/>
          <w:szCs w:val="20"/>
          <w:bdr w:val="none" w:sz="0" w:space="0" w:color="auto" w:frame="1"/>
          <w14:ligatures w14:val="none"/>
        </w:rPr>
        <w:t>TODAY()</w:t>
      </w:r>
      <w:r w:rsidRPr="0034524B">
        <w:rPr>
          <w:rFonts w:ascii="Arial" w:eastAsia="Times New Roman" w:hAnsi="Arial" w:cs="Arial"/>
          <w:color w:val="1B1C1D"/>
          <w:kern w:val="0"/>
          <w:sz w:val="24"/>
          <w:szCs w:val="24"/>
          <w:bdr w:val="none" w:sz="0" w:space="0" w:color="auto" w:frame="1"/>
          <w14:ligatures w14:val="none"/>
        </w:rPr>
        <w:t xml:space="preserve"> is greater, it returns "Overdue" </w:t>
      </w:r>
      <w:r w:rsidRPr="0034524B">
        <w:rPr>
          <w:rFonts w:ascii="Arial" w:eastAsia="Times New Roman" w:hAnsi="Arial" w:cs="Arial"/>
          <w:color w:val="575B5F"/>
          <w:kern w:val="0"/>
          <w:sz w:val="24"/>
          <w:szCs w:val="24"/>
          <w:bdr w:val="none" w:sz="0" w:space="0" w:color="auto" w:frame="1"/>
          <w:vertAlign w:val="superscript"/>
          <w14:ligatures w14:val="none"/>
        </w:rPr>
        <w:t>45</w:t>
      </w:r>
      <w:r w:rsidRPr="0034524B">
        <w:rPr>
          <w:rFonts w:ascii="Arial" w:eastAsia="Times New Roman" w:hAnsi="Arial" w:cs="Arial"/>
          <w:color w:val="1B1C1D"/>
          <w:kern w:val="0"/>
          <w:sz w:val="24"/>
          <w:szCs w:val="24"/>
          <w:bdr w:val="none" w:sz="0" w:space="0" w:color="auto" w:frame="1"/>
          <w14:ligatures w14:val="none"/>
        </w:rPr>
        <w:t>; otherwise, it returns "On Schedule"</w:t>
      </w:r>
      <w:r w:rsidRPr="0034524B">
        <w:rPr>
          <w:rFonts w:ascii="Arial" w:eastAsia="Times New Roman" w:hAnsi="Arial" w:cs="Arial"/>
          <w:color w:val="575B5F"/>
          <w:kern w:val="0"/>
          <w:sz w:val="24"/>
          <w:szCs w:val="24"/>
          <w:bdr w:val="none" w:sz="0" w:space="0" w:color="auto" w:frame="1"/>
          <w:vertAlign w:val="superscript"/>
          <w14:ligatures w14:val="none"/>
        </w:rPr>
        <w:t>46</w:t>
      </w:r>
      <w:r w:rsidRPr="0034524B">
        <w:rPr>
          <w:rFonts w:ascii="Arial" w:eastAsia="Times New Roman" w:hAnsi="Arial" w:cs="Arial"/>
          <w:color w:val="1B1C1D"/>
          <w:kern w:val="0"/>
          <w:sz w:val="24"/>
          <w:szCs w:val="24"/>
          <w14:ligatures w14:val="none"/>
        </w:rPr>
        <w:t xml:space="preserve">. </w:t>
      </w:r>
    </w:p>
    <w:p w14:paraId="379E0168" w14:textId="77777777" w:rsidR="0034524B" w:rsidRPr="0034524B" w:rsidRDefault="0034524B" w:rsidP="0034524B">
      <w:pPr>
        <w:spacing w:after="0" w:line="240" w:lineRule="auto"/>
        <w:ind w:left="720"/>
        <w:rPr>
          <w:rFonts w:ascii="Arial" w:eastAsia="Times New Roman" w:hAnsi="Arial" w:cs="Arial"/>
          <w:color w:val="575B5F"/>
          <w:kern w:val="0"/>
          <w:sz w:val="24"/>
          <w:szCs w:val="24"/>
          <w14:ligatures w14:val="none"/>
        </w:rPr>
      </w:pPr>
      <w:r w:rsidRPr="0034524B">
        <w:rPr>
          <w:rFonts w:ascii="Arial" w:eastAsia="Times New Roman" w:hAnsi="Arial" w:cs="Arial"/>
          <w:color w:val="575B5F"/>
          <w:kern w:val="0"/>
          <w:sz w:val="24"/>
          <w:szCs w:val="24"/>
          <w:bdr w:val="none" w:sz="0" w:space="0" w:color="auto" w:frame="1"/>
          <w14:ligatures w14:val="none"/>
        </w:rPr>
        <w:t>Excel</w:t>
      </w:r>
    </w:p>
    <w:p w14:paraId="43A8C281"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967D2"/>
          <w:kern w:val="0"/>
          <w:sz w:val="21"/>
          <w:szCs w:val="21"/>
          <w:bdr w:val="none" w:sz="0" w:space="0" w:color="auto" w:frame="1"/>
          <w14:ligatures w14:val="none"/>
        </w:rPr>
        <w:t>IF</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B55908"/>
          <w:kern w:val="0"/>
          <w:sz w:val="21"/>
          <w:szCs w:val="21"/>
          <w:bdr w:val="none" w:sz="0" w:space="0" w:color="auto" w:frame="1"/>
          <w14:ligatures w14:val="none"/>
        </w:rPr>
        <w:t>L5</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88038"/>
          <w:kern w:val="0"/>
          <w:sz w:val="21"/>
          <w:szCs w:val="21"/>
          <w:bdr w:val="none" w:sz="0" w:space="0" w:color="auto" w:frame="1"/>
          <w14:ligatures w14:val="none"/>
        </w:rPr>
        <w:t>""</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88038"/>
          <w:kern w:val="0"/>
          <w:sz w:val="21"/>
          <w:szCs w:val="21"/>
          <w:bdr w:val="none" w:sz="0" w:space="0" w:color="auto" w:frame="1"/>
          <w14:ligatures w14:val="none"/>
        </w:rPr>
        <w:t>""</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967D2"/>
          <w:kern w:val="0"/>
          <w:sz w:val="21"/>
          <w:szCs w:val="21"/>
          <w:bdr w:val="none" w:sz="0" w:space="0" w:color="auto" w:frame="1"/>
          <w14:ligatures w14:val="none"/>
        </w:rPr>
        <w:t>IF</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B55908"/>
          <w:kern w:val="0"/>
          <w:sz w:val="21"/>
          <w:szCs w:val="21"/>
          <w:bdr w:val="none" w:sz="0" w:space="0" w:color="auto" w:frame="1"/>
          <w14:ligatures w14:val="none"/>
        </w:rPr>
        <w:t>L5</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88038"/>
          <w:kern w:val="0"/>
          <w:sz w:val="21"/>
          <w:szCs w:val="21"/>
          <w:bdr w:val="none" w:sz="0" w:space="0" w:color="auto" w:frame="1"/>
          <w14:ligatures w14:val="none"/>
        </w:rPr>
        <w:t>"Complete"</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88038"/>
          <w:kern w:val="0"/>
          <w:sz w:val="21"/>
          <w:szCs w:val="21"/>
          <w:bdr w:val="none" w:sz="0" w:space="0" w:color="auto" w:frame="1"/>
          <w14:ligatures w14:val="none"/>
        </w:rPr>
        <w:t>"Complete"</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967D2"/>
          <w:kern w:val="0"/>
          <w:sz w:val="21"/>
          <w:szCs w:val="21"/>
          <w:bdr w:val="none" w:sz="0" w:space="0" w:color="auto" w:frame="1"/>
          <w14:ligatures w14:val="none"/>
        </w:rPr>
        <w:t>IF</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967D2"/>
          <w:kern w:val="0"/>
          <w:sz w:val="21"/>
          <w:szCs w:val="21"/>
          <w:bdr w:val="none" w:sz="0" w:space="0" w:color="auto" w:frame="1"/>
          <w14:ligatures w14:val="none"/>
        </w:rPr>
        <w:t>TODAY</w:t>
      </w:r>
      <w:r w:rsidRPr="0034524B">
        <w:rPr>
          <w:rFonts w:ascii="Arial" w:eastAsia="Times New Roman" w:hAnsi="Arial" w:cs="Arial"/>
          <w:color w:val="575B5F"/>
          <w:kern w:val="0"/>
          <w:sz w:val="21"/>
          <w:szCs w:val="21"/>
          <w:bdr w:val="none" w:sz="0" w:space="0" w:color="auto" w:frame="1"/>
          <w14:ligatures w14:val="none"/>
        </w:rPr>
        <w:t xml:space="preserve">() &gt; [Next_Due_Date_Cell], </w:t>
      </w:r>
      <w:r w:rsidRPr="0034524B">
        <w:rPr>
          <w:rFonts w:ascii="Arial" w:eastAsia="Times New Roman" w:hAnsi="Arial" w:cs="Arial"/>
          <w:color w:val="188038"/>
          <w:kern w:val="0"/>
          <w:sz w:val="21"/>
          <w:szCs w:val="21"/>
          <w:bdr w:val="none" w:sz="0" w:space="0" w:color="auto" w:frame="1"/>
          <w14:ligatures w14:val="none"/>
        </w:rPr>
        <w:t>"Overdue"</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88038"/>
          <w:kern w:val="0"/>
          <w:sz w:val="21"/>
          <w:szCs w:val="21"/>
          <w:bdr w:val="none" w:sz="0" w:space="0" w:color="auto" w:frame="1"/>
          <w14:ligatures w14:val="none"/>
        </w:rPr>
        <w:t>"On Schedule"</w:t>
      </w:r>
      <w:r w:rsidRPr="0034524B">
        <w:rPr>
          <w:rFonts w:ascii="Arial" w:eastAsia="Times New Roman" w:hAnsi="Arial" w:cs="Arial"/>
          <w:color w:val="575B5F"/>
          <w:kern w:val="0"/>
          <w:sz w:val="21"/>
          <w:szCs w:val="21"/>
          <w:bdr w:val="none" w:sz="0" w:space="0" w:color="auto" w:frame="1"/>
          <w14:ligatures w14:val="none"/>
        </w:rPr>
        <w:t>)))</w:t>
      </w:r>
    </w:p>
    <w:p w14:paraId="3C3AB2E5" w14:textId="77777777" w:rsidR="0034524B" w:rsidRPr="0034524B" w:rsidRDefault="0034524B" w:rsidP="0034524B">
      <w:pPr>
        <w:numPr>
          <w:ilvl w:val="0"/>
          <w:numId w:val="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Examples using Sample Data (Current Date: 6/12/2025):</w:t>
      </w:r>
      <w:r w:rsidRPr="0034524B">
        <w:rPr>
          <w:rFonts w:ascii="Arial" w:eastAsia="Times New Roman" w:hAnsi="Arial" w:cs="Arial"/>
          <w:color w:val="1B1C1D"/>
          <w:kern w:val="0"/>
          <w:sz w:val="24"/>
          <w:szCs w:val="24"/>
          <w14:ligatures w14:val="none"/>
        </w:rPr>
        <w:t xml:space="preserve"> </w:t>
      </w:r>
    </w:p>
    <w:p w14:paraId="32EDC17A" w14:textId="77777777" w:rsidR="0034524B" w:rsidRPr="0034524B" w:rsidRDefault="0034524B" w:rsidP="0034524B">
      <w:pPr>
        <w:numPr>
          <w:ilvl w:val="1"/>
          <w:numId w:val="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 Row 5:</w:t>
      </w:r>
      <w:r w:rsidRPr="0034524B">
        <w:rPr>
          <w:rFonts w:ascii="Arial" w:eastAsia="Times New Roman" w:hAnsi="Arial" w:cs="Arial"/>
          <w:color w:val="1B1C1D"/>
          <w:kern w:val="0"/>
          <w:sz w:val="24"/>
          <w:szCs w:val="24"/>
          <w14:ligatures w14:val="none"/>
        </w:rPr>
        <w:t xml:space="preserve"> The </w:t>
      </w:r>
      <w:r w:rsidRPr="0034524B">
        <w:rPr>
          <w:rFonts w:ascii="Arial" w:eastAsia="Times New Roman" w:hAnsi="Arial" w:cs="Arial"/>
          <w:color w:val="575B5F"/>
          <w:kern w:val="0"/>
          <w:sz w:val="20"/>
          <w:szCs w:val="20"/>
          <w:bdr w:val="none" w:sz="0" w:space="0" w:color="auto" w:frame="1"/>
          <w14:ligatures w14:val="none"/>
        </w:rPr>
        <w:t>Next Due Date</w:t>
      </w:r>
      <w:r w:rsidRPr="0034524B">
        <w:rPr>
          <w:rFonts w:ascii="Arial" w:eastAsia="Times New Roman" w:hAnsi="Arial" w:cs="Arial"/>
          <w:color w:val="1B1C1D"/>
          <w:kern w:val="0"/>
          <w:sz w:val="24"/>
          <w:szCs w:val="24"/>
          <w14:ligatures w14:val="none"/>
        </w:rPr>
        <w:t xml:space="preserve"> is 6/30/2025. </w:t>
      </w:r>
      <w:r w:rsidRPr="0034524B">
        <w:rPr>
          <w:rFonts w:ascii="Arial" w:eastAsia="Times New Roman" w:hAnsi="Arial" w:cs="Arial"/>
          <w:color w:val="575B5F"/>
          <w:kern w:val="0"/>
          <w:sz w:val="20"/>
          <w:szCs w:val="20"/>
          <w:bdr w:val="none" w:sz="0" w:space="0" w:color="auto" w:frame="1"/>
          <w14:ligatures w14:val="none"/>
        </w:rPr>
        <w:t>TODAY()</w:t>
      </w:r>
      <w:r w:rsidRPr="0034524B">
        <w:rPr>
          <w:rFonts w:ascii="Arial" w:eastAsia="Times New Roman" w:hAnsi="Arial" w:cs="Arial"/>
          <w:color w:val="1B1C1D"/>
          <w:kern w:val="0"/>
          <w:sz w:val="24"/>
          <w:szCs w:val="24"/>
          <w14:ligatures w14:val="none"/>
        </w:rPr>
        <w:t xml:space="preserve"> is not greater than the due date. The formula returns </w:t>
      </w:r>
      <w:r w:rsidRPr="0034524B">
        <w:rPr>
          <w:rFonts w:ascii="Arial" w:eastAsia="Times New Roman" w:hAnsi="Arial" w:cs="Arial"/>
          <w:b/>
          <w:bCs/>
          <w:color w:val="1B1C1D"/>
          <w:kern w:val="0"/>
          <w:sz w:val="24"/>
          <w:szCs w:val="24"/>
          <w:bdr w:val="none" w:sz="0" w:space="0" w:color="auto" w:frame="1"/>
          <w14:ligatures w14:val="none"/>
        </w:rPr>
        <w:t>"On Schedule"</w:t>
      </w:r>
      <w:r w:rsidRPr="0034524B">
        <w:rPr>
          <w:rFonts w:ascii="Arial" w:eastAsia="Times New Roman" w:hAnsi="Arial" w:cs="Arial"/>
          <w:color w:val="1B1C1D"/>
          <w:kern w:val="0"/>
          <w:sz w:val="24"/>
          <w:szCs w:val="24"/>
          <w14:ligatures w14:val="none"/>
        </w:rPr>
        <w:t>.</w:t>
      </w:r>
    </w:p>
    <w:p w14:paraId="66242755" w14:textId="77777777" w:rsidR="0034524B" w:rsidRPr="0034524B" w:rsidRDefault="0034524B" w:rsidP="0034524B">
      <w:pPr>
        <w:numPr>
          <w:ilvl w:val="1"/>
          <w:numId w:val="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lastRenderedPageBreak/>
        <w:t>For Row 6:</w:t>
      </w:r>
      <w:r w:rsidRPr="0034524B">
        <w:rPr>
          <w:rFonts w:ascii="Arial" w:eastAsia="Times New Roman" w:hAnsi="Arial" w:cs="Arial"/>
          <w:color w:val="1B1C1D"/>
          <w:kern w:val="0"/>
          <w:sz w:val="24"/>
          <w:szCs w:val="24"/>
          <w14:ligatures w14:val="none"/>
        </w:rPr>
        <w:t xml:space="preserve"> The </w:t>
      </w:r>
      <w:r w:rsidRPr="0034524B">
        <w:rPr>
          <w:rFonts w:ascii="Arial" w:eastAsia="Times New Roman" w:hAnsi="Arial" w:cs="Arial"/>
          <w:color w:val="575B5F"/>
          <w:kern w:val="0"/>
          <w:sz w:val="20"/>
          <w:szCs w:val="20"/>
          <w:bdr w:val="none" w:sz="0" w:space="0" w:color="auto" w:frame="1"/>
          <w14:ligatures w14:val="none"/>
        </w:rPr>
        <w:t>Next Due Date</w:t>
      </w:r>
      <w:r w:rsidRPr="0034524B">
        <w:rPr>
          <w:rFonts w:ascii="Arial" w:eastAsia="Times New Roman" w:hAnsi="Arial" w:cs="Arial"/>
          <w:color w:val="1B1C1D"/>
          <w:kern w:val="0"/>
          <w:sz w:val="24"/>
          <w:szCs w:val="24"/>
          <w14:ligatures w14:val="none"/>
        </w:rPr>
        <w:t xml:space="preserve"> is 2/12/2025. </w:t>
      </w:r>
      <w:r w:rsidRPr="0034524B">
        <w:rPr>
          <w:rFonts w:ascii="Arial" w:eastAsia="Times New Roman" w:hAnsi="Arial" w:cs="Arial"/>
          <w:color w:val="575B5F"/>
          <w:kern w:val="0"/>
          <w:sz w:val="20"/>
          <w:szCs w:val="20"/>
          <w:bdr w:val="none" w:sz="0" w:space="0" w:color="auto" w:frame="1"/>
          <w14:ligatures w14:val="none"/>
        </w:rPr>
        <w:t>TODAY()</w:t>
      </w:r>
      <w:r w:rsidRPr="0034524B">
        <w:rPr>
          <w:rFonts w:ascii="Arial" w:eastAsia="Times New Roman" w:hAnsi="Arial" w:cs="Arial"/>
          <w:color w:val="1B1C1D"/>
          <w:kern w:val="0"/>
          <w:sz w:val="24"/>
          <w:szCs w:val="24"/>
          <w14:ligatures w14:val="none"/>
        </w:rPr>
        <w:t xml:space="preserve"> is greater than the due date. The formula returns </w:t>
      </w:r>
      <w:r w:rsidRPr="0034524B">
        <w:rPr>
          <w:rFonts w:ascii="Arial" w:eastAsia="Times New Roman" w:hAnsi="Arial" w:cs="Arial"/>
          <w:b/>
          <w:bCs/>
          <w:color w:val="1B1C1D"/>
          <w:kern w:val="0"/>
          <w:sz w:val="24"/>
          <w:szCs w:val="24"/>
          <w:bdr w:val="none" w:sz="0" w:space="0" w:color="auto" w:frame="1"/>
          <w14:ligatures w14:val="none"/>
        </w:rPr>
        <w:t>"Overdue"</w:t>
      </w:r>
      <w:r w:rsidRPr="0034524B">
        <w:rPr>
          <w:rFonts w:ascii="Arial" w:eastAsia="Times New Roman" w:hAnsi="Arial" w:cs="Arial"/>
          <w:color w:val="1B1C1D"/>
          <w:kern w:val="0"/>
          <w:sz w:val="24"/>
          <w:szCs w:val="24"/>
          <w14:ligatures w14:val="none"/>
        </w:rPr>
        <w:t>.</w:t>
      </w:r>
    </w:p>
    <w:p w14:paraId="1405C2B2" w14:textId="77777777" w:rsidR="0034524B" w:rsidRPr="0034524B" w:rsidRDefault="0034524B" w:rsidP="0034524B">
      <w:pPr>
        <w:numPr>
          <w:ilvl w:val="1"/>
          <w:numId w:val="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 Row 7:</w:t>
      </w:r>
      <w:r w:rsidRPr="0034524B">
        <w:rPr>
          <w:rFonts w:ascii="Arial" w:eastAsia="Times New Roman" w:hAnsi="Arial" w:cs="Arial"/>
          <w:color w:val="1B1C1D"/>
          <w:kern w:val="0"/>
          <w:sz w:val="24"/>
          <w:szCs w:val="24"/>
          <w14:ligatures w14:val="none"/>
        </w:rPr>
        <w:t xml:space="preserve"> The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14:ligatures w14:val="none"/>
        </w:rPr>
        <w:t xml:space="preserve"> is "Complete". The formula returns </w:t>
      </w:r>
      <w:r w:rsidRPr="0034524B">
        <w:rPr>
          <w:rFonts w:ascii="Arial" w:eastAsia="Times New Roman" w:hAnsi="Arial" w:cs="Arial"/>
          <w:b/>
          <w:bCs/>
          <w:color w:val="1B1C1D"/>
          <w:kern w:val="0"/>
          <w:sz w:val="24"/>
          <w:szCs w:val="24"/>
          <w:bdr w:val="none" w:sz="0" w:space="0" w:color="auto" w:frame="1"/>
          <w14:ligatures w14:val="none"/>
        </w:rPr>
        <w:t>"Complete"</w:t>
      </w:r>
      <w:r w:rsidRPr="0034524B">
        <w:rPr>
          <w:rFonts w:ascii="Arial" w:eastAsia="Times New Roman" w:hAnsi="Arial" w:cs="Arial"/>
          <w:color w:val="1B1C1D"/>
          <w:kern w:val="0"/>
          <w:sz w:val="24"/>
          <w:szCs w:val="24"/>
          <w14:ligatures w14:val="none"/>
        </w:rPr>
        <w:t>.</w:t>
      </w:r>
    </w:p>
    <w:p w14:paraId="3C0ADFD6"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 O: Timing 2 (Referred to as "Tracking 2")</w:t>
      </w:r>
    </w:p>
    <w:p w14:paraId="0839DEED" w14:textId="77777777" w:rsidR="0034524B" w:rsidRPr="0034524B" w:rsidRDefault="0034524B" w:rsidP="0034524B">
      <w:pPr>
        <w:numPr>
          <w:ilvl w:val="0"/>
          <w:numId w:val="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Header:</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Timing 2</w:t>
      </w:r>
      <w:r w:rsidRPr="0034524B">
        <w:rPr>
          <w:rFonts w:ascii="Arial" w:eastAsia="Times New Roman" w:hAnsi="Arial" w:cs="Arial"/>
          <w:color w:val="575B5F"/>
          <w:kern w:val="0"/>
          <w:sz w:val="24"/>
          <w:szCs w:val="24"/>
          <w:bdr w:val="none" w:sz="0" w:space="0" w:color="auto" w:frame="1"/>
          <w:vertAlign w:val="superscript"/>
          <w14:ligatures w14:val="none"/>
        </w:rPr>
        <w:t>47</w:t>
      </w:r>
      <w:r w:rsidRPr="0034524B">
        <w:rPr>
          <w:rFonts w:ascii="Arial" w:eastAsia="Times New Roman" w:hAnsi="Arial" w:cs="Arial"/>
          <w:color w:val="1B1C1D"/>
          <w:kern w:val="0"/>
          <w:sz w:val="24"/>
          <w:szCs w:val="24"/>
          <w14:ligatures w14:val="none"/>
        </w:rPr>
        <w:t>.</w:t>
      </w:r>
    </w:p>
    <w:p w14:paraId="2F29D6D5" w14:textId="77777777" w:rsidR="0034524B" w:rsidRPr="0034524B" w:rsidRDefault="0034524B" w:rsidP="0034524B">
      <w:pPr>
        <w:numPr>
          <w:ilvl w:val="0"/>
          <w:numId w:val="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bdr w:val="none" w:sz="0" w:space="0" w:color="auto" w:frame="1"/>
          <w14:ligatures w14:val="none"/>
        </w:rPr>
        <w:t xml:space="preserve"> This is the </w:t>
      </w:r>
      <w:r w:rsidRPr="0034524B">
        <w:rPr>
          <w:rFonts w:ascii="Arial" w:eastAsia="Times New Roman" w:hAnsi="Arial" w:cs="Arial"/>
          <w:b/>
          <w:bCs/>
          <w:color w:val="1B1C1D"/>
          <w:kern w:val="0"/>
          <w:sz w:val="24"/>
          <w:szCs w:val="24"/>
          <w:bdr w:val="none" w:sz="0" w:space="0" w:color="auto" w:frame="1"/>
          <w14:ligatures w14:val="none"/>
        </w:rPr>
        <w:t>primary alerting column</w:t>
      </w:r>
      <w:r w:rsidRPr="0034524B">
        <w:rPr>
          <w:rFonts w:ascii="Arial" w:eastAsia="Times New Roman" w:hAnsi="Arial" w:cs="Arial"/>
          <w:color w:val="1B1C1D"/>
          <w:kern w:val="0"/>
          <w:sz w:val="24"/>
          <w:szCs w:val="24"/>
          <w:bdr w:val="none" w:sz="0" w:space="0" w:color="auto" w:frame="1"/>
          <w14:ligatures w14:val="none"/>
        </w:rPr>
        <w:t>, designed to provide detailed, actionable insight into task timing, specifically quantifying how late an overdue task is</w:t>
      </w:r>
      <w:r w:rsidRPr="0034524B">
        <w:rPr>
          <w:rFonts w:ascii="Arial" w:eastAsia="Times New Roman" w:hAnsi="Arial" w:cs="Arial"/>
          <w:color w:val="575B5F"/>
          <w:kern w:val="0"/>
          <w:sz w:val="24"/>
          <w:szCs w:val="24"/>
          <w:bdr w:val="none" w:sz="0" w:space="0" w:color="auto" w:frame="1"/>
          <w:vertAlign w:val="superscript"/>
          <w14:ligatures w14:val="none"/>
        </w:rPr>
        <w:t>48</w:t>
      </w:r>
      <w:r w:rsidRPr="0034524B">
        <w:rPr>
          <w:rFonts w:ascii="Arial" w:eastAsia="Times New Roman" w:hAnsi="Arial" w:cs="Arial"/>
          <w:color w:val="1B1C1D"/>
          <w:kern w:val="0"/>
          <w:sz w:val="24"/>
          <w:szCs w:val="24"/>
          <w14:ligatures w14:val="none"/>
        </w:rPr>
        <w:t>.</w:t>
      </w:r>
    </w:p>
    <w:p w14:paraId="73236DB6" w14:textId="77777777" w:rsidR="0034524B" w:rsidRPr="0034524B" w:rsidRDefault="0034524B" w:rsidP="0034524B">
      <w:pPr>
        <w:numPr>
          <w:ilvl w:val="0"/>
          <w:numId w:val="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Data and Content:</w:t>
      </w:r>
      <w:r w:rsidRPr="0034524B">
        <w:rPr>
          <w:rFonts w:ascii="Arial" w:eastAsia="Times New Roman" w:hAnsi="Arial" w:cs="Arial"/>
          <w:color w:val="1B1C1D"/>
          <w:kern w:val="0"/>
          <w:sz w:val="24"/>
          <w:szCs w:val="24"/>
          <w:bdr w:val="none" w:sz="0" w:space="0" w:color="auto" w:frame="1"/>
          <w14:ligatures w14:val="none"/>
        </w:rPr>
        <w:t xml:space="preserve"> The content is a dynamically generated string of text, such as "Overdue by 111 days (02/12)" </w:t>
      </w:r>
      <w:r w:rsidRPr="0034524B">
        <w:rPr>
          <w:rFonts w:ascii="Arial" w:eastAsia="Times New Roman" w:hAnsi="Arial" w:cs="Arial"/>
          <w:color w:val="575B5F"/>
          <w:kern w:val="0"/>
          <w:sz w:val="24"/>
          <w:szCs w:val="24"/>
          <w:bdr w:val="none" w:sz="0" w:space="0" w:color="auto" w:frame="1"/>
          <w:vertAlign w:val="superscript"/>
          <w14:ligatures w14:val="none"/>
        </w:rPr>
        <w:t>49</w:t>
      </w:r>
      <w:r w:rsidRPr="0034524B">
        <w:rPr>
          <w:rFonts w:ascii="Arial" w:eastAsia="Times New Roman" w:hAnsi="Arial" w:cs="Arial"/>
          <w:color w:val="1B1C1D"/>
          <w:kern w:val="0"/>
          <w:sz w:val="24"/>
          <w:szCs w:val="24"/>
          <w:bdr w:val="none" w:sz="0" w:space="0" w:color="auto" w:frame="1"/>
          <w14:ligatures w14:val="none"/>
        </w:rPr>
        <w:t>, "Complete"</w:t>
      </w:r>
      <w:r w:rsidRPr="0034524B">
        <w:rPr>
          <w:rFonts w:ascii="Arial" w:eastAsia="Times New Roman" w:hAnsi="Arial" w:cs="Arial"/>
          <w:color w:val="575B5F"/>
          <w:kern w:val="0"/>
          <w:sz w:val="24"/>
          <w:szCs w:val="24"/>
          <w:bdr w:val="none" w:sz="0" w:space="0" w:color="auto" w:frame="1"/>
          <w:vertAlign w:val="superscript"/>
          <w14:ligatures w14:val="none"/>
        </w:rPr>
        <w:t>50</w:t>
      </w:r>
      <w:r w:rsidRPr="0034524B">
        <w:rPr>
          <w:rFonts w:ascii="Arial" w:eastAsia="Times New Roman" w:hAnsi="Arial" w:cs="Arial"/>
          <w:color w:val="1B1C1D"/>
          <w:kern w:val="0"/>
          <w:sz w:val="24"/>
          <w:szCs w:val="24"/>
          <w14:ligatures w14:val="none"/>
        </w:rPr>
        <w:t>, or "On Schedule".</w:t>
      </w:r>
    </w:p>
    <w:p w14:paraId="3134D222" w14:textId="77777777" w:rsidR="0034524B" w:rsidRPr="0034524B" w:rsidRDefault="0034524B" w:rsidP="0034524B">
      <w:pPr>
        <w:numPr>
          <w:ilvl w:val="0"/>
          <w:numId w:val="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Formula Logic:</w:t>
      </w:r>
      <w:r w:rsidRPr="0034524B">
        <w:rPr>
          <w:rFonts w:ascii="Arial" w:eastAsia="Times New Roman" w:hAnsi="Arial" w:cs="Arial"/>
          <w:color w:val="1B1C1D"/>
          <w:kern w:val="0"/>
          <w:sz w:val="24"/>
          <w:szCs w:val="24"/>
          <w14:ligatures w14:val="none"/>
        </w:rPr>
        <w:t xml:space="preserve"> This formula expands on the </w:t>
      </w:r>
      <w:r w:rsidRPr="0034524B">
        <w:rPr>
          <w:rFonts w:ascii="Arial" w:eastAsia="Times New Roman" w:hAnsi="Arial" w:cs="Arial"/>
          <w:color w:val="575B5F"/>
          <w:kern w:val="0"/>
          <w:sz w:val="20"/>
          <w:szCs w:val="20"/>
          <w:bdr w:val="none" w:sz="0" w:space="0" w:color="auto" w:frame="1"/>
          <w14:ligatures w14:val="none"/>
        </w:rPr>
        <w:t>Timing</w:t>
      </w:r>
      <w:r w:rsidRPr="0034524B">
        <w:rPr>
          <w:rFonts w:ascii="Arial" w:eastAsia="Times New Roman" w:hAnsi="Arial" w:cs="Arial"/>
          <w:color w:val="1B1C1D"/>
          <w:kern w:val="0"/>
          <w:sz w:val="24"/>
          <w:szCs w:val="24"/>
          <w14:ligatures w14:val="none"/>
        </w:rPr>
        <w:t xml:space="preserve"> column's logic. </w:t>
      </w:r>
      <w:r w:rsidRPr="0034524B">
        <w:rPr>
          <w:rFonts w:ascii="Arial" w:eastAsia="Times New Roman" w:hAnsi="Arial" w:cs="Arial"/>
          <w:color w:val="1B1C1D"/>
          <w:kern w:val="0"/>
          <w:sz w:val="24"/>
          <w:szCs w:val="24"/>
          <w:bdr w:val="none" w:sz="0" w:space="0" w:color="auto" w:frame="1"/>
          <w14:ligatures w14:val="none"/>
        </w:rPr>
        <w:t>When a task is overdue, it calculates the number of days past due (</w:t>
      </w:r>
      <w:r w:rsidRPr="0034524B">
        <w:rPr>
          <w:rFonts w:ascii="Arial" w:eastAsia="Times New Roman" w:hAnsi="Arial" w:cs="Arial"/>
          <w:color w:val="575B5F"/>
          <w:kern w:val="0"/>
          <w:sz w:val="20"/>
          <w:szCs w:val="20"/>
          <w:bdr w:val="none" w:sz="0" w:space="0" w:color="auto" w:frame="1"/>
          <w14:ligatures w14:val="none"/>
        </w:rPr>
        <w:t>TODAY() - [Next Due Date]</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4"/>
          <w:szCs w:val="24"/>
          <w:bdr w:val="none" w:sz="0" w:space="0" w:color="auto" w:frame="1"/>
          <w:vertAlign w:val="superscript"/>
          <w14:ligatures w14:val="none"/>
        </w:rPr>
        <w:t>51</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and formats a detailed string: </w:t>
      </w:r>
      <w:r w:rsidRPr="0034524B">
        <w:rPr>
          <w:rFonts w:ascii="Arial" w:eastAsia="Times New Roman" w:hAnsi="Arial" w:cs="Arial"/>
          <w:color w:val="575B5F"/>
          <w:kern w:val="0"/>
          <w:sz w:val="20"/>
          <w:szCs w:val="20"/>
          <w:bdr w:val="none" w:sz="0" w:space="0" w:color="auto" w:frame="1"/>
          <w14:ligatures w14:val="none"/>
        </w:rPr>
        <w:t>"Overdue by " &amp; [Overdue Days] &amp; " days (" &amp; [Formatted Due Date] &amp; ")"</w:t>
      </w:r>
      <w:r w:rsidRPr="0034524B">
        <w:rPr>
          <w:rFonts w:ascii="Arial" w:eastAsia="Times New Roman" w:hAnsi="Arial" w:cs="Arial"/>
          <w:color w:val="575B5F"/>
          <w:kern w:val="0"/>
          <w:sz w:val="24"/>
          <w:szCs w:val="24"/>
          <w:bdr w:val="none" w:sz="0" w:space="0" w:color="auto" w:frame="1"/>
          <w:vertAlign w:val="superscript"/>
          <w14:ligatures w14:val="none"/>
        </w:rPr>
        <w:t>52</w:t>
      </w:r>
      <w:r w:rsidRPr="0034524B">
        <w:rPr>
          <w:rFonts w:ascii="Arial" w:eastAsia="Times New Roman" w:hAnsi="Arial" w:cs="Arial"/>
          <w:color w:val="1B1C1D"/>
          <w:kern w:val="0"/>
          <w:sz w:val="24"/>
          <w:szCs w:val="24"/>
          <w14:ligatures w14:val="none"/>
        </w:rPr>
        <w:t xml:space="preserve">. </w:t>
      </w:r>
    </w:p>
    <w:p w14:paraId="526E354C" w14:textId="77777777" w:rsidR="0034524B" w:rsidRPr="0034524B" w:rsidRDefault="0034524B" w:rsidP="0034524B">
      <w:pPr>
        <w:spacing w:after="0" w:line="240" w:lineRule="auto"/>
        <w:ind w:left="720"/>
        <w:rPr>
          <w:rFonts w:ascii="Arial" w:eastAsia="Times New Roman" w:hAnsi="Arial" w:cs="Arial"/>
          <w:color w:val="575B5F"/>
          <w:kern w:val="0"/>
          <w:sz w:val="24"/>
          <w:szCs w:val="24"/>
          <w14:ligatures w14:val="none"/>
        </w:rPr>
      </w:pPr>
      <w:r w:rsidRPr="0034524B">
        <w:rPr>
          <w:rFonts w:ascii="Arial" w:eastAsia="Times New Roman" w:hAnsi="Arial" w:cs="Arial"/>
          <w:color w:val="575B5F"/>
          <w:kern w:val="0"/>
          <w:sz w:val="24"/>
          <w:szCs w:val="24"/>
          <w:bdr w:val="none" w:sz="0" w:space="0" w:color="auto" w:frame="1"/>
          <w14:ligatures w14:val="none"/>
        </w:rPr>
        <w:t>Excel</w:t>
      </w:r>
    </w:p>
    <w:p w14:paraId="68FF815E"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967D2"/>
          <w:kern w:val="0"/>
          <w:sz w:val="21"/>
          <w:szCs w:val="21"/>
          <w:bdr w:val="none" w:sz="0" w:space="0" w:color="auto" w:frame="1"/>
          <w14:ligatures w14:val="none"/>
        </w:rPr>
        <w:t>IF</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B55908"/>
          <w:kern w:val="0"/>
          <w:sz w:val="21"/>
          <w:szCs w:val="21"/>
          <w:bdr w:val="none" w:sz="0" w:space="0" w:color="auto" w:frame="1"/>
          <w14:ligatures w14:val="none"/>
        </w:rPr>
        <w:t>L5</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88038"/>
          <w:kern w:val="0"/>
          <w:sz w:val="21"/>
          <w:szCs w:val="21"/>
          <w:bdr w:val="none" w:sz="0" w:space="0" w:color="auto" w:frame="1"/>
          <w14:ligatures w14:val="none"/>
        </w:rPr>
        <w:t>""</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88038"/>
          <w:kern w:val="0"/>
          <w:sz w:val="21"/>
          <w:szCs w:val="21"/>
          <w:bdr w:val="none" w:sz="0" w:space="0" w:color="auto" w:frame="1"/>
          <w14:ligatures w14:val="none"/>
        </w:rPr>
        <w:t>""</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967D2"/>
          <w:kern w:val="0"/>
          <w:sz w:val="21"/>
          <w:szCs w:val="21"/>
          <w:bdr w:val="none" w:sz="0" w:space="0" w:color="auto" w:frame="1"/>
          <w14:ligatures w14:val="none"/>
        </w:rPr>
        <w:t>IF</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B55908"/>
          <w:kern w:val="0"/>
          <w:sz w:val="21"/>
          <w:szCs w:val="21"/>
          <w:bdr w:val="none" w:sz="0" w:space="0" w:color="auto" w:frame="1"/>
          <w14:ligatures w14:val="none"/>
        </w:rPr>
        <w:t>L5</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88038"/>
          <w:kern w:val="0"/>
          <w:sz w:val="21"/>
          <w:szCs w:val="21"/>
          <w:bdr w:val="none" w:sz="0" w:space="0" w:color="auto" w:frame="1"/>
          <w14:ligatures w14:val="none"/>
        </w:rPr>
        <w:t>"Complete"</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88038"/>
          <w:kern w:val="0"/>
          <w:sz w:val="21"/>
          <w:szCs w:val="21"/>
          <w:bdr w:val="none" w:sz="0" w:space="0" w:color="auto" w:frame="1"/>
          <w14:ligatures w14:val="none"/>
        </w:rPr>
        <w:t>"Complete"</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967D2"/>
          <w:kern w:val="0"/>
          <w:sz w:val="21"/>
          <w:szCs w:val="21"/>
          <w:bdr w:val="none" w:sz="0" w:space="0" w:color="auto" w:frame="1"/>
          <w14:ligatures w14:val="none"/>
        </w:rPr>
        <w:t>IF</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967D2"/>
          <w:kern w:val="0"/>
          <w:sz w:val="21"/>
          <w:szCs w:val="21"/>
          <w:bdr w:val="none" w:sz="0" w:space="0" w:color="auto" w:frame="1"/>
          <w14:ligatures w14:val="none"/>
        </w:rPr>
        <w:t>TODAY</w:t>
      </w:r>
      <w:r w:rsidRPr="0034524B">
        <w:rPr>
          <w:rFonts w:ascii="Arial" w:eastAsia="Times New Roman" w:hAnsi="Arial" w:cs="Arial"/>
          <w:color w:val="575B5F"/>
          <w:kern w:val="0"/>
          <w:sz w:val="21"/>
          <w:szCs w:val="21"/>
          <w:bdr w:val="none" w:sz="0" w:space="0" w:color="auto" w:frame="1"/>
          <w14:ligatures w14:val="none"/>
        </w:rPr>
        <w:t xml:space="preserve">() &gt; [Next_Due_Date_Cell], </w:t>
      </w:r>
      <w:r w:rsidRPr="0034524B">
        <w:rPr>
          <w:rFonts w:ascii="Arial" w:eastAsia="Times New Roman" w:hAnsi="Arial" w:cs="Arial"/>
          <w:color w:val="188038"/>
          <w:kern w:val="0"/>
          <w:sz w:val="21"/>
          <w:szCs w:val="21"/>
          <w:bdr w:val="none" w:sz="0" w:space="0" w:color="auto" w:frame="1"/>
          <w14:ligatures w14:val="none"/>
        </w:rPr>
        <w:t>"Overdue by "</w:t>
      </w:r>
      <w:r w:rsidRPr="0034524B">
        <w:rPr>
          <w:rFonts w:ascii="Arial" w:eastAsia="Times New Roman" w:hAnsi="Arial" w:cs="Arial"/>
          <w:color w:val="575B5F"/>
          <w:kern w:val="0"/>
          <w:sz w:val="21"/>
          <w:szCs w:val="21"/>
          <w:bdr w:val="none" w:sz="0" w:space="0" w:color="auto" w:frame="1"/>
          <w14:ligatures w14:val="none"/>
        </w:rPr>
        <w:t xml:space="preserve"> &amp; (</w:t>
      </w:r>
      <w:r w:rsidRPr="0034524B">
        <w:rPr>
          <w:rFonts w:ascii="Arial" w:eastAsia="Times New Roman" w:hAnsi="Arial" w:cs="Arial"/>
          <w:color w:val="1967D2"/>
          <w:kern w:val="0"/>
          <w:sz w:val="21"/>
          <w:szCs w:val="21"/>
          <w:bdr w:val="none" w:sz="0" w:space="0" w:color="auto" w:frame="1"/>
          <w14:ligatures w14:val="none"/>
        </w:rPr>
        <w:t>TODAY</w:t>
      </w:r>
      <w:r w:rsidRPr="0034524B">
        <w:rPr>
          <w:rFonts w:ascii="Arial" w:eastAsia="Times New Roman" w:hAnsi="Arial" w:cs="Arial"/>
          <w:color w:val="575B5F"/>
          <w:kern w:val="0"/>
          <w:sz w:val="21"/>
          <w:szCs w:val="21"/>
          <w:bdr w:val="none" w:sz="0" w:space="0" w:color="auto" w:frame="1"/>
          <w14:ligatures w14:val="none"/>
        </w:rPr>
        <w:t xml:space="preserve">()-[Next_Due_Date_Cell]) &amp; </w:t>
      </w:r>
      <w:r w:rsidRPr="0034524B">
        <w:rPr>
          <w:rFonts w:ascii="Arial" w:eastAsia="Times New Roman" w:hAnsi="Arial" w:cs="Arial"/>
          <w:color w:val="188038"/>
          <w:kern w:val="0"/>
          <w:sz w:val="21"/>
          <w:szCs w:val="21"/>
          <w:bdr w:val="none" w:sz="0" w:space="0" w:color="auto" w:frame="1"/>
          <w14:ligatures w14:val="none"/>
        </w:rPr>
        <w:t>" days ("</w:t>
      </w:r>
      <w:r w:rsidRPr="0034524B">
        <w:rPr>
          <w:rFonts w:ascii="Arial" w:eastAsia="Times New Roman" w:hAnsi="Arial" w:cs="Arial"/>
          <w:color w:val="575B5F"/>
          <w:kern w:val="0"/>
          <w:sz w:val="21"/>
          <w:szCs w:val="21"/>
          <w:bdr w:val="none" w:sz="0" w:space="0" w:color="auto" w:frame="1"/>
          <w14:ligatures w14:val="none"/>
        </w:rPr>
        <w:t xml:space="preserve"> &amp; </w:t>
      </w:r>
      <w:r w:rsidRPr="0034524B">
        <w:rPr>
          <w:rFonts w:ascii="Arial" w:eastAsia="Times New Roman" w:hAnsi="Arial" w:cs="Arial"/>
          <w:color w:val="1967D2"/>
          <w:kern w:val="0"/>
          <w:sz w:val="21"/>
          <w:szCs w:val="21"/>
          <w:bdr w:val="none" w:sz="0" w:space="0" w:color="auto" w:frame="1"/>
          <w14:ligatures w14:val="none"/>
        </w:rPr>
        <w:t>TEXT</w:t>
      </w:r>
      <w:r w:rsidRPr="0034524B">
        <w:rPr>
          <w:rFonts w:ascii="Arial" w:eastAsia="Times New Roman" w:hAnsi="Arial" w:cs="Arial"/>
          <w:color w:val="575B5F"/>
          <w:kern w:val="0"/>
          <w:sz w:val="21"/>
          <w:szCs w:val="21"/>
          <w:bdr w:val="none" w:sz="0" w:space="0" w:color="auto" w:frame="1"/>
          <w14:ligatures w14:val="none"/>
        </w:rPr>
        <w:t xml:space="preserve">([Next_Due_Date_Cell], </w:t>
      </w:r>
      <w:r w:rsidRPr="0034524B">
        <w:rPr>
          <w:rFonts w:ascii="Arial" w:eastAsia="Times New Roman" w:hAnsi="Arial" w:cs="Arial"/>
          <w:color w:val="188038"/>
          <w:kern w:val="0"/>
          <w:sz w:val="21"/>
          <w:szCs w:val="21"/>
          <w:bdr w:val="none" w:sz="0" w:space="0" w:color="auto" w:frame="1"/>
          <w14:ligatures w14:val="none"/>
        </w:rPr>
        <w:t>"mm/dd"</w:t>
      </w:r>
      <w:r w:rsidRPr="0034524B">
        <w:rPr>
          <w:rFonts w:ascii="Arial" w:eastAsia="Times New Roman" w:hAnsi="Arial" w:cs="Arial"/>
          <w:color w:val="575B5F"/>
          <w:kern w:val="0"/>
          <w:sz w:val="21"/>
          <w:szCs w:val="21"/>
          <w:bdr w:val="none" w:sz="0" w:space="0" w:color="auto" w:frame="1"/>
          <w14:ligatures w14:val="none"/>
        </w:rPr>
        <w:t xml:space="preserve">) &amp; </w:t>
      </w:r>
      <w:r w:rsidRPr="0034524B">
        <w:rPr>
          <w:rFonts w:ascii="Arial" w:eastAsia="Times New Roman" w:hAnsi="Arial" w:cs="Arial"/>
          <w:color w:val="188038"/>
          <w:kern w:val="0"/>
          <w:sz w:val="21"/>
          <w:szCs w:val="21"/>
          <w:bdr w:val="none" w:sz="0" w:space="0" w:color="auto" w:frame="1"/>
          <w14:ligatures w14:val="none"/>
        </w:rPr>
        <w:t>")"</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88038"/>
          <w:kern w:val="0"/>
          <w:sz w:val="21"/>
          <w:szCs w:val="21"/>
          <w:bdr w:val="none" w:sz="0" w:space="0" w:color="auto" w:frame="1"/>
          <w14:ligatures w14:val="none"/>
        </w:rPr>
        <w:t>"On Schedule"</w:t>
      </w:r>
      <w:r w:rsidRPr="0034524B">
        <w:rPr>
          <w:rFonts w:ascii="Arial" w:eastAsia="Times New Roman" w:hAnsi="Arial" w:cs="Arial"/>
          <w:color w:val="575B5F"/>
          <w:kern w:val="0"/>
          <w:sz w:val="21"/>
          <w:szCs w:val="21"/>
          <w:bdr w:val="none" w:sz="0" w:space="0" w:color="auto" w:frame="1"/>
          <w14:ligatures w14:val="none"/>
        </w:rPr>
        <w:t>)))</w:t>
      </w:r>
    </w:p>
    <w:p w14:paraId="2D12EE68" w14:textId="77777777" w:rsidR="0034524B" w:rsidRPr="0034524B" w:rsidRDefault="0034524B" w:rsidP="0034524B">
      <w:pPr>
        <w:numPr>
          <w:ilvl w:val="0"/>
          <w:numId w:val="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Examples using Sample Data (Current Date: 6/12/2025):</w:t>
      </w:r>
      <w:r w:rsidRPr="0034524B">
        <w:rPr>
          <w:rFonts w:ascii="Arial" w:eastAsia="Times New Roman" w:hAnsi="Arial" w:cs="Arial"/>
          <w:color w:val="1B1C1D"/>
          <w:kern w:val="0"/>
          <w:sz w:val="24"/>
          <w:szCs w:val="24"/>
          <w14:ligatures w14:val="none"/>
        </w:rPr>
        <w:t xml:space="preserve"> </w:t>
      </w:r>
    </w:p>
    <w:p w14:paraId="4A50DDE7" w14:textId="77777777" w:rsidR="0034524B" w:rsidRPr="0034524B" w:rsidRDefault="0034524B" w:rsidP="0034524B">
      <w:pPr>
        <w:numPr>
          <w:ilvl w:val="1"/>
          <w:numId w:val="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 Row 6:</w:t>
      </w:r>
      <w:r w:rsidRPr="0034524B">
        <w:rPr>
          <w:rFonts w:ascii="Arial" w:eastAsia="Times New Roman" w:hAnsi="Arial" w:cs="Arial"/>
          <w:color w:val="1B1C1D"/>
          <w:kern w:val="0"/>
          <w:sz w:val="24"/>
          <w:szCs w:val="24"/>
          <w14:ligatures w14:val="none"/>
        </w:rPr>
        <w:t xml:space="preserve"> The </w:t>
      </w:r>
      <w:r w:rsidRPr="0034524B">
        <w:rPr>
          <w:rFonts w:ascii="Arial" w:eastAsia="Times New Roman" w:hAnsi="Arial" w:cs="Arial"/>
          <w:color w:val="575B5F"/>
          <w:kern w:val="0"/>
          <w:sz w:val="20"/>
          <w:szCs w:val="20"/>
          <w:bdr w:val="none" w:sz="0" w:space="0" w:color="auto" w:frame="1"/>
          <w14:ligatures w14:val="none"/>
        </w:rPr>
        <w:t>Next Due Date</w:t>
      </w:r>
      <w:r w:rsidRPr="0034524B">
        <w:rPr>
          <w:rFonts w:ascii="Arial" w:eastAsia="Times New Roman" w:hAnsi="Arial" w:cs="Arial"/>
          <w:color w:val="1B1C1D"/>
          <w:kern w:val="0"/>
          <w:sz w:val="24"/>
          <w:szCs w:val="24"/>
          <w14:ligatures w14:val="none"/>
        </w:rPr>
        <w:t xml:space="preserve"> (2/12/2025) is in the past. It calculates the difference (120 days) and formats the final string: </w:t>
      </w:r>
      <w:r w:rsidRPr="0034524B">
        <w:rPr>
          <w:rFonts w:ascii="Arial" w:eastAsia="Times New Roman" w:hAnsi="Arial" w:cs="Arial"/>
          <w:b/>
          <w:bCs/>
          <w:color w:val="1B1C1D"/>
          <w:kern w:val="0"/>
          <w:sz w:val="24"/>
          <w:szCs w:val="24"/>
          <w:bdr w:val="none" w:sz="0" w:space="0" w:color="auto" w:frame="1"/>
          <w14:ligatures w14:val="none"/>
        </w:rPr>
        <w:t>"Overdue by 120 days (02/12)"</w:t>
      </w:r>
      <w:r w:rsidRPr="0034524B">
        <w:rPr>
          <w:rFonts w:ascii="Arial" w:eastAsia="Times New Roman" w:hAnsi="Arial" w:cs="Arial"/>
          <w:color w:val="1B1C1D"/>
          <w:kern w:val="0"/>
          <w:sz w:val="24"/>
          <w:szCs w:val="24"/>
          <w14:ligatures w14:val="none"/>
        </w:rPr>
        <w:t>.</w:t>
      </w:r>
    </w:p>
    <w:p w14:paraId="1B5DC3C2" w14:textId="77777777" w:rsidR="0034524B" w:rsidRPr="0034524B" w:rsidRDefault="0034524B" w:rsidP="0034524B">
      <w:pPr>
        <w:numPr>
          <w:ilvl w:val="1"/>
          <w:numId w:val="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 Row 7:</w:t>
      </w:r>
      <w:r w:rsidRPr="0034524B">
        <w:rPr>
          <w:rFonts w:ascii="Arial" w:eastAsia="Times New Roman" w:hAnsi="Arial" w:cs="Arial"/>
          <w:color w:val="1B1C1D"/>
          <w:kern w:val="0"/>
          <w:sz w:val="24"/>
          <w:szCs w:val="24"/>
          <w14:ligatures w14:val="none"/>
        </w:rPr>
        <w:t xml:space="preserve"> The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14:ligatures w14:val="none"/>
        </w:rPr>
        <w:t xml:space="preserve"> is "Complete". The formula returns </w:t>
      </w:r>
      <w:r w:rsidRPr="0034524B">
        <w:rPr>
          <w:rFonts w:ascii="Arial" w:eastAsia="Times New Roman" w:hAnsi="Arial" w:cs="Arial"/>
          <w:b/>
          <w:bCs/>
          <w:color w:val="1B1C1D"/>
          <w:kern w:val="0"/>
          <w:sz w:val="24"/>
          <w:szCs w:val="24"/>
          <w:bdr w:val="none" w:sz="0" w:space="0" w:color="auto" w:frame="1"/>
          <w14:ligatures w14:val="none"/>
        </w:rPr>
        <w:t>"Complete"</w:t>
      </w:r>
      <w:r w:rsidRPr="0034524B">
        <w:rPr>
          <w:rFonts w:ascii="Arial" w:eastAsia="Times New Roman" w:hAnsi="Arial" w:cs="Arial"/>
          <w:color w:val="1B1C1D"/>
          <w:kern w:val="0"/>
          <w:sz w:val="24"/>
          <w:szCs w:val="24"/>
          <w14:ligatures w14:val="none"/>
        </w:rPr>
        <w:t>.</w:t>
      </w:r>
    </w:p>
    <w:p w14:paraId="772B9EF9" w14:textId="77777777" w:rsidR="0034524B" w:rsidRPr="0034524B" w:rsidRDefault="0034524B" w:rsidP="0034524B">
      <w:pPr>
        <w:numPr>
          <w:ilvl w:val="0"/>
          <w:numId w:val="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Conditional Formatting:</w:t>
      </w:r>
      <w:r w:rsidRPr="0034524B">
        <w:rPr>
          <w:rFonts w:ascii="Arial" w:eastAsia="Times New Roman" w:hAnsi="Arial" w:cs="Arial"/>
          <w:color w:val="1B1C1D"/>
          <w:kern w:val="0"/>
          <w:sz w:val="24"/>
          <w:szCs w:val="24"/>
          <w:bdr w:val="none" w:sz="0" w:space="0" w:color="auto" w:frame="1"/>
          <w14:ligatures w14:val="none"/>
        </w:rPr>
        <w:t xml:space="preserve"> This column uses aggressive formatting to draw immediate attention</w:t>
      </w:r>
      <w:r w:rsidRPr="0034524B">
        <w:rPr>
          <w:rFonts w:ascii="Arial" w:eastAsia="Times New Roman" w:hAnsi="Arial" w:cs="Arial"/>
          <w:color w:val="575B5F"/>
          <w:kern w:val="0"/>
          <w:sz w:val="24"/>
          <w:szCs w:val="24"/>
          <w:bdr w:val="none" w:sz="0" w:space="0" w:color="auto" w:frame="1"/>
          <w:vertAlign w:val="superscript"/>
          <w14:ligatures w14:val="none"/>
        </w:rPr>
        <w:t>53</w:t>
      </w:r>
      <w:r w:rsidRPr="0034524B">
        <w:rPr>
          <w:rFonts w:ascii="Arial" w:eastAsia="Times New Roman" w:hAnsi="Arial" w:cs="Arial"/>
          <w:color w:val="1B1C1D"/>
          <w:kern w:val="0"/>
          <w:sz w:val="24"/>
          <w:szCs w:val="24"/>
          <w14:ligatures w14:val="none"/>
        </w:rPr>
        <w:t xml:space="preserve">: </w:t>
      </w:r>
    </w:p>
    <w:p w14:paraId="5F7EAAD2" w14:textId="77777777" w:rsidR="0034524B" w:rsidRPr="0034524B" w:rsidRDefault="0034524B" w:rsidP="0034524B">
      <w:pPr>
        <w:numPr>
          <w:ilvl w:val="1"/>
          <w:numId w:val="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Light Red/Pink Fill with Bold Red Text:</w:t>
      </w:r>
      <w:r w:rsidRPr="0034524B">
        <w:rPr>
          <w:rFonts w:ascii="Arial" w:eastAsia="Times New Roman" w:hAnsi="Arial" w:cs="Arial"/>
          <w:color w:val="1B1C1D"/>
          <w:kern w:val="0"/>
          <w:sz w:val="24"/>
          <w:szCs w:val="24"/>
          <w:bdr w:val="none" w:sz="0" w:space="0" w:color="auto" w:frame="1"/>
          <w14:ligatures w14:val="none"/>
        </w:rPr>
        <w:t xml:space="preserve"> Applied to any cell containing the word "Overdue"</w:t>
      </w:r>
      <w:r w:rsidRPr="0034524B">
        <w:rPr>
          <w:rFonts w:ascii="Arial" w:eastAsia="Times New Roman" w:hAnsi="Arial" w:cs="Arial"/>
          <w:color w:val="575B5F"/>
          <w:kern w:val="0"/>
          <w:sz w:val="24"/>
          <w:szCs w:val="24"/>
          <w:bdr w:val="none" w:sz="0" w:space="0" w:color="auto" w:frame="1"/>
          <w:vertAlign w:val="superscript"/>
          <w14:ligatures w14:val="none"/>
        </w:rPr>
        <w:t>54</w:t>
      </w:r>
      <w:r w:rsidRPr="0034524B">
        <w:rPr>
          <w:rFonts w:ascii="Arial" w:eastAsia="Times New Roman" w:hAnsi="Arial" w:cs="Arial"/>
          <w:color w:val="1B1C1D"/>
          <w:kern w:val="0"/>
          <w:sz w:val="24"/>
          <w:szCs w:val="24"/>
          <w14:ligatures w14:val="none"/>
        </w:rPr>
        <w:t>.</w:t>
      </w:r>
    </w:p>
    <w:p w14:paraId="196C1794" w14:textId="77777777" w:rsidR="0034524B" w:rsidRPr="0034524B" w:rsidRDefault="0034524B" w:rsidP="0034524B">
      <w:pPr>
        <w:numPr>
          <w:ilvl w:val="1"/>
          <w:numId w:val="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Light Green Fill with Dark Green Text:</w:t>
      </w:r>
      <w:r w:rsidRPr="0034524B">
        <w:rPr>
          <w:rFonts w:ascii="Arial" w:eastAsia="Times New Roman" w:hAnsi="Arial" w:cs="Arial"/>
          <w:color w:val="1B1C1D"/>
          <w:kern w:val="0"/>
          <w:sz w:val="24"/>
          <w:szCs w:val="24"/>
          <w:bdr w:val="none" w:sz="0" w:space="0" w:color="auto" w:frame="1"/>
          <w14:ligatures w14:val="none"/>
        </w:rPr>
        <w:t xml:space="preserve"> Applied to any cell containing the word "Complete"</w:t>
      </w:r>
      <w:r w:rsidRPr="0034524B">
        <w:rPr>
          <w:rFonts w:ascii="Arial" w:eastAsia="Times New Roman" w:hAnsi="Arial" w:cs="Arial"/>
          <w:color w:val="575B5F"/>
          <w:kern w:val="0"/>
          <w:sz w:val="24"/>
          <w:szCs w:val="24"/>
          <w:bdr w:val="none" w:sz="0" w:space="0" w:color="auto" w:frame="1"/>
          <w:vertAlign w:val="superscript"/>
          <w14:ligatures w14:val="none"/>
        </w:rPr>
        <w:t>55</w:t>
      </w:r>
      <w:r w:rsidRPr="0034524B">
        <w:rPr>
          <w:rFonts w:ascii="Arial" w:eastAsia="Times New Roman" w:hAnsi="Arial" w:cs="Arial"/>
          <w:color w:val="1B1C1D"/>
          <w:kern w:val="0"/>
          <w:sz w:val="24"/>
          <w:szCs w:val="24"/>
          <w14:ligatures w14:val="none"/>
        </w:rPr>
        <w:t>.</w:t>
      </w:r>
    </w:p>
    <w:p w14:paraId="62D141B6"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Columns P through AC: Role Assignments &amp; Due Dates</w:t>
      </w:r>
    </w:p>
    <w:p w14:paraId="10D2BEC2" w14:textId="77777777" w:rsidR="0034524B" w:rsidRPr="0034524B" w:rsidRDefault="0034524B" w:rsidP="0034524B">
      <w:pPr>
        <w:numPr>
          <w:ilvl w:val="0"/>
          <w:numId w:val="1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Headers:</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Preparer</w:t>
      </w:r>
      <w:r w:rsidRPr="0034524B">
        <w:rPr>
          <w:rFonts w:ascii="Arial" w:eastAsia="Times New Roman" w:hAnsi="Arial" w:cs="Arial"/>
          <w:color w:val="1B1C1D"/>
          <w:kern w:val="0"/>
          <w:sz w:val="24"/>
          <w:szCs w:val="24"/>
          <w:bdr w:val="none" w:sz="0" w:space="0" w:color="auto" w:frame="1"/>
          <w14:ligatures w14:val="none"/>
        </w:rPr>
        <w:t xml:space="preserve"> (P), </w:t>
      </w:r>
      <w:r w:rsidRPr="0034524B">
        <w:rPr>
          <w:rFonts w:ascii="Arial" w:eastAsia="Times New Roman" w:hAnsi="Arial" w:cs="Arial"/>
          <w:color w:val="575B5F"/>
          <w:kern w:val="0"/>
          <w:sz w:val="20"/>
          <w:szCs w:val="20"/>
          <w:bdr w:val="none" w:sz="0" w:space="0" w:color="auto" w:frame="1"/>
          <w14:ligatures w14:val="none"/>
        </w:rPr>
        <w:t>Preparer Due Date</w:t>
      </w:r>
      <w:r w:rsidRPr="0034524B">
        <w:rPr>
          <w:rFonts w:ascii="Arial" w:eastAsia="Times New Roman" w:hAnsi="Arial" w:cs="Arial"/>
          <w:color w:val="1B1C1D"/>
          <w:kern w:val="0"/>
          <w:sz w:val="24"/>
          <w:szCs w:val="24"/>
          <w:bdr w:val="none" w:sz="0" w:space="0" w:color="auto" w:frame="1"/>
          <w14:ligatures w14:val="none"/>
        </w:rPr>
        <w:t xml:space="preserve"> (Q), </w:t>
      </w:r>
      <w:r w:rsidRPr="0034524B">
        <w:rPr>
          <w:rFonts w:ascii="Arial" w:eastAsia="Times New Roman" w:hAnsi="Arial" w:cs="Arial"/>
          <w:color w:val="575B5F"/>
          <w:kern w:val="0"/>
          <w:sz w:val="20"/>
          <w:szCs w:val="20"/>
          <w:bdr w:val="none" w:sz="0" w:space="0" w:color="auto" w:frame="1"/>
          <w14:ligatures w14:val="none"/>
        </w:rPr>
        <w:t>Sr Reviewer</w:t>
      </w:r>
      <w:r w:rsidRPr="0034524B">
        <w:rPr>
          <w:rFonts w:ascii="Arial" w:eastAsia="Times New Roman" w:hAnsi="Arial" w:cs="Arial"/>
          <w:color w:val="1B1C1D"/>
          <w:kern w:val="0"/>
          <w:sz w:val="24"/>
          <w:szCs w:val="24"/>
          <w:bdr w:val="none" w:sz="0" w:space="0" w:color="auto" w:frame="1"/>
          <w14:ligatures w14:val="none"/>
        </w:rPr>
        <w:t xml:space="preserve"> (R), </w:t>
      </w:r>
      <w:r w:rsidRPr="0034524B">
        <w:rPr>
          <w:rFonts w:ascii="Arial" w:eastAsia="Times New Roman" w:hAnsi="Arial" w:cs="Arial"/>
          <w:color w:val="575B5F"/>
          <w:kern w:val="0"/>
          <w:sz w:val="20"/>
          <w:szCs w:val="20"/>
          <w:bdr w:val="none" w:sz="0" w:space="0" w:color="auto" w:frame="1"/>
          <w14:ligatures w14:val="none"/>
        </w:rPr>
        <w:t>Sr Review Due Date</w:t>
      </w:r>
      <w:r w:rsidRPr="0034524B">
        <w:rPr>
          <w:rFonts w:ascii="Arial" w:eastAsia="Times New Roman" w:hAnsi="Arial" w:cs="Arial"/>
          <w:color w:val="1B1C1D"/>
          <w:kern w:val="0"/>
          <w:sz w:val="24"/>
          <w:szCs w:val="24"/>
          <w:bdr w:val="none" w:sz="0" w:space="0" w:color="auto" w:frame="1"/>
          <w14:ligatures w14:val="none"/>
        </w:rPr>
        <w:t xml:space="preserve"> (S), </w:t>
      </w:r>
      <w:r w:rsidRPr="0034524B">
        <w:rPr>
          <w:rFonts w:ascii="Arial" w:eastAsia="Times New Roman" w:hAnsi="Arial" w:cs="Arial"/>
          <w:color w:val="575B5F"/>
          <w:kern w:val="0"/>
          <w:sz w:val="20"/>
          <w:szCs w:val="20"/>
          <w:bdr w:val="none" w:sz="0" w:space="0" w:color="auto" w:frame="1"/>
          <w14:ligatures w14:val="none"/>
        </w:rPr>
        <w:t>Manager</w:t>
      </w:r>
      <w:r w:rsidRPr="0034524B">
        <w:rPr>
          <w:rFonts w:ascii="Arial" w:eastAsia="Times New Roman" w:hAnsi="Arial" w:cs="Arial"/>
          <w:color w:val="1B1C1D"/>
          <w:kern w:val="0"/>
          <w:sz w:val="24"/>
          <w:szCs w:val="24"/>
          <w:bdr w:val="none" w:sz="0" w:space="0" w:color="auto" w:frame="1"/>
          <w14:ligatures w14:val="none"/>
        </w:rPr>
        <w:t xml:space="preserve"> (T), </w:t>
      </w:r>
      <w:r w:rsidRPr="0034524B">
        <w:rPr>
          <w:rFonts w:ascii="Arial" w:eastAsia="Times New Roman" w:hAnsi="Arial" w:cs="Arial"/>
          <w:color w:val="575B5F"/>
          <w:kern w:val="0"/>
          <w:sz w:val="20"/>
          <w:szCs w:val="20"/>
          <w:bdr w:val="none" w:sz="0" w:space="0" w:color="auto" w:frame="1"/>
          <w14:ligatures w14:val="none"/>
        </w:rPr>
        <w:t>Manager Review Due Date</w:t>
      </w:r>
      <w:r w:rsidRPr="0034524B">
        <w:rPr>
          <w:rFonts w:ascii="Arial" w:eastAsia="Times New Roman" w:hAnsi="Arial" w:cs="Arial"/>
          <w:color w:val="1B1C1D"/>
          <w:kern w:val="0"/>
          <w:sz w:val="24"/>
          <w:szCs w:val="24"/>
          <w:bdr w:val="none" w:sz="0" w:space="0" w:color="auto" w:frame="1"/>
          <w14:ligatures w14:val="none"/>
        </w:rPr>
        <w:t xml:space="preserve"> (U), </w:t>
      </w:r>
      <w:r w:rsidRPr="0034524B">
        <w:rPr>
          <w:rFonts w:ascii="Arial" w:eastAsia="Times New Roman" w:hAnsi="Arial" w:cs="Arial"/>
          <w:color w:val="575B5F"/>
          <w:kern w:val="0"/>
          <w:sz w:val="20"/>
          <w:szCs w:val="20"/>
          <w:bdr w:val="none" w:sz="0" w:space="0" w:color="auto" w:frame="1"/>
          <w14:ligatures w14:val="none"/>
        </w:rPr>
        <w:t>Partner</w:t>
      </w:r>
      <w:r w:rsidRPr="0034524B">
        <w:rPr>
          <w:rFonts w:ascii="Arial" w:eastAsia="Times New Roman" w:hAnsi="Arial" w:cs="Arial"/>
          <w:color w:val="1B1C1D"/>
          <w:kern w:val="0"/>
          <w:sz w:val="24"/>
          <w:szCs w:val="24"/>
          <w:bdr w:val="none" w:sz="0" w:space="0" w:color="auto" w:frame="1"/>
          <w14:ligatures w14:val="none"/>
        </w:rPr>
        <w:t xml:space="preserve"> (V), </w:t>
      </w:r>
      <w:r w:rsidRPr="0034524B">
        <w:rPr>
          <w:rFonts w:ascii="Arial" w:eastAsia="Times New Roman" w:hAnsi="Arial" w:cs="Arial"/>
          <w:color w:val="575B5F"/>
          <w:kern w:val="0"/>
          <w:sz w:val="20"/>
          <w:szCs w:val="20"/>
          <w:bdr w:val="none" w:sz="0" w:space="0" w:color="auto" w:frame="1"/>
          <w14:ligatures w14:val="none"/>
        </w:rPr>
        <w:t>Partner Review Due Date</w:t>
      </w:r>
      <w:r w:rsidRPr="0034524B">
        <w:rPr>
          <w:rFonts w:ascii="Arial" w:eastAsia="Times New Roman" w:hAnsi="Arial" w:cs="Arial"/>
          <w:color w:val="1B1C1D"/>
          <w:kern w:val="0"/>
          <w:sz w:val="24"/>
          <w:szCs w:val="24"/>
          <w:bdr w:val="none" w:sz="0" w:space="0" w:color="auto" w:frame="1"/>
          <w14:ligatures w14:val="none"/>
        </w:rPr>
        <w:t xml:space="preserve"> (W), </w:t>
      </w:r>
      <w:r w:rsidRPr="0034524B">
        <w:rPr>
          <w:rFonts w:ascii="Arial" w:eastAsia="Times New Roman" w:hAnsi="Arial" w:cs="Arial"/>
          <w:color w:val="575B5F"/>
          <w:kern w:val="0"/>
          <w:sz w:val="20"/>
          <w:szCs w:val="20"/>
          <w:bdr w:val="none" w:sz="0" w:space="0" w:color="auto" w:frame="1"/>
          <w14:ligatures w14:val="none"/>
        </w:rPr>
        <w:t>Partner 2</w:t>
      </w:r>
      <w:r w:rsidRPr="0034524B">
        <w:rPr>
          <w:rFonts w:ascii="Arial" w:eastAsia="Times New Roman" w:hAnsi="Arial" w:cs="Arial"/>
          <w:color w:val="1B1C1D"/>
          <w:kern w:val="0"/>
          <w:sz w:val="24"/>
          <w:szCs w:val="24"/>
          <w:bdr w:val="none" w:sz="0" w:space="0" w:color="auto" w:frame="1"/>
          <w14:ligatures w14:val="none"/>
        </w:rPr>
        <w:t xml:space="preserve"> (X), </w:t>
      </w:r>
      <w:r w:rsidRPr="0034524B">
        <w:rPr>
          <w:rFonts w:ascii="Arial" w:eastAsia="Times New Roman" w:hAnsi="Arial" w:cs="Arial"/>
          <w:color w:val="575B5F"/>
          <w:kern w:val="0"/>
          <w:sz w:val="20"/>
          <w:szCs w:val="20"/>
          <w:bdr w:val="none" w:sz="0" w:space="0" w:color="auto" w:frame="1"/>
          <w14:ligatures w14:val="none"/>
        </w:rPr>
        <w:t>Partner 2 Review Due Date</w:t>
      </w:r>
      <w:r w:rsidRPr="0034524B">
        <w:rPr>
          <w:rFonts w:ascii="Arial" w:eastAsia="Times New Roman" w:hAnsi="Arial" w:cs="Arial"/>
          <w:color w:val="1B1C1D"/>
          <w:kern w:val="0"/>
          <w:sz w:val="24"/>
          <w:szCs w:val="24"/>
          <w:bdr w:val="none" w:sz="0" w:space="0" w:color="auto" w:frame="1"/>
          <w14:ligatures w14:val="none"/>
        </w:rPr>
        <w:t xml:space="preserve"> (Y), </w:t>
      </w:r>
      <w:r w:rsidRPr="0034524B">
        <w:rPr>
          <w:rFonts w:ascii="Arial" w:eastAsia="Times New Roman" w:hAnsi="Arial" w:cs="Arial"/>
          <w:color w:val="575B5F"/>
          <w:kern w:val="0"/>
          <w:sz w:val="20"/>
          <w:szCs w:val="20"/>
          <w:bdr w:val="none" w:sz="0" w:space="0" w:color="auto" w:frame="1"/>
          <w14:ligatures w14:val="none"/>
        </w:rPr>
        <w:t>Partner 3</w:t>
      </w:r>
      <w:r w:rsidRPr="0034524B">
        <w:rPr>
          <w:rFonts w:ascii="Arial" w:eastAsia="Times New Roman" w:hAnsi="Arial" w:cs="Arial"/>
          <w:color w:val="1B1C1D"/>
          <w:kern w:val="0"/>
          <w:sz w:val="24"/>
          <w:szCs w:val="24"/>
          <w:bdr w:val="none" w:sz="0" w:space="0" w:color="auto" w:frame="1"/>
          <w14:ligatures w14:val="none"/>
        </w:rPr>
        <w:t xml:space="preserve"> (Z), </w:t>
      </w:r>
      <w:r w:rsidRPr="0034524B">
        <w:rPr>
          <w:rFonts w:ascii="Arial" w:eastAsia="Times New Roman" w:hAnsi="Arial" w:cs="Arial"/>
          <w:color w:val="575B5F"/>
          <w:kern w:val="0"/>
          <w:sz w:val="20"/>
          <w:szCs w:val="20"/>
          <w:bdr w:val="none" w:sz="0" w:space="0" w:color="auto" w:frame="1"/>
          <w14:ligatures w14:val="none"/>
        </w:rPr>
        <w:t>Partner 3 Review Due Date</w:t>
      </w:r>
      <w:r w:rsidRPr="0034524B">
        <w:rPr>
          <w:rFonts w:ascii="Arial" w:eastAsia="Times New Roman" w:hAnsi="Arial" w:cs="Arial"/>
          <w:color w:val="1B1C1D"/>
          <w:kern w:val="0"/>
          <w:sz w:val="24"/>
          <w:szCs w:val="24"/>
          <w:bdr w:val="none" w:sz="0" w:space="0" w:color="auto" w:frame="1"/>
          <w14:ligatures w14:val="none"/>
        </w:rPr>
        <w:t xml:space="preserve"> (AA), </w:t>
      </w:r>
      <w:r w:rsidRPr="0034524B">
        <w:rPr>
          <w:rFonts w:ascii="Arial" w:eastAsia="Times New Roman" w:hAnsi="Arial" w:cs="Arial"/>
          <w:color w:val="575B5F"/>
          <w:kern w:val="0"/>
          <w:sz w:val="20"/>
          <w:szCs w:val="20"/>
          <w:bdr w:val="none" w:sz="0" w:space="0" w:color="auto" w:frame="1"/>
          <w14:ligatures w14:val="none"/>
        </w:rPr>
        <w:t>EQCR</w:t>
      </w:r>
      <w:r w:rsidRPr="0034524B">
        <w:rPr>
          <w:rFonts w:ascii="Arial" w:eastAsia="Times New Roman" w:hAnsi="Arial" w:cs="Arial"/>
          <w:color w:val="1B1C1D"/>
          <w:kern w:val="0"/>
          <w:sz w:val="24"/>
          <w:szCs w:val="24"/>
          <w:bdr w:val="none" w:sz="0" w:space="0" w:color="auto" w:frame="1"/>
          <w14:ligatures w14:val="none"/>
        </w:rPr>
        <w:t xml:space="preserve"> (AB), </w:t>
      </w:r>
      <w:r w:rsidRPr="0034524B">
        <w:rPr>
          <w:rFonts w:ascii="Arial" w:eastAsia="Times New Roman" w:hAnsi="Arial" w:cs="Arial"/>
          <w:color w:val="575B5F"/>
          <w:kern w:val="0"/>
          <w:sz w:val="20"/>
          <w:szCs w:val="20"/>
          <w:bdr w:val="none" w:sz="0" w:space="0" w:color="auto" w:frame="1"/>
          <w14:ligatures w14:val="none"/>
        </w:rPr>
        <w:t>EQCR Review Due Date</w:t>
      </w:r>
      <w:r w:rsidRPr="0034524B">
        <w:rPr>
          <w:rFonts w:ascii="Arial" w:eastAsia="Times New Roman" w:hAnsi="Arial" w:cs="Arial"/>
          <w:color w:val="1B1C1D"/>
          <w:kern w:val="0"/>
          <w:sz w:val="24"/>
          <w:szCs w:val="24"/>
          <w:bdr w:val="none" w:sz="0" w:space="0" w:color="auto" w:frame="1"/>
          <w14:ligatures w14:val="none"/>
        </w:rPr>
        <w:t xml:space="preserve"> (AC)</w:t>
      </w:r>
      <w:r w:rsidRPr="0034524B">
        <w:rPr>
          <w:rFonts w:ascii="Arial" w:eastAsia="Times New Roman" w:hAnsi="Arial" w:cs="Arial"/>
          <w:color w:val="575B5F"/>
          <w:kern w:val="0"/>
          <w:sz w:val="24"/>
          <w:szCs w:val="24"/>
          <w:bdr w:val="none" w:sz="0" w:space="0" w:color="auto" w:frame="1"/>
          <w:vertAlign w:val="superscript"/>
          <w14:ligatures w14:val="none"/>
        </w:rPr>
        <w:t>56</w:t>
      </w:r>
      <w:r w:rsidRPr="0034524B">
        <w:rPr>
          <w:rFonts w:ascii="Arial" w:eastAsia="Times New Roman" w:hAnsi="Arial" w:cs="Arial"/>
          <w:color w:val="1B1C1D"/>
          <w:kern w:val="0"/>
          <w:sz w:val="24"/>
          <w:szCs w:val="24"/>
          <w14:ligatures w14:val="none"/>
        </w:rPr>
        <w:t>.</w:t>
      </w:r>
    </w:p>
    <w:p w14:paraId="7FECD191" w14:textId="77777777" w:rsidR="0034524B" w:rsidRPr="0034524B" w:rsidRDefault="0034524B" w:rsidP="0034524B">
      <w:pPr>
        <w:numPr>
          <w:ilvl w:val="0"/>
          <w:numId w:val="1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14:ligatures w14:val="none"/>
        </w:rPr>
        <w:t xml:space="preserve"> This block of columns is used to assign specific individuals to workflow roles and set their respective deadlines.</w:t>
      </w:r>
    </w:p>
    <w:p w14:paraId="3B30B79D" w14:textId="77777777" w:rsidR="0034524B" w:rsidRPr="0034524B" w:rsidRDefault="0034524B" w:rsidP="0034524B">
      <w:pPr>
        <w:numPr>
          <w:ilvl w:val="0"/>
          <w:numId w:val="1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Functionality:</w:t>
      </w:r>
      <w:r w:rsidRPr="0034524B">
        <w:rPr>
          <w:rFonts w:ascii="Arial" w:eastAsia="Times New Roman" w:hAnsi="Arial" w:cs="Arial"/>
          <w:color w:val="1B1C1D"/>
          <w:kern w:val="0"/>
          <w:sz w:val="24"/>
          <w:szCs w:val="24"/>
          <w:bdr w:val="none" w:sz="0" w:space="0" w:color="auto" w:frame="1"/>
          <w14:ligatures w14:val="none"/>
        </w:rPr>
        <w:t xml:space="preserve"> The role columns (P, R, T, etc.) contain data validation dropdowns populated by the </w:t>
      </w:r>
      <w:r w:rsidRPr="0034524B">
        <w:rPr>
          <w:rFonts w:ascii="Arial" w:eastAsia="Times New Roman" w:hAnsi="Arial" w:cs="Arial"/>
          <w:color w:val="575B5F"/>
          <w:kern w:val="0"/>
          <w:sz w:val="20"/>
          <w:szCs w:val="20"/>
          <w:bdr w:val="none" w:sz="0" w:space="0" w:color="auto" w:frame="1"/>
          <w14:ligatures w14:val="none"/>
        </w:rPr>
        <w:t>TeamMemberList</w:t>
      </w:r>
      <w:r w:rsidRPr="0034524B">
        <w:rPr>
          <w:rFonts w:ascii="Arial" w:eastAsia="Times New Roman" w:hAnsi="Arial" w:cs="Arial"/>
          <w:color w:val="1B1C1D"/>
          <w:kern w:val="0"/>
          <w:sz w:val="24"/>
          <w:szCs w:val="24"/>
          <w:bdr w:val="none" w:sz="0" w:space="0" w:color="auto" w:frame="1"/>
          <w14:ligatures w14:val="none"/>
        </w:rPr>
        <w:t xml:space="preserve"> named range from the 'Team Members' sheet</w:t>
      </w:r>
      <w:r w:rsidRPr="0034524B">
        <w:rPr>
          <w:rFonts w:ascii="Arial" w:eastAsia="Times New Roman" w:hAnsi="Arial" w:cs="Arial"/>
          <w:color w:val="575B5F"/>
          <w:kern w:val="0"/>
          <w:sz w:val="24"/>
          <w:szCs w:val="24"/>
          <w:bdr w:val="none" w:sz="0" w:space="0" w:color="auto" w:frame="1"/>
          <w:vertAlign w:val="superscript"/>
          <w14:ligatures w14:val="none"/>
        </w:rPr>
        <w:t>57</w:t>
      </w:r>
      <w:r w:rsidRPr="0034524B">
        <w:rPr>
          <w:rFonts w:ascii="Arial" w:eastAsia="Times New Roman" w:hAnsi="Arial" w:cs="Arial"/>
          <w:color w:val="1B1C1D"/>
          <w:kern w:val="0"/>
          <w:sz w:val="24"/>
          <w:szCs w:val="24"/>
          <w14:ligatures w14:val="none"/>
        </w:rPr>
        <w:t>.</w:t>
      </w:r>
    </w:p>
    <w:p w14:paraId="5700D953"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 AD: EQCR?</w:t>
      </w:r>
    </w:p>
    <w:p w14:paraId="569E3671" w14:textId="77777777" w:rsidR="0034524B" w:rsidRPr="0034524B" w:rsidRDefault="0034524B" w:rsidP="0034524B">
      <w:pPr>
        <w:numPr>
          <w:ilvl w:val="0"/>
          <w:numId w:val="11"/>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Header:</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EQCR?</w:t>
      </w:r>
      <w:r w:rsidRPr="0034524B">
        <w:rPr>
          <w:rFonts w:ascii="Arial" w:eastAsia="Times New Roman" w:hAnsi="Arial" w:cs="Arial"/>
          <w:color w:val="575B5F"/>
          <w:kern w:val="0"/>
          <w:sz w:val="24"/>
          <w:szCs w:val="24"/>
          <w:bdr w:val="none" w:sz="0" w:space="0" w:color="auto" w:frame="1"/>
          <w:vertAlign w:val="superscript"/>
          <w14:ligatures w14:val="none"/>
        </w:rPr>
        <w:t>58</w:t>
      </w:r>
      <w:r w:rsidRPr="0034524B">
        <w:rPr>
          <w:rFonts w:ascii="Arial" w:eastAsia="Times New Roman" w:hAnsi="Arial" w:cs="Arial"/>
          <w:color w:val="1B1C1D"/>
          <w:kern w:val="0"/>
          <w:sz w:val="24"/>
          <w:szCs w:val="24"/>
          <w14:ligatures w14:val="none"/>
        </w:rPr>
        <w:t>.</w:t>
      </w:r>
    </w:p>
    <w:p w14:paraId="0E9B7F78" w14:textId="77777777" w:rsidR="0034524B" w:rsidRPr="0034524B" w:rsidRDefault="0034524B" w:rsidP="0034524B">
      <w:pPr>
        <w:numPr>
          <w:ilvl w:val="0"/>
          <w:numId w:val="11"/>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Data:</w:t>
      </w:r>
      <w:r w:rsidRPr="0034524B">
        <w:rPr>
          <w:rFonts w:ascii="Arial" w:eastAsia="Times New Roman" w:hAnsi="Arial" w:cs="Arial"/>
          <w:color w:val="1B1C1D"/>
          <w:kern w:val="0"/>
          <w:sz w:val="24"/>
          <w:szCs w:val="24"/>
          <w:bdr w:val="none" w:sz="0" w:space="0" w:color="auto" w:frame="1"/>
          <w14:ligatures w14:val="none"/>
        </w:rPr>
        <w:t xml:space="preserve"> Contains "Yes", "No", or is blank</w:t>
      </w:r>
      <w:r w:rsidRPr="0034524B">
        <w:rPr>
          <w:rFonts w:ascii="Arial" w:eastAsia="Times New Roman" w:hAnsi="Arial" w:cs="Arial"/>
          <w:color w:val="575B5F"/>
          <w:kern w:val="0"/>
          <w:sz w:val="24"/>
          <w:szCs w:val="24"/>
          <w:bdr w:val="none" w:sz="0" w:space="0" w:color="auto" w:frame="1"/>
          <w:vertAlign w:val="superscript"/>
          <w14:ligatures w14:val="none"/>
        </w:rPr>
        <w:t>59</w:t>
      </w:r>
      <w:r w:rsidRPr="0034524B">
        <w:rPr>
          <w:rFonts w:ascii="Arial" w:eastAsia="Times New Roman" w:hAnsi="Arial" w:cs="Arial"/>
          <w:color w:val="1B1C1D"/>
          <w:kern w:val="0"/>
          <w:sz w:val="24"/>
          <w:szCs w:val="24"/>
          <w14:ligatures w14:val="none"/>
        </w:rPr>
        <w:t>.</w:t>
      </w:r>
    </w:p>
    <w:p w14:paraId="7E75E014" w14:textId="77777777" w:rsidR="0034524B" w:rsidRPr="0034524B" w:rsidRDefault="0034524B" w:rsidP="0034524B">
      <w:pPr>
        <w:numPr>
          <w:ilvl w:val="0"/>
          <w:numId w:val="11"/>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Functionality:</w:t>
      </w:r>
      <w:r w:rsidRPr="0034524B">
        <w:rPr>
          <w:rFonts w:ascii="Arial" w:eastAsia="Times New Roman" w:hAnsi="Arial" w:cs="Arial"/>
          <w:color w:val="1B1C1D"/>
          <w:kern w:val="0"/>
          <w:sz w:val="24"/>
          <w:szCs w:val="24"/>
          <w14:ligatures w14:val="none"/>
        </w:rPr>
        <w:t xml:space="preserve"> If the value is "Yes", it triggers a formatting change on the EQCR-related columns (</w:t>
      </w:r>
      <w:r w:rsidRPr="0034524B">
        <w:rPr>
          <w:rFonts w:ascii="Arial" w:eastAsia="Times New Roman" w:hAnsi="Arial" w:cs="Arial"/>
          <w:color w:val="575B5F"/>
          <w:kern w:val="0"/>
          <w:sz w:val="20"/>
          <w:szCs w:val="20"/>
          <w:bdr w:val="none" w:sz="0" w:space="0" w:color="auto" w:frame="1"/>
          <w14:ligatures w14:val="none"/>
        </w:rPr>
        <w:t>AB</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AC</w:t>
      </w:r>
      <w:r w:rsidRPr="0034524B">
        <w:rPr>
          <w:rFonts w:ascii="Arial" w:eastAsia="Times New Roman" w:hAnsi="Arial" w:cs="Arial"/>
          <w:color w:val="1B1C1D"/>
          <w:kern w:val="0"/>
          <w:sz w:val="24"/>
          <w:szCs w:val="24"/>
          <w14:ligatures w14:val="none"/>
        </w:rPr>
        <w:t xml:space="preserve">) to highlight them. </w:t>
      </w:r>
      <w:r w:rsidRPr="0034524B">
        <w:rPr>
          <w:rFonts w:ascii="Arial" w:eastAsia="Times New Roman" w:hAnsi="Arial" w:cs="Arial"/>
          <w:color w:val="1B1C1D"/>
          <w:kern w:val="0"/>
          <w:sz w:val="24"/>
          <w:szCs w:val="24"/>
          <w:bdr w:val="none" w:sz="0" w:space="0" w:color="auto" w:frame="1"/>
          <w14:ligatures w14:val="none"/>
        </w:rPr>
        <w:t>"No" or blank values have no effect</w:t>
      </w:r>
      <w:r w:rsidRPr="0034524B">
        <w:rPr>
          <w:rFonts w:ascii="Arial" w:eastAsia="Times New Roman" w:hAnsi="Arial" w:cs="Arial"/>
          <w:color w:val="575B5F"/>
          <w:kern w:val="0"/>
          <w:sz w:val="24"/>
          <w:szCs w:val="24"/>
          <w:bdr w:val="none" w:sz="0" w:space="0" w:color="auto" w:frame="1"/>
          <w:vertAlign w:val="superscript"/>
          <w14:ligatures w14:val="none"/>
        </w:rPr>
        <w:t>60</w:t>
      </w:r>
      <w:r w:rsidRPr="0034524B">
        <w:rPr>
          <w:rFonts w:ascii="Arial" w:eastAsia="Times New Roman" w:hAnsi="Arial" w:cs="Arial"/>
          <w:color w:val="1B1C1D"/>
          <w:kern w:val="0"/>
          <w:sz w:val="24"/>
          <w:szCs w:val="24"/>
          <w14:ligatures w14:val="none"/>
        </w:rPr>
        <w:t>.</w:t>
      </w:r>
    </w:p>
    <w:p w14:paraId="0B225608"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 AE: Indus?</w:t>
      </w:r>
    </w:p>
    <w:p w14:paraId="3F4B20A3" w14:textId="77777777" w:rsidR="0034524B" w:rsidRPr="0034524B" w:rsidRDefault="0034524B" w:rsidP="0034524B">
      <w:pPr>
        <w:numPr>
          <w:ilvl w:val="0"/>
          <w:numId w:val="12"/>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Header:</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Indus?</w:t>
      </w:r>
      <w:r w:rsidRPr="0034524B">
        <w:rPr>
          <w:rFonts w:ascii="Arial" w:eastAsia="Times New Roman" w:hAnsi="Arial" w:cs="Arial"/>
          <w:color w:val="575B5F"/>
          <w:kern w:val="0"/>
          <w:sz w:val="24"/>
          <w:szCs w:val="24"/>
          <w:bdr w:val="none" w:sz="0" w:space="0" w:color="auto" w:frame="1"/>
          <w:vertAlign w:val="superscript"/>
          <w14:ligatures w14:val="none"/>
        </w:rPr>
        <w:t>61</w:t>
      </w:r>
      <w:r w:rsidRPr="0034524B">
        <w:rPr>
          <w:rFonts w:ascii="Arial" w:eastAsia="Times New Roman" w:hAnsi="Arial" w:cs="Arial"/>
          <w:color w:val="1B1C1D"/>
          <w:kern w:val="0"/>
          <w:sz w:val="24"/>
          <w:szCs w:val="24"/>
          <w14:ligatures w14:val="none"/>
        </w:rPr>
        <w:t>.</w:t>
      </w:r>
    </w:p>
    <w:p w14:paraId="402FDBBD" w14:textId="77777777" w:rsidR="0034524B" w:rsidRPr="0034524B" w:rsidRDefault="0034524B" w:rsidP="0034524B">
      <w:pPr>
        <w:numPr>
          <w:ilvl w:val="0"/>
          <w:numId w:val="12"/>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Data:</w:t>
      </w:r>
      <w:r w:rsidRPr="0034524B">
        <w:rPr>
          <w:rFonts w:ascii="Arial" w:eastAsia="Times New Roman" w:hAnsi="Arial" w:cs="Arial"/>
          <w:color w:val="1B1C1D"/>
          <w:kern w:val="0"/>
          <w:sz w:val="24"/>
          <w:szCs w:val="24"/>
          <w14:ligatures w14:val="none"/>
        </w:rPr>
        <w:t xml:space="preserve"> Contains "Yes" or is blank.</w:t>
      </w:r>
    </w:p>
    <w:p w14:paraId="070DC94A" w14:textId="77777777" w:rsidR="0034524B" w:rsidRPr="0034524B" w:rsidRDefault="0034524B" w:rsidP="0034524B">
      <w:pPr>
        <w:numPr>
          <w:ilvl w:val="0"/>
          <w:numId w:val="12"/>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Functionality:</w:t>
      </w:r>
      <w:r w:rsidRPr="0034524B">
        <w:rPr>
          <w:rFonts w:ascii="Arial" w:eastAsia="Times New Roman" w:hAnsi="Arial" w:cs="Arial"/>
          <w:color w:val="1B1C1D"/>
          <w:kern w:val="0"/>
          <w:sz w:val="24"/>
          <w:szCs w:val="24"/>
          <w:bdr w:val="none" w:sz="0" w:space="0" w:color="auto" w:frame="1"/>
          <w14:ligatures w14:val="none"/>
        </w:rPr>
        <w:t xml:space="preserve"> If the value is "Yes", the value in the </w:t>
      </w:r>
      <w:r w:rsidRPr="0034524B">
        <w:rPr>
          <w:rFonts w:ascii="Arial" w:eastAsia="Times New Roman" w:hAnsi="Arial" w:cs="Arial"/>
          <w:color w:val="575B5F"/>
          <w:kern w:val="0"/>
          <w:sz w:val="20"/>
          <w:szCs w:val="20"/>
          <w:bdr w:val="none" w:sz="0" w:space="0" w:color="auto" w:frame="1"/>
          <w14:ligatures w14:val="none"/>
        </w:rPr>
        <w:t>Preparer</w:t>
      </w:r>
      <w:r w:rsidRPr="0034524B">
        <w:rPr>
          <w:rFonts w:ascii="Arial" w:eastAsia="Times New Roman" w:hAnsi="Arial" w:cs="Arial"/>
          <w:color w:val="1B1C1D"/>
          <w:kern w:val="0"/>
          <w:sz w:val="24"/>
          <w:szCs w:val="24"/>
          <w:bdr w:val="none" w:sz="0" w:space="0" w:color="auto" w:frame="1"/>
          <w14:ligatures w14:val="none"/>
        </w:rPr>
        <w:t xml:space="preserve"> column for that row is programmatically set to "INDUS"</w:t>
      </w:r>
      <w:r w:rsidRPr="0034524B">
        <w:rPr>
          <w:rFonts w:ascii="Arial" w:eastAsia="Times New Roman" w:hAnsi="Arial" w:cs="Arial"/>
          <w:color w:val="575B5F"/>
          <w:kern w:val="0"/>
          <w:sz w:val="24"/>
          <w:szCs w:val="24"/>
          <w:bdr w:val="none" w:sz="0" w:space="0" w:color="auto" w:frame="1"/>
          <w:vertAlign w:val="superscript"/>
          <w14:ligatures w14:val="none"/>
        </w:rPr>
        <w:t>62</w:t>
      </w:r>
      <w:r w:rsidRPr="0034524B">
        <w:rPr>
          <w:rFonts w:ascii="Arial" w:eastAsia="Times New Roman" w:hAnsi="Arial" w:cs="Arial"/>
          <w:color w:val="1B1C1D"/>
          <w:kern w:val="0"/>
          <w:sz w:val="24"/>
          <w:szCs w:val="24"/>
          <w14:ligatures w14:val="none"/>
        </w:rPr>
        <w:t>.</w:t>
      </w:r>
    </w:p>
    <w:p w14:paraId="36EFD760"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Columns AF-AG: Identifiers</w:t>
      </w:r>
    </w:p>
    <w:p w14:paraId="2A266042" w14:textId="77777777" w:rsidR="0034524B" w:rsidRPr="0034524B" w:rsidRDefault="0034524B" w:rsidP="0034524B">
      <w:pPr>
        <w:numPr>
          <w:ilvl w:val="0"/>
          <w:numId w:val="13"/>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Headers:</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Unique ID</w:t>
      </w:r>
      <w:r w:rsidRPr="0034524B">
        <w:rPr>
          <w:rFonts w:ascii="Arial" w:eastAsia="Times New Roman" w:hAnsi="Arial" w:cs="Arial"/>
          <w:color w:val="1B1C1D"/>
          <w:kern w:val="0"/>
          <w:sz w:val="24"/>
          <w:szCs w:val="24"/>
          <w:bdr w:val="none" w:sz="0" w:space="0" w:color="auto" w:frame="1"/>
          <w14:ligatures w14:val="none"/>
        </w:rPr>
        <w:t xml:space="preserve"> (AF), </w:t>
      </w:r>
      <w:r w:rsidRPr="0034524B">
        <w:rPr>
          <w:rFonts w:ascii="Arial" w:eastAsia="Times New Roman" w:hAnsi="Arial" w:cs="Arial"/>
          <w:color w:val="575B5F"/>
          <w:kern w:val="0"/>
          <w:sz w:val="20"/>
          <w:szCs w:val="20"/>
          <w:bdr w:val="none" w:sz="0" w:space="0" w:color="auto" w:frame="1"/>
          <w14:ligatures w14:val="none"/>
        </w:rPr>
        <w:t>Related Account if Applicable</w:t>
      </w:r>
      <w:r w:rsidRPr="0034524B">
        <w:rPr>
          <w:rFonts w:ascii="Arial" w:eastAsia="Times New Roman" w:hAnsi="Arial" w:cs="Arial"/>
          <w:color w:val="1B1C1D"/>
          <w:kern w:val="0"/>
          <w:sz w:val="24"/>
          <w:szCs w:val="24"/>
          <w:bdr w:val="none" w:sz="0" w:space="0" w:color="auto" w:frame="1"/>
          <w14:ligatures w14:val="none"/>
        </w:rPr>
        <w:t xml:space="preserve"> (AG)</w:t>
      </w:r>
      <w:r w:rsidRPr="0034524B">
        <w:rPr>
          <w:rFonts w:ascii="Arial" w:eastAsia="Times New Roman" w:hAnsi="Arial" w:cs="Arial"/>
          <w:color w:val="575B5F"/>
          <w:kern w:val="0"/>
          <w:sz w:val="24"/>
          <w:szCs w:val="24"/>
          <w:bdr w:val="none" w:sz="0" w:space="0" w:color="auto" w:frame="1"/>
          <w:vertAlign w:val="superscript"/>
          <w14:ligatures w14:val="none"/>
        </w:rPr>
        <w:t>63</w:t>
      </w:r>
      <w:r w:rsidRPr="0034524B">
        <w:rPr>
          <w:rFonts w:ascii="Arial" w:eastAsia="Times New Roman" w:hAnsi="Arial" w:cs="Arial"/>
          <w:color w:val="1B1C1D"/>
          <w:kern w:val="0"/>
          <w:sz w:val="24"/>
          <w:szCs w:val="24"/>
          <w14:ligatures w14:val="none"/>
        </w:rPr>
        <w:t>.</w:t>
      </w:r>
    </w:p>
    <w:p w14:paraId="1D478A69" w14:textId="77777777" w:rsidR="0034524B" w:rsidRPr="0034524B" w:rsidRDefault="0034524B" w:rsidP="0034524B">
      <w:pPr>
        <w:numPr>
          <w:ilvl w:val="0"/>
          <w:numId w:val="13"/>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14:ligatures w14:val="none"/>
        </w:rPr>
        <w:t xml:space="preserve"> These columns hold additional identifying information for tracking and reference.</w:t>
      </w:r>
    </w:p>
    <w:p w14:paraId="5C95AE17" w14:textId="77777777" w:rsidR="0034524B" w:rsidRPr="0034524B" w:rsidRDefault="0034524B" w:rsidP="0034524B">
      <w:pPr>
        <w:spacing w:after="0" w:line="240" w:lineRule="auto"/>
        <w:outlineLvl w:val="2"/>
        <w:rPr>
          <w:rFonts w:ascii="Arial" w:eastAsia="Times New Roman" w:hAnsi="Arial" w:cs="Arial"/>
          <w:b/>
          <w:bCs/>
          <w:color w:val="1B1C1D"/>
          <w:kern w:val="0"/>
          <w:sz w:val="27"/>
          <w:szCs w:val="27"/>
          <w14:ligatures w14:val="none"/>
        </w:rPr>
      </w:pPr>
      <w:r w:rsidRPr="0034524B">
        <w:rPr>
          <w:rFonts w:ascii="Arial" w:eastAsia="Times New Roman" w:hAnsi="Arial" w:cs="Arial"/>
          <w:b/>
          <w:bCs/>
          <w:color w:val="1B1C1D"/>
          <w:kern w:val="0"/>
          <w:sz w:val="27"/>
          <w:szCs w:val="27"/>
          <w:bdr w:val="none" w:sz="0" w:space="0" w:color="auto" w:frame="1"/>
          <w14:ligatures w14:val="none"/>
        </w:rPr>
        <w:t>B. Interactive Elements and Macro Descriptions</w:t>
      </w:r>
    </w:p>
    <w:p w14:paraId="7544A149"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1. Toggle Column Groups (Notes &amp; Phase/Tags)</w:t>
      </w:r>
    </w:p>
    <w:p w14:paraId="64EC742A" w14:textId="77777777" w:rsidR="0034524B" w:rsidRPr="0034524B" w:rsidRDefault="0034524B" w:rsidP="0034524B">
      <w:pPr>
        <w:numPr>
          <w:ilvl w:val="0"/>
          <w:numId w:val="14"/>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bdr w:val="none" w:sz="0" w:space="0" w:color="auto" w:frame="1"/>
          <w14:ligatures w14:val="none"/>
        </w:rPr>
        <w:t xml:space="preserve"> To allow users to show or hide the </w:t>
      </w:r>
      <w:r w:rsidRPr="0034524B">
        <w:rPr>
          <w:rFonts w:ascii="Arial" w:eastAsia="Times New Roman" w:hAnsi="Arial" w:cs="Arial"/>
          <w:color w:val="575B5F"/>
          <w:kern w:val="0"/>
          <w:sz w:val="20"/>
          <w:szCs w:val="20"/>
          <w:bdr w:val="none" w:sz="0" w:space="0" w:color="auto" w:frame="1"/>
          <w14:ligatures w14:val="none"/>
        </w:rPr>
        <w:t>Notes</w:t>
      </w:r>
      <w:r w:rsidRPr="0034524B">
        <w:rPr>
          <w:rFonts w:ascii="Arial" w:eastAsia="Times New Roman" w:hAnsi="Arial" w:cs="Arial"/>
          <w:color w:val="1B1C1D"/>
          <w:kern w:val="0"/>
          <w:sz w:val="24"/>
          <w:szCs w:val="24"/>
          <w:bdr w:val="none" w:sz="0" w:space="0" w:color="auto" w:frame="1"/>
          <w14:ligatures w14:val="none"/>
        </w:rPr>
        <w:t xml:space="preserve"> (G:I) </w:t>
      </w:r>
      <w:r w:rsidRPr="0034524B">
        <w:rPr>
          <w:rFonts w:ascii="Arial" w:eastAsia="Times New Roman" w:hAnsi="Arial" w:cs="Arial"/>
          <w:color w:val="575B5F"/>
          <w:kern w:val="0"/>
          <w:sz w:val="24"/>
          <w:szCs w:val="24"/>
          <w:bdr w:val="none" w:sz="0" w:space="0" w:color="auto" w:frame="1"/>
          <w:vertAlign w:val="superscript"/>
          <w14:ligatures w14:val="none"/>
        </w:rPr>
        <w:t>64</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and </w:t>
      </w:r>
      <w:r w:rsidRPr="0034524B">
        <w:rPr>
          <w:rFonts w:ascii="Arial" w:eastAsia="Times New Roman" w:hAnsi="Arial" w:cs="Arial"/>
          <w:color w:val="575B5F"/>
          <w:kern w:val="0"/>
          <w:sz w:val="20"/>
          <w:szCs w:val="20"/>
          <w:bdr w:val="none" w:sz="0" w:space="0" w:color="auto" w:frame="1"/>
          <w14:ligatures w14:val="none"/>
        </w:rPr>
        <w:t>Phase/Tags</w:t>
      </w:r>
      <w:r w:rsidRPr="0034524B">
        <w:rPr>
          <w:rFonts w:ascii="Arial" w:eastAsia="Times New Roman" w:hAnsi="Arial" w:cs="Arial"/>
          <w:color w:val="1B1C1D"/>
          <w:kern w:val="0"/>
          <w:sz w:val="24"/>
          <w:szCs w:val="24"/>
          <w:bdr w:val="none" w:sz="0" w:space="0" w:color="auto" w:frame="1"/>
          <w14:ligatures w14:val="none"/>
        </w:rPr>
        <w:t xml:space="preserve"> (J:K) </w:t>
      </w:r>
      <w:r w:rsidRPr="0034524B">
        <w:rPr>
          <w:rFonts w:ascii="Arial" w:eastAsia="Times New Roman" w:hAnsi="Arial" w:cs="Arial"/>
          <w:color w:val="575B5F"/>
          <w:kern w:val="0"/>
          <w:sz w:val="24"/>
          <w:szCs w:val="24"/>
          <w:bdr w:val="none" w:sz="0" w:space="0" w:color="auto" w:frame="1"/>
          <w:vertAlign w:val="superscript"/>
          <w14:ligatures w14:val="none"/>
        </w:rPr>
        <w:t>65</w:t>
      </w:r>
      <w:r w:rsidRPr="0034524B">
        <w:rPr>
          <w:rFonts w:ascii="Arial" w:eastAsia="Times New Roman" w:hAnsi="Arial" w:cs="Arial"/>
          <w:color w:val="1B1C1D"/>
          <w:kern w:val="0"/>
          <w:sz w:val="24"/>
          <w:szCs w:val="24"/>
          <w14:ligatures w14:val="none"/>
        </w:rPr>
        <w:t xml:space="preserve"> column groups to save horizontal space.</w:t>
      </w:r>
    </w:p>
    <w:p w14:paraId="5E3158D5" w14:textId="77777777" w:rsidR="0034524B" w:rsidRPr="0034524B" w:rsidRDefault="0034524B" w:rsidP="0034524B">
      <w:pPr>
        <w:numPr>
          <w:ilvl w:val="0"/>
          <w:numId w:val="14"/>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VBA Macro Logic (</w:t>
      </w:r>
      <w:r w:rsidRPr="0034524B">
        <w:rPr>
          <w:rFonts w:ascii="Arial" w:eastAsia="Times New Roman" w:hAnsi="Arial" w:cs="Arial"/>
          <w:b/>
          <w:bCs/>
          <w:color w:val="575B5F"/>
          <w:kern w:val="0"/>
          <w:sz w:val="20"/>
          <w:szCs w:val="20"/>
          <w:bdr w:val="none" w:sz="0" w:space="0" w:color="auto" w:frame="1"/>
          <w14:ligatures w14:val="none"/>
        </w:rPr>
        <w:t>ToggleColumnGroup_v1_...</w:t>
      </w:r>
      <w:r w:rsidRPr="0034524B">
        <w:rPr>
          <w:rFonts w:ascii="Arial" w:eastAsia="Times New Roman" w:hAnsi="Arial" w:cs="Arial"/>
          <w:b/>
          <w:bCs/>
          <w:color w:val="1B1C1D"/>
          <w:kern w:val="0"/>
          <w:sz w:val="24"/>
          <w:szCs w:val="24"/>
          <w:bdr w:val="none" w:sz="0" w:space="0" w:color="auto" w:frame="1"/>
          <w14:ligatures w14:val="none"/>
        </w:rPr>
        <w:t>):</w:t>
      </w:r>
      <w:r w:rsidRPr="0034524B">
        <w:rPr>
          <w:rFonts w:ascii="Arial" w:eastAsia="Times New Roman" w:hAnsi="Arial" w:cs="Arial"/>
          <w:color w:val="1B1C1D"/>
          <w:kern w:val="0"/>
          <w:sz w:val="24"/>
          <w:szCs w:val="24"/>
          <w14:ligatures w14:val="none"/>
        </w:rPr>
        <w:t xml:space="preserve"> A single, reusable macro would be created to handle both buttons. The </w:t>
      </w:r>
      <w:r w:rsidRPr="0034524B">
        <w:rPr>
          <w:rFonts w:ascii="Arial" w:eastAsia="Times New Roman" w:hAnsi="Arial" w:cs="Arial"/>
          <w:color w:val="575B5F"/>
          <w:kern w:val="0"/>
          <w:sz w:val="20"/>
          <w:szCs w:val="20"/>
          <w:bdr w:val="none" w:sz="0" w:space="0" w:color="auto" w:frame="1"/>
          <w14:ligatures w14:val="none"/>
        </w:rPr>
        <w:t>OnAction</w:t>
      </w:r>
      <w:r w:rsidRPr="0034524B">
        <w:rPr>
          <w:rFonts w:ascii="Arial" w:eastAsia="Times New Roman" w:hAnsi="Arial" w:cs="Arial"/>
          <w:color w:val="1B1C1D"/>
          <w:kern w:val="0"/>
          <w:sz w:val="24"/>
          <w:szCs w:val="24"/>
          <w14:ligatures w14:val="none"/>
        </w:rPr>
        <w:t xml:space="preserve"> property of each button would call this macro, passing the respective column range (e.g., "G:I") as an argument. </w:t>
      </w:r>
    </w:p>
    <w:p w14:paraId="2629BA99" w14:textId="77777777" w:rsidR="0034524B" w:rsidRPr="0034524B" w:rsidRDefault="0034524B" w:rsidP="0034524B">
      <w:pPr>
        <w:spacing w:after="0" w:line="240" w:lineRule="auto"/>
        <w:ind w:left="720"/>
        <w:rPr>
          <w:rFonts w:ascii="Arial" w:eastAsia="Times New Roman" w:hAnsi="Arial" w:cs="Arial"/>
          <w:color w:val="575B5F"/>
          <w:kern w:val="0"/>
          <w:sz w:val="24"/>
          <w:szCs w:val="24"/>
          <w14:ligatures w14:val="none"/>
        </w:rPr>
      </w:pPr>
      <w:r w:rsidRPr="0034524B">
        <w:rPr>
          <w:rFonts w:ascii="Arial" w:eastAsia="Times New Roman" w:hAnsi="Arial" w:cs="Arial"/>
          <w:color w:val="575B5F"/>
          <w:kern w:val="0"/>
          <w:sz w:val="24"/>
          <w:szCs w:val="24"/>
          <w:bdr w:val="none" w:sz="0" w:space="0" w:color="auto" w:frame="1"/>
          <w14:ligatures w14:val="none"/>
        </w:rPr>
        <w:t>VBA</w:t>
      </w:r>
    </w:p>
    <w:p w14:paraId="29E8438B"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Macro to toggle visibility of a specified column group and adjust formatting.</w:t>
      </w:r>
    </w:p>
    <w:p w14:paraId="4E73FBAB"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Version: 1.0</w:t>
      </w:r>
    </w:p>
    <w:p w14:paraId="528AB699"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Created: 2025-06-12</w:t>
      </w:r>
    </w:p>
    <w:p w14:paraId="2E8BDF81"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Public Sub ToggleColumnGroup_v1_20250612(ByVal columnRangeAddress As String)</w:t>
      </w:r>
    </w:p>
    <w:p w14:paraId="470A1C1F"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Dim ws As Worksheet</w:t>
      </w:r>
    </w:p>
    <w:p w14:paraId="69E5BD4E"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lastRenderedPageBreak/>
        <w:t xml:space="preserve">    Dim rng As Range</w:t>
      </w:r>
    </w:p>
    <w:p w14:paraId="2D9C56B1"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Dim targetButton As Shape</w:t>
      </w:r>
    </w:p>
    <w:p w14:paraId="61B699B8"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Dim newCaption As String</w:t>
      </w:r>
    </w:p>
    <w:p w14:paraId="35340462"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2798E398"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 Save Initial Excel Settings ---</w:t>
      </w:r>
    </w:p>
    <w:p w14:paraId="2F5FF65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Application.ScreenUpdating = False</w:t>
      </w:r>
    </w:p>
    <w:p w14:paraId="0F7A4352"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607560DA"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On Error GoTo ErrorHandler</w:t>
      </w:r>
    </w:p>
    <w:p w14:paraId="121170A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421B67E5"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Set ws = ActiveSheet</w:t>
      </w:r>
    </w:p>
    <w:p w14:paraId="306DA2FF"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Set rng = ws.Columns(columnRangeAddress)</w:t>
      </w:r>
    </w:p>
    <w:p w14:paraId="7912CC34"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Set targetButton = ws.Shapes(Application.Caller) 'Get the button that was clicked</w:t>
      </w:r>
    </w:p>
    <w:p w14:paraId="6130D03D"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28B19CFD"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Debug.Print "Toggling visibility for range: " &amp; rng.Address</w:t>
      </w:r>
    </w:p>
    <w:p w14:paraId="40E04DCF"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7815C501"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 Main Logic: Check if columns are hidden ---</w:t>
      </w:r>
    </w:p>
    <w:p w14:paraId="7633AA2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If rng.EntireColumn.Hidden = True Then</w:t>
      </w:r>
    </w:p>
    <w:p w14:paraId="37137E7F"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 EXPAND ---</w:t>
      </w:r>
    </w:p>
    <w:p w14:paraId="01E8B05F"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rng.EntireColumn.Hidden = False</w:t>
      </w:r>
    </w:p>
    <w:p w14:paraId="56C2E502"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When Expanded, wrap text to fit content </w:t>
      </w:r>
    </w:p>
    <w:p w14:paraId="0DD855EC"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rng.WrapText = True</w:t>
      </w:r>
    </w:p>
    <w:p w14:paraId="3F650132"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newCaption = "Collapse"</w:t>
      </w:r>
    </w:p>
    <w:p w14:paraId="20EBB96D"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Debug.Print "Columns unhidden, WrapText ON."</w:t>
      </w:r>
    </w:p>
    <w:p w14:paraId="0E355169"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Else</w:t>
      </w:r>
    </w:p>
    <w:p w14:paraId="2E80CF36"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 COLLAPSE ---</w:t>
      </w:r>
    </w:p>
    <w:p w14:paraId="1E9A0896"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rng.EntireColumn.Hidden = True</w:t>
      </w:r>
    </w:p>
    <w:p w14:paraId="16481E4A"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When collapsed, turn off wrap text </w:t>
      </w:r>
    </w:p>
    <w:p w14:paraId="67BEAE69"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rng.WrapText = False</w:t>
      </w:r>
    </w:p>
    <w:p w14:paraId="1935CE75"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Return rows to standard height </w:t>
      </w:r>
    </w:p>
    <w:p w14:paraId="403E2FF4"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rng.Rows.AutoFit</w:t>
      </w:r>
    </w:p>
    <w:p w14:paraId="2CC26820"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ws.UsedRange.Rows.RowHeight = 15 ' Or a preferred standard height</w:t>
      </w:r>
    </w:p>
    <w:p w14:paraId="39216E3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newCaption = "Expand"</w:t>
      </w:r>
    </w:p>
    <w:p w14:paraId="528DFE9C"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Debug.Print "Columns hidden, WrapText OFF, Row height standardized."</w:t>
      </w:r>
    </w:p>
    <w:p w14:paraId="2C6D7D3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End If</w:t>
      </w:r>
    </w:p>
    <w:p w14:paraId="7F6978F3"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0C51F78B"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 Update button caption ---</w:t>
      </w:r>
    </w:p>
    <w:p w14:paraId="3F924D50"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targetButton.TextFrame.Characters.Text = newCaption &amp; " " &amp; IIf(columnRangeAddress = "G:I", "Notes", "Phase/Tags")</w:t>
      </w:r>
    </w:p>
    <w:p w14:paraId="6AACCA48"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01D90C4B"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ErrorHandler:</w:t>
      </w:r>
    </w:p>
    <w:p w14:paraId="7EB94E71"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If Err.Number &lt;&gt; 0 Then</w:t>
      </w:r>
    </w:p>
    <w:p w14:paraId="260343E9"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MsgBox "An error occurred: " &amp; Err.Description, vbCritical, "Macro Error"</w:t>
      </w:r>
    </w:p>
    <w:p w14:paraId="6650F99D"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Debug.Print "Error " &amp; Err.Number &amp; ": " &amp; Err.Description</w:t>
      </w:r>
    </w:p>
    <w:p w14:paraId="4B84F02C"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End If</w:t>
      </w:r>
    </w:p>
    <w:p w14:paraId="45FEB6A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 Restore Initial Excel Settings ---</w:t>
      </w:r>
    </w:p>
    <w:p w14:paraId="57B2095F"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Application.ScreenUpdating = True</w:t>
      </w:r>
    </w:p>
    <w:p w14:paraId="641E6025"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End Sub</w:t>
      </w:r>
    </w:p>
    <w:p w14:paraId="7C5B5516" w14:textId="77777777"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2. Insert Workpaper / LEAP Section</w:t>
      </w:r>
    </w:p>
    <w:p w14:paraId="56DC318A" w14:textId="77777777" w:rsidR="0034524B" w:rsidRPr="0034524B" w:rsidRDefault="0034524B" w:rsidP="0034524B">
      <w:pPr>
        <w:numPr>
          <w:ilvl w:val="0"/>
          <w:numId w:val="15"/>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14:ligatures w14:val="none"/>
        </w:rPr>
        <w:t xml:space="preserve"> To provide a quick way to insert a new task row into the project plan. </w:t>
      </w:r>
      <w:r w:rsidRPr="0034524B">
        <w:rPr>
          <w:rFonts w:ascii="Arial" w:eastAsia="Times New Roman" w:hAnsi="Arial" w:cs="Arial"/>
          <w:color w:val="1B1C1D"/>
          <w:kern w:val="0"/>
          <w:sz w:val="24"/>
          <w:szCs w:val="24"/>
          <w:bdr w:val="none" w:sz="0" w:space="0" w:color="auto" w:frame="1"/>
          <w14:ligatures w14:val="none"/>
        </w:rPr>
        <w:t>There are separate buttons for a standard workpaper and a LEAP section</w:t>
      </w:r>
      <w:r w:rsidRPr="0034524B">
        <w:rPr>
          <w:rFonts w:ascii="Arial" w:eastAsia="Times New Roman" w:hAnsi="Arial" w:cs="Arial"/>
          <w:color w:val="575B5F"/>
          <w:kern w:val="0"/>
          <w:sz w:val="24"/>
          <w:szCs w:val="24"/>
          <w:bdr w:val="none" w:sz="0" w:space="0" w:color="auto" w:frame="1"/>
          <w:vertAlign w:val="superscript"/>
          <w14:ligatures w14:val="none"/>
        </w:rPr>
        <w:t>66</w:t>
      </w:r>
      <w:r w:rsidRPr="0034524B">
        <w:rPr>
          <w:rFonts w:ascii="Arial" w:eastAsia="Times New Roman" w:hAnsi="Arial" w:cs="Arial"/>
          <w:color w:val="1B1C1D"/>
          <w:kern w:val="0"/>
          <w:sz w:val="24"/>
          <w:szCs w:val="24"/>
          <w14:ligatures w14:val="none"/>
        </w:rPr>
        <w:t>.</w:t>
      </w:r>
    </w:p>
    <w:p w14:paraId="58656169" w14:textId="77777777" w:rsidR="0034524B" w:rsidRPr="0034524B" w:rsidRDefault="0034524B" w:rsidP="0034524B">
      <w:pPr>
        <w:numPr>
          <w:ilvl w:val="0"/>
          <w:numId w:val="15"/>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VBA Macro Logic (</w:t>
      </w:r>
      <w:r w:rsidRPr="0034524B">
        <w:rPr>
          <w:rFonts w:ascii="Arial" w:eastAsia="Times New Roman" w:hAnsi="Arial" w:cs="Arial"/>
          <w:b/>
          <w:bCs/>
          <w:color w:val="575B5F"/>
          <w:kern w:val="0"/>
          <w:sz w:val="20"/>
          <w:szCs w:val="20"/>
          <w:bdr w:val="none" w:sz="0" w:space="0" w:color="auto" w:frame="1"/>
          <w14:ligatures w14:val="none"/>
        </w:rPr>
        <w:t>InsertNewWorkpaperRow_v1_...</w:t>
      </w:r>
      <w:r w:rsidRPr="0034524B">
        <w:rPr>
          <w:rFonts w:ascii="Arial" w:eastAsia="Times New Roman" w:hAnsi="Arial" w:cs="Arial"/>
          <w:b/>
          <w:bCs/>
          <w:color w:val="1B1C1D"/>
          <w:kern w:val="0"/>
          <w:sz w:val="24"/>
          <w:szCs w:val="24"/>
          <w:bdr w:val="none" w:sz="0" w:space="0" w:color="auto" w:frame="1"/>
          <w14:ligatures w14:val="none"/>
        </w:rPr>
        <w:t>):</w:t>
      </w:r>
      <w:r w:rsidRPr="0034524B">
        <w:rPr>
          <w:rFonts w:ascii="Arial" w:eastAsia="Times New Roman" w:hAnsi="Arial" w:cs="Arial"/>
          <w:color w:val="1B1C1D"/>
          <w:kern w:val="0"/>
          <w:sz w:val="24"/>
          <w:szCs w:val="24"/>
          <w14:ligatures w14:val="none"/>
        </w:rPr>
        <w:t xml:space="preserve"> </w:t>
      </w:r>
    </w:p>
    <w:p w14:paraId="4456D0A9" w14:textId="77777777" w:rsidR="0034524B" w:rsidRPr="0034524B" w:rsidRDefault="0034524B" w:rsidP="0034524B">
      <w:pPr>
        <w:spacing w:after="0" w:line="240" w:lineRule="auto"/>
        <w:ind w:left="720"/>
        <w:rPr>
          <w:rFonts w:ascii="Arial" w:eastAsia="Times New Roman" w:hAnsi="Arial" w:cs="Arial"/>
          <w:color w:val="575B5F"/>
          <w:kern w:val="0"/>
          <w:sz w:val="24"/>
          <w:szCs w:val="24"/>
          <w14:ligatures w14:val="none"/>
        </w:rPr>
      </w:pPr>
      <w:r w:rsidRPr="0034524B">
        <w:rPr>
          <w:rFonts w:ascii="Arial" w:eastAsia="Times New Roman" w:hAnsi="Arial" w:cs="Arial"/>
          <w:color w:val="575B5F"/>
          <w:kern w:val="0"/>
          <w:sz w:val="24"/>
          <w:szCs w:val="24"/>
          <w:bdr w:val="none" w:sz="0" w:space="0" w:color="auto" w:frame="1"/>
          <w14:ligatures w14:val="none"/>
        </w:rPr>
        <w:t>VBA</w:t>
      </w:r>
    </w:p>
    <w:p w14:paraId="518FC33A"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Macro to insert a new workpaper or LEAP section row.</w:t>
      </w:r>
    </w:p>
    <w:p w14:paraId="13416E20"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Version: 1.0</w:t>
      </w:r>
    </w:p>
    <w:p w14:paraId="502A843C"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Created: 2025-06-12</w:t>
      </w:r>
    </w:p>
    <w:p w14:paraId="0A1FDDFF"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Public Sub InsertNewWorkpaperRow_v1_20250612(ByVal isLeapSection As Boolean)</w:t>
      </w:r>
    </w:p>
    <w:p w14:paraId="03943E35"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Dim ws As Worksheet</w:t>
      </w:r>
    </w:p>
    <w:p w14:paraId="69231E11"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Dim activeRow As Long</w:t>
      </w:r>
    </w:p>
    <w:p w14:paraId="03454F7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Dim newItemName As String</w:t>
      </w:r>
    </w:p>
    <w:p w14:paraId="1506412E"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2BFF36FD"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 Save Initial Excel Settings ---</w:t>
      </w:r>
    </w:p>
    <w:p w14:paraId="78ED5801"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Application.ScreenUpdating = False</w:t>
      </w:r>
    </w:p>
    <w:p w14:paraId="4456253C"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lastRenderedPageBreak/>
        <w:t xml:space="preserve">    On Error GoTo ErrorHandler</w:t>
      </w:r>
    </w:p>
    <w:p w14:paraId="37DF46D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0BAD69FE"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Set ws = ActiveSheet</w:t>
      </w:r>
    </w:p>
    <w:p w14:paraId="16C7FE7B"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activeRow = ActiveCell.Row</w:t>
      </w:r>
    </w:p>
    <w:p w14:paraId="117A79EC"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22A3FFEB"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 Get Item Name from User ---</w:t>
      </w:r>
    </w:p>
    <w:p w14:paraId="089DA228"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newItemName = InputBox("Please enter the name for the new item:", "Insert New Item")</w:t>
      </w:r>
    </w:p>
    <w:p w14:paraId="22628C75"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If newItemName = "" Then</w:t>
      </w:r>
    </w:p>
    <w:p w14:paraId="39B339A0"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MsgBox "Operation cancelled.", vbInformation</w:t>
      </w:r>
    </w:p>
    <w:p w14:paraId="2BB66FCA"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GoTo ExitSub 'Exit if user cancels</w:t>
      </w:r>
    </w:p>
    <w:p w14:paraId="10EB68DC"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End If</w:t>
      </w:r>
    </w:p>
    <w:p w14:paraId="3222768C"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6F2A9C4B"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Debug.Print "Inserting new row below row " &amp; activeRow &amp; " for item: " &amp; newItemName</w:t>
      </w:r>
    </w:p>
    <w:p w14:paraId="50BAD55E"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2A98552F"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 Handle LEAP Section Logic ---</w:t>
      </w:r>
    </w:p>
    <w:p w14:paraId="3108C45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If isLeapSection Then</w:t>
      </w:r>
    </w:p>
    <w:p w14:paraId="38611665"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Formula is = lowest level section populated &amp; "LEAP SECTION" </w:t>
      </w:r>
    </w:p>
    <w:p w14:paraId="7FA503E5"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This assumes the "lowest level" is the Item in the row above</w:t>
      </w:r>
    </w:p>
    <w:p w14:paraId="789354E9"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newItemName = ws.Cells(activeRow, "F").Value &amp; " " &amp; newItemName &amp; " LEAP SECTION"</w:t>
      </w:r>
    </w:p>
    <w:p w14:paraId="472D5E10"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Debug.Print "LEAP Section identified. New name: " &amp; newItemName</w:t>
      </w:r>
    </w:p>
    <w:p w14:paraId="327E698D"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End If</w:t>
      </w:r>
    </w:p>
    <w:p w14:paraId="36A4029E"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4D052A4F"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 Insert and Populate Row ---</w:t>
      </w:r>
    </w:p>
    <w:p w14:paraId="5A34FA68"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ws.Rows(activeRow + 1).Insert Shift:=xlDown</w:t>
      </w:r>
    </w:p>
    <w:p w14:paraId="3D773C3A"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224E4BBF"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Inherit hierarchy levels from the row above</w:t>
      </w:r>
    </w:p>
    <w:p w14:paraId="30BCAD96"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ws.Cells(activeRow + 1, "A").Resize(1, 5).Value = ws.Cells(activeRow, "A").Resize(1, 5).Value</w:t>
      </w:r>
    </w:p>
    <w:p w14:paraId="515C2D1B"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Populate the new Item name in column F </w:t>
      </w:r>
    </w:p>
    <w:p w14:paraId="583B47F0"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ws.Cells(activeRow + 1, "F").Value = newItemName</w:t>
      </w:r>
    </w:p>
    <w:p w14:paraId="7543A7F0"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3F8E95A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Debug.Print "New row inserted and populated successfully."</w:t>
      </w:r>
    </w:p>
    <w:p w14:paraId="5C0FFE0F"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6C926FD8"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ExitSub:</w:t>
      </w:r>
    </w:p>
    <w:p w14:paraId="48D9AEF9"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Application.ScreenUpdating = True</w:t>
      </w:r>
    </w:p>
    <w:p w14:paraId="621A69E3"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Exit Sub</w:t>
      </w:r>
    </w:p>
    <w:p w14:paraId="2A5D04BB"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ErrorHandler:</w:t>
      </w:r>
    </w:p>
    <w:p w14:paraId="4D8B368D"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MsgBox "An error occurred: " &amp; Err.Description, vbCritical, "Macro Error"</w:t>
      </w:r>
    </w:p>
    <w:p w14:paraId="70B89709"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Application.ScreenUpdating = True</w:t>
      </w:r>
    </w:p>
    <w:p w14:paraId="74872FF9" w14:textId="77777777" w:rsid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End Sub</w:t>
      </w:r>
    </w:p>
    <w:p w14:paraId="2307345A" w14:textId="77777777" w:rsidR="00127CA1" w:rsidRDefault="00127CA1"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01485F78" w14:textId="2ACED42B" w:rsidR="0034524B" w:rsidRPr="0034524B" w:rsidRDefault="00127CA1" w:rsidP="00127CA1">
      <w:pPr>
        <w:pStyle w:val="NoSpacing"/>
      </w:pPr>
      <w:r>
        <w:t xml:space="preserve">Conditional formatIf all of columns A-F are empty in a row then the row is completely Greyed Out </w:t>
      </w:r>
      <w:r w:rsidR="0034524B" w:rsidRPr="0034524B">
        <w:pict w14:anchorId="5074E36C">
          <v:rect id="_x0000_i1098" style="width:0;height:1.5pt" o:hralign="center" o:hrstd="t" o:hrnoshade="t" o:hr="t" fillcolor="#1b1c1d" stroked="f"/>
        </w:pict>
      </w:r>
    </w:p>
    <w:p w14:paraId="12C77521" w14:textId="77777777" w:rsidR="0034524B" w:rsidRDefault="0034524B">
      <w:pPr>
        <w:rPr>
          <w:rFonts w:asciiTheme="majorHAnsi" w:eastAsia="Times New Roman" w:hAnsiTheme="majorHAnsi" w:cstheme="majorBidi"/>
          <w:color w:val="0F4761" w:themeColor="accent1" w:themeShade="BF"/>
          <w:sz w:val="32"/>
          <w:szCs w:val="32"/>
          <w:bdr w:val="none" w:sz="0" w:space="0" w:color="auto" w:frame="1"/>
        </w:rPr>
      </w:pPr>
      <w:r>
        <w:rPr>
          <w:rFonts w:eastAsia="Times New Roman"/>
          <w:bdr w:val="none" w:sz="0" w:space="0" w:color="auto" w:frame="1"/>
        </w:rPr>
        <w:br w:type="page"/>
      </w:r>
    </w:p>
    <w:p w14:paraId="62681A05" w14:textId="77777777" w:rsidR="00B94F55" w:rsidRDefault="00B94F55">
      <w:pPr>
        <w:rPr>
          <w:rFonts w:asciiTheme="majorHAnsi" w:eastAsia="Times New Roman" w:hAnsiTheme="majorHAnsi" w:cstheme="majorBidi"/>
          <w:color w:val="0F4761" w:themeColor="accent1" w:themeShade="BF"/>
          <w:sz w:val="32"/>
          <w:szCs w:val="32"/>
          <w:bdr w:val="none" w:sz="0" w:space="0" w:color="auto" w:frame="1"/>
        </w:rPr>
      </w:pPr>
      <w:r>
        <w:rPr>
          <w:rFonts w:eastAsia="Times New Roman"/>
          <w:bdr w:val="none" w:sz="0" w:space="0" w:color="auto" w:frame="1"/>
        </w:rPr>
        <w:lastRenderedPageBreak/>
        <w:br w:type="page"/>
      </w:r>
    </w:p>
    <w:p w14:paraId="0CF2962E" w14:textId="3329B741" w:rsidR="0034524B" w:rsidRPr="0034524B" w:rsidRDefault="0034524B" w:rsidP="0034524B">
      <w:pPr>
        <w:pStyle w:val="Heading1"/>
        <w:rPr>
          <w:rFonts w:eastAsia="Times New Roman"/>
        </w:rPr>
      </w:pPr>
      <w:r w:rsidRPr="0034524B">
        <w:rPr>
          <w:rFonts w:eastAsia="Times New Roman"/>
          <w:bdr w:val="none" w:sz="0" w:space="0" w:color="auto" w:frame="1"/>
        </w:rPr>
        <w:lastRenderedPageBreak/>
        <w:t>V. 'Workpaper Workflow Status' Tab (Tab 2)</w:t>
      </w:r>
    </w:p>
    <w:p w14:paraId="500C2FB7" w14:textId="77777777" w:rsidR="00BA32C2" w:rsidRDefault="00BA32C2" w:rsidP="00BA32C2">
      <w:r>
        <w:t>Tab should have embedded code that it does not automatically calculate/update on its own</w:t>
      </w:r>
    </w:p>
    <w:p w14:paraId="7E8F5DF6" w14:textId="77777777" w:rsidR="00BA32C2" w:rsidRDefault="00BA32C2" w:rsidP="00BA32C2">
      <w:r>
        <w:t>Tab should have a button that says update to update the data on the tab based on changes that have been made to the other tabs and refresh</w:t>
      </w:r>
    </w:p>
    <w:p w14:paraId="3C637F01" w14:textId="77777777" w:rsidR="00BA32C2" w:rsidRDefault="00BA32C2" w:rsidP="0034524B">
      <w:pPr>
        <w:spacing w:after="120" w:line="240" w:lineRule="auto"/>
        <w:rPr>
          <w:rFonts w:ascii="Arial" w:eastAsia="Times New Roman" w:hAnsi="Arial" w:cs="Arial"/>
          <w:color w:val="1B1C1D"/>
          <w:kern w:val="0"/>
          <w:sz w:val="24"/>
          <w:szCs w:val="24"/>
          <w14:ligatures w14:val="none"/>
        </w:rPr>
      </w:pPr>
    </w:p>
    <w:p w14:paraId="517807F3" w14:textId="65A314D8" w:rsidR="0034524B" w:rsidRPr="0034524B" w:rsidRDefault="0034524B" w:rsidP="0034524B">
      <w:pPr>
        <w:spacing w:after="12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This tab provides a dynamic dashboard summarizing the status of workpapers as they move between team members, offering a "pipeline" view for each person.</w:t>
      </w:r>
    </w:p>
    <w:p w14:paraId="04D5D9AF" w14:textId="77777777" w:rsidR="0034524B" w:rsidRPr="0034524B" w:rsidRDefault="0034524B" w:rsidP="0034524B">
      <w:pPr>
        <w:numPr>
          <w:ilvl w:val="0"/>
          <w:numId w:val="1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Core Functionality:</w:t>
      </w:r>
      <w:r w:rsidRPr="0034524B">
        <w:rPr>
          <w:rFonts w:ascii="Arial" w:eastAsia="Times New Roman" w:hAnsi="Arial" w:cs="Arial"/>
          <w:color w:val="1B1C1D"/>
          <w:kern w:val="0"/>
          <w:sz w:val="24"/>
          <w:szCs w:val="24"/>
          <w14:ligatures w14:val="none"/>
        </w:rPr>
        <w:t xml:space="preserve"> This tab does not automatically calculate or update on its own. </w:t>
      </w:r>
      <w:r w:rsidRPr="0034524B">
        <w:rPr>
          <w:rFonts w:ascii="Arial" w:eastAsia="Times New Roman" w:hAnsi="Arial" w:cs="Arial"/>
          <w:color w:val="1B1C1D"/>
          <w:kern w:val="0"/>
          <w:sz w:val="24"/>
          <w:szCs w:val="24"/>
          <w:bdr w:val="none" w:sz="0" w:space="0" w:color="auto" w:frame="1"/>
          <w14:ligatures w14:val="none"/>
        </w:rPr>
        <w:t>It relies on a button labeled "Update" which, when pressed, refreshes all the data on the tab based on the latest changes in the 'Project Plan Detail' sheet</w:t>
      </w:r>
      <w:r w:rsidRPr="0034524B">
        <w:rPr>
          <w:rFonts w:ascii="Arial" w:eastAsia="Times New Roman" w:hAnsi="Arial" w:cs="Arial"/>
          <w:color w:val="575B5F"/>
          <w:kern w:val="0"/>
          <w:sz w:val="24"/>
          <w:szCs w:val="24"/>
          <w:bdr w:val="none" w:sz="0" w:space="0" w:color="auto" w:frame="1"/>
          <w:vertAlign w:val="superscript"/>
          <w14:ligatures w14:val="none"/>
        </w:rPr>
        <w:t>70</w:t>
      </w:r>
      <w:r w:rsidRPr="0034524B">
        <w:rPr>
          <w:rFonts w:ascii="Arial" w:eastAsia="Times New Roman" w:hAnsi="Arial" w:cs="Arial"/>
          <w:color w:val="1B1C1D"/>
          <w:kern w:val="0"/>
          <w:sz w:val="24"/>
          <w:szCs w:val="24"/>
          <w14:ligatures w14:val="none"/>
        </w:rPr>
        <w:t>.</w:t>
      </w:r>
    </w:p>
    <w:p w14:paraId="1B0CD157" w14:textId="77777777" w:rsidR="0034524B" w:rsidRPr="0034524B" w:rsidRDefault="0034524B" w:rsidP="0034524B">
      <w:pPr>
        <w:numPr>
          <w:ilvl w:val="0"/>
          <w:numId w:val="1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Layout and Structure:</w:t>
      </w:r>
      <w:r w:rsidRPr="0034524B">
        <w:rPr>
          <w:rFonts w:ascii="Arial" w:eastAsia="Times New Roman" w:hAnsi="Arial" w:cs="Arial"/>
          <w:color w:val="1B1C1D"/>
          <w:kern w:val="0"/>
          <w:sz w:val="24"/>
          <w:szCs w:val="24"/>
          <w14:ligatures w14:val="none"/>
        </w:rPr>
        <w:t xml:space="preserve"> </w:t>
      </w:r>
    </w:p>
    <w:p w14:paraId="55C7A403" w14:textId="77777777" w:rsidR="0034524B" w:rsidRPr="0034524B" w:rsidRDefault="0034524B" w:rsidP="0034524B">
      <w:pPr>
        <w:numPr>
          <w:ilvl w:val="1"/>
          <w:numId w:val="1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 xml:space="preserve">The worksheet is structured as a table. Cell </w:t>
      </w:r>
      <w:r w:rsidRPr="0034524B">
        <w:rPr>
          <w:rFonts w:ascii="Arial" w:eastAsia="Times New Roman" w:hAnsi="Arial" w:cs="Arial"/>
          <w:color w:val="575B5F"/>
          <w:kern w:val="0"/>
          <w:sz w:val="20"/>
          <w:szCs w:val="20"/>
          <w:bdr w:val="none" w:sz="0" w:space="0" w:color="auto" w:frame="1"/>
          <w14:ligatures w14:val="none"/>
        </w:rPr>
        <w:t>A1</w:t>
      </w:r>
      <w:r w:rsidRPr="0034524B">
        <w:rPr>
          <w:rFonts w:ascii="Arial" w:eastAsia="Times New Roman" w:hAnsi="Arial" w:cs="Arial"/>
          <w:color w:val="1B1C1D"/>
          <w:kern w:val="0"/>
          <w:sz w:val="24"/>
          <w:szCs w:val="24"/>
          <w14:ligatures w14:val="none"/>
        </w:rPr>
        <w:t xml:space="preserve"> is empty.</w:t>
      </w:r>
    </w:p>
    <w:p w14:paraId="66EBE3C6" w14:textId="77777777" w:rsidR="0034524B" w:rsidRPr="0034524B" w:rsidRDefault="0034524B" w:rsidP="0034524B">
      <w:pPr>
        <w:numPr>
          <w:ilvl w:val="1"/>
          <w:numId w:val="1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Team Member Columns:</w:t>
      </w:r>
      <w:r w:rsidRPr="0034524B">
        <w:rPr>
          <w:rFonts w:ascii="Arial" w:eastAsia="Times New Roman" w:hAnsi="Arial" w:cs="Arial"/>
          <w:color w:val="1B1C1D"/>
          <w:kern w:val="0"/>
          <w:sz w:val="24"/>
          <w:szCs w:val="24"/>
          <w14:ligatures w14:val="none"/>
        </w:rPr>
        <w:t xml:space="preserve"> Starting in cell </w:t>
      </w:r>
      <w:r w:rsidRPr="0034524B">
        <w:rPr>
          <w:rFonts w:ascii="Arial" w:eastAsia="Times New Roman" w:hAnsi="Arial" w:cs="Arial"/>
          <w:color w:val="575B5F"/>
          <w:kern w:val="0"/>
          <w:sz w:val="20"/>
          <w:szCs w:val="20"/>
          <w:bdr w:val="none" w:sz="0" w:space="0" w:color="auto" w:frame="1"/>
          <w14:ligatures w14:val="none"/>
        </w:rPr>
        <w:t>B1</w:t>
      </w:r>
      <w:r w:rsidRPr="0034524B">
        <w:rPr>
          <w:rFonts w:ascii="Arial" w:eastAsia="Times New Roman" w:hAnsi="Arial" w:cs="Arial"/>
          <w:color w:val="1B1C1D"/>
          <w:kern w:val="0"/>
          <w:sz w:val="24"/>
          <w:szCs w:val="24"/>
          <w14:ligatures w14:val="none"/>
        </w:rPr>
        <w:t xml:space="preserve"> and continuing to the right, the main headers are the names of each team member. </w:t>
      </w:r>
      <w:r w:rsidRPr="0034524B">
        <w:rPr>
          <w:rFonts w:ascii="Arial" w:eastAsia="Times New Roman" w:hAnsi="Arial" w:cs="Arial"/>
          <w:color w:val="1B1C1D"/>
          <w:kern w:val="0"/>
          <w:sz w:val="24"/>
          <w:szCs w:val="24"/>
          <w:bdr w:val="none" w:sz="0" w:space="0" w:color="auto" w:frame="1"/>
          <w14:ligatures w14:val="none"/>
        </w:rPr>
        <w:t>These headers are dynamically generated and updated each time a team member is added or removed from the 'Team Members' tab</w:t>
      </w:r>
      <w:r w:rsidRPr="0034524B">
        <w:rPr>
          <w:rFonts w:ascii="Arial" w:eastAsia="Times New Roman" w:hAnsi="Arial" w:cs="Arial"/>
          <w:color w:val="575B5F"/>
          <w:kern w:val="0"/>
          <w:sz w:val="24"/>
          <w:szCs w:val="24"/>
          <w:bdr w:val="none" w:sz="0" w:space="0" w:color="auto" w:frame="1"/>
          <w:vertAlign w:val="superscript"/>
          <w14:ligatures w14:val="none"/>
        </w:rPr>
        <w:t>71</w:t>
      </w:r>
      <w:r w:rsidRPr="0034524B">
        <w:rPr>
          <w:rFonts w:ascii="Arial" w:eastAsia="Times New Roman" w:hAnsi="Arial" w:cs="Arial"/>
          <w:color w:val="1B1C1D"/>
          <w:kern w:val="0"/>
          <w:sz w:val="24"/>
          <w:szCs w:val="24"/>
          <w14:ligatures w14:val="none"/>
        </w:rPr>
        <w:t>. Each team member's section spans multiple columns.</w:t>
      </w:r>
    </w:p>
    <w:p w14:paraId="028E1739" w14:textId="77777777" w:rsidR="0034524B" w:rsidRPr="0034524B" w:rsidRDefault="0034524B" w:rsidP="0034524B">
      <w:pPr>
        <w:numPr>
          <w:ilvl w:val="1"/>
          <w:numId w:val="1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Subheaders:</w:t>
      </w:r>
      <w:r w:rsidRPr="0034524B">
        <w:rPr>
          <w:rFonts w:ascii="Arial" w:eastAsia="Times New Roman" w:hAnsi="Arial" w:cs="Arial"/>
          <w:color w:val="1B1C1D"/>
          <w:kern w:val="0"/>
          <w:sz w:val="24"/>
          <w:szCs w:val="24"/>
          <w14:ligatures w14:val="none"/>
        </w:rPr>
        <w:t xml:space="preserve"> Below each team member's name, in row 2, a set of subheaders defines the information being displayed for each task: </w:t>
      </w:r>
      <w:r w:rsidRPr="0034524B">
        <w:rPr>
          <w:rFonts w:ascii="Arial" w:eastAsia="Times New Roman" w:hAnsi="Arial" w:cs="Arial"/>
          <w:color w:val="575B5F"/>
          <w:kern w:val="0"/>
          <w:sz w:val="20"/>
          <w:szCs w:val="20"/>
          <w:bdr w:val="none" w:sz="0" w:space="0" w:color="auto" w:frame="1"/>
          <w14:ligatures w14:val="none"/>
        </w:rPr>
        <w:t>Item Name</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Timeline</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Will be (on time/overdue)</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Next Due Date</w:t>
      </w:r>
      <w:r w:rsidRPr="0034524B">
        <w:rPr>
          <w:rFonts w:ascii="Arial" w:eastAsia="Times New Roman" w:hAnsi="Arial" w:cs="Arial"/>
          <w:color w:val="1B1C1D"/>
          <w:kern w:val="0"/>
          <w:sz w:val="24"/>
          <w:szCs w:val="24"/>
          <w14:ligatures w14:val="none"/>
        </w:rPr>
        <w:t>.</w:t>
      </w:r>
    </w:p>
    <w:p w14:paraId="201D9597" w14:textId="77777777" w:rsidR="0034524B" w:rsidRPr="0034524B" w:rsidRDefault="0034524B" w:rsidP="0034524B">
      <w:pPr>
        <w:numPr>
          <w:ilvl w:val="1"/>
          <w:numId w:val="1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Workflow Sections:</w:t>
      </w:r>
      <w:r w:rsidRPr="0034524B">
        <w:rPr>
          <w:rFonts w:ascii="Arial" w:eastAsia="Times New Roman" w:hAnsi="Arial" w:cs="Arial"/>
          <w:color w:val="1B1C1D"/>
          <w:kern w:val="0"/>
          <w:sz w:val="24"/>
          <w:szCs w:val="24"/>
          <w14:ligatures w14:val="none"/>
        </w:rPr>
        <w:t xml:space="preserve"> Within each team member's column block, the tasks are organized into four distinct categories: </w:t>
      </w:r>
      <w:r w:rsidRPr="0034524B">
        <w:rPr>
          <w:rFonts w:ascii="Arial" w:eastAsia="Times New Roman" w:hAnsi="Arial" w:cs="Arial"/>
          <w:color w:val="575B5F"/>
          <w:kern w:val="0"/>
          <w:sz w:val="20"/>
          <w:szCs w:val="20"/>
          <w:bdr w:val="none" w:sz="0" w:space="0" w:color="auto" w:frame="1"/>
          <w14:ligatures w14:val="none"/>
        </w:rPr>
        <w:t>Before</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Currently With</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Beyond</w:t>
      </w:r>
      <w:r w:rsidRPr="0034524B">
        <w:rPr>
          <w:rFonts w:ascii="Arial" w:eastAsia="Times New Roman" w:hAnsi="Arial" w:cs="Arial"/>
          <w:color w:val="1B1C1D"/>
          <w:kern w:val="0"/>
          <w:sz w:val="24"/>
          <w:szCs w:val="24"/>
          <w14:ligatures w14:val="none"/>
        </w:rPr>
        <w:t xml:space="preserve">, and </w:t>
      </w:r>
      <w:r w:rsidRPr="0034524B">
        <w:rPr>
          <w:rFonts w:ascii="Arial" w:eastAsia="Times New Roman" w:hAnsi="Arial" w:cs="Arial"/>
          <w:color w:val="575B5F"/>
          <w:kern w:val="0"/>
          <w:sz w:val="20"/>
          <w:szCs w:val="20"/>
          <w:bdr w:val="none" w:sz="0" w:space="0" w:color="auto" w:frame="1"/>
          <w14:ligatures w14:val="none"/>
        </w:rPr>
        <w:t>Complete</w:t>
      </w:r>
      <w:r w:rsidRPr="0034524B">
        <w:rPr>
          <w:rFonts w:ascii="Arial" w:eastAsia="Times New Roman" w:hAnsi="Arial" w:cs="Arial"/>
          <w:color w:val="1B1C1D"/>
          <w:kern w:val="0"/>
          <w:sz w:val="24"/>
          <w:szCs w:val="24"/>
          <w14:ligatures w14:val="none"/>
        </w:rPr>
        <w:t>.</w:t>
      </w:r>
    </w:p>
    <w:p w14:paraId="2A0077F5" w14:textId="77777777" w:rsidR="0034524B" w:rsidRPr="0034524B" w:rsidRDefault="0034524B" w:rsidP="0034524B">
      <w:pPr>
        <w:numPr>
          <w:ilvl w:val="0"/>
          <w:numId w:val="1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Formula Logic:</w:t>
      </w:r>
      <w:r w:rsidRPr="0034524B">
        <w:rPr>
          <w:rFonts w:ascii="Arial" w:eastAsia="Times New Roman" w:hAnsi="Arial" w:cs="Arial"/>
          <w:color w:val="1B1C1D"/>
          <w:kern w:val="0"/>
          <w:sz w:val="24"/>
          <w:szCs w:val="24"/>
          <w14:ligatures w14:val="none"/>
        </w:rPr>
        <w:t xml:space="preserve"> Populating this tab requires complex array formulas. </w:t>
      </w:r>
    </w:p>
    <w:p w14:paraId="6F06C206" w14:textId="77777777" w:rsidR="0034524B" w:rsidRPr="0034524B" w:rsidRDefault="0034524B" w:rsidP="0034524B">
      <w:pPr>
        <w:numPr>
          <w:ilvl w:val="1"/>
          <w:numId w:val="1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'Currently With' Formula:</w:t>
      </w:r>
      <w:r w:rsidRPr="0034524B">
        <w:rPr>
          <w:rFonts w:ascii="Arial" w:eastAsia="Times New Roman" w:hAnsi="Arial" w:cs="Arial"/>
          <w:color w:val="1B1C1D"/>
          <w:kern w:val="0"/>
          <w:sz w:val="24"/>
          <w:szCs w:val="24"/>
          <w14:ligatures w14:val="none"/>
        </w:rPr>
        <w:t xml:space="preserve"> This is the most straightforward. For a team member name in B1, the formula would be: </w:t>
      </w:r>
      <w:r w:rsidRPr="0034524B">
        <w:rPr>
          <w:rFonts w:ascii="Arial" w:eastAsia="Times New Roman" w:hAnsi="Arial" w:cs="Arial"/>
          <w:color w:val="575B5F"/>
          <w:kern w:val="0"/>
          <w:sz w:val="20"/>
          <w:szCs w:val="20"/>
          <w:bdr w:val="none" w:sz="0" w:space="0" w:color="auto" w:frame="1"/>
          <w14:ligatures w14:val="none"/>
        </w:rPr>
        <w:t>FILTER('Project Plan Detail'!F:F, 'Project Plan Detail'!M:M=B1)</w:t>
      </w:r>
      <w:r w:rsidRPr="0034524B">
        <w:rPr>
          <w:rFonts w:ascii="Arial" w:eastAsia="Times New Roman" w:hAnsi="Arial" w:cs="Arial"/>
          <w:color w:val="1B1C1D"/>
          <w:kern w:val="0"/>
          <w:sz w:val="24"/>
          <w:szCs w:val="24"/>
          <w14:ligatures w14:val="none"/>
        </w:rPr>
        <w:t>.</w:t>
      </w:r>
    </w:p>
    <w:p w14:paraId="714E6014" w14:textId="77777777" w:rsidR="0034524B" w:rsidRPr="0034524B" w:rsidRDefault="0034524B" w:rsidP="0034524B">
      <w:pPr>
        <w:numPr>
          <w:ilvl w:val="1"/>
          <w:numId w:val="1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'Before' Formula:</w:t>
      </w:r>
      <w:r w:rsidRPr="0034524B">
        <w:rPr>
          <w:rFonts w:ascii="Arial" w:eastAsia="Times New Roman" w:hAnsi="Arial" w:cs="Arial"/>
          <w:color w:val="1B1C1D"/>
          <w:kern w:val="0"/>
          <w:sz w:val="24"/>
          <w:szCs w:val="24"/>
          <w14:ligatures w14:val="none"/>
        </w:rPr>
        <w:t xml:space="preserve"> This must filter tasks where the team member is assigned a role (e.g., Sr. Reviewer) AND the task's current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14:ligatures w14:val="none"/>
        </w:rPr>
        <w:t xml:space="preserve"> has a sequence number (from </w:t>
      </w:r>
      <w:r w:rsidRPr="0034524B">
        <w:rPr>
          <w:rFonts w:ascii="Arial" w:eastAsia="Times New Roman" w:hAnsi="Arial" w:cs="Arial"/>
          <w:color w:val="575B5F"/>
          <w:kern w:val="0"/>
          <w:sz w:val="20"/>
          <w:szCs w:val="20"/>
          <w:bdr w:val="none" w:sz="0" w:space="0" w:color="auto" w:frame="1"/>
          <w14:ligatures w14:val="none"/>
        </w:rPr>
        <w:t>WorkflowConfig</w:t>
      </w:r>
      <w:r w:rsidRPr="0034524B">
        <w:rPr>
          <w:rFonts w:ascii="Arial" w:eastAsia="Times New Roman" w:hAnsi="Arial" w:cs="Arial"/>
          <w:color w:val="1B1C1D"/>
          <w:kern w:val="0"/>
          <w:sz w:val="24"/>
          <w:szCs w:val="24"/>
          <w14:ligatures w14:val="none"/>
        </w:rPr>
        <w:t xml:space="preserve">) that is </w:t>
      </w:r>
      <w:r w:rsidRPr="0034524B">
        <w:rPr>
          <w:rFonts w:ascii="Arial" w:eastAsia="Times New Roman" w:hAnsi="Arial" w:cs="Arial"/>
          <w:i/>
          <w:iCs/>
          <w:color w:val="1B1C1D"/>
          <w:kern w:val="0"/>
          <w:sz w:val="24"/>
          <w:szCs w:val="24"/>
          <w:bdr w:val="none" w:sz="0" w:space="0" w:color="auto" w:frame="1"/>
          <w14:ligatures w14:val="none"/>
        </w:rPr>
        <w:t>less than</w:t>
      </w:r>
      <w:r w:rsidRPr="0034524B">
        <w:rPr>
          <w:rFonts w:ascii="Arial" w:eastAsia="Times New Roman" w:hAnsi="Arial" w:cs="Arial"/>
          <w:color w:val="1B1C1D"/>
          <w:kern w:val="0"/>
          <w:sz w:val="24"/>
          <w:szCs w:val="24"/>
          <w14:ligatures w14:val="none"/>
        </w:rPr>
        <w:t xml:space="preserve"> the sequence number of the status where the Sr. Reviewer's work begins.</w:t>
      </w:r>
    </w:p>
    <w:p w14:paraId="66C8E1DD" w14:textId="77777777" w:rsidR="0034524B" w:rsidRDefault="0034524B" w:rsidP="0034524B">
      <w:pPr>
        <w:numPr>
          <w:ilvl w:val="1"/>
          <w:numId w:val="18"/>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'Beyond' Formula:</w:t>
      </w:r>
      <w:r w:rsidRPr="0034524B">
        <w:rPr>
          <w:rFonts w:ascii="Arial" w:eastAsia="Times New Roman" w:hAnsi="Arial" w:cs="Arial"/>
          <w:color w:val="1B1C1D"/>
          <w:kern w:val="0"/>
          <w:sz w:val="24"/>
          <w:szCs w:val="24"/>
          <w14:ligatures w14:val="none"/>
        </w:rPr>
        <w:t xml:space="preserve"> This logic is the inverse. It must find tasks where the team member had a role AND the task's current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14:ligatures w14:val="none"/>
        </w:rPr>
        <w:t xml:space="preserve"> has a sequence number </w:t>
      </w:r>
      <w:r w:rsidRPr="0034524B">
        <w:rPr>
          <w:rFonts w:ascii="Arial" w:eastAsia="Times New Roman" w:hAnsi="Arial" w:cs="Arial"/>
          <w:i/>
          <w:iCs/>
          <w:color w:val="1B1C1D"/>
          <w:kern w:val="0"/>
          <w:sz w:val="24"/>
          <w:szCs w:val="24"/>
          <w:bdr w:val="none" w:sz="0" w:space="0" w:color="auto" w:frame="1"/>
          <w14:ligatures w14:val="none"/>
        </w:rPr>
        <w:t>greater than</w:t>
      </w:r>
      <w:r w:rsidRPr="0034524B">
        <w:rPr>
          <w:rFonts w:ascii="Arial" w:eastAsia="Times New Roman" w:hAnsi="Arial" w:cs="Arial"/>
          <w:color w:val="1B1C1D"/>
          <w:kern w:val="0"/>
          <w:sz w:val="24"/>
          <w:szCs w:val="24"/>
          <w14:ligatures w14:val="none"/>
        </w:rPr>
        <w:t xml:space="preserve"> the sequence numbers associated with that role's responsibilities.</w:t>
      </w:r>
    </w:p>
    <w:p w14:paraId="48EED641" w14:textId="77777777" w:rsidR="00127CA1" w:rsidRDefault="00127CA1" w:rsidP="00127CA1">
      <w:pPr>
        <w:spacing w:after="0" w:line="240" w:lineRule="auto"/>
        <w:rPr>
          <w:rFonts w:ascii="Arial" w:eastAsia="Times New Roman" w:hAnsi="Arial" w:cs="Arial"/>
          <w:color w:val="1B1C1D"/>
          <w:kern w:val="0"/>
          <w:sz w:val="24"/>
          <w:szCs w:val="24"/>
          <w14:ligatures w14:val="none"/>
        </w:rPr>
      </w:pPr>
    </w:p>
    <w:p w14:paraId="7151CBB0" w14:textId="77777777" w:rsidR="00BA32C2" w:rsidRDefault="00BA32C2" w:rsidP="00BA32C2">
      <w:r>
        <w:t>should be a table</w:t>
      </w:r>
    </w:p>
    <w:p w14:paraId="6A00110D" w14:textId="77777777" w:rsidR="00BA32C2" w:rsidRDefault="00BA32C2" w:rsidP="00BA32C2">
      <w:r>
        <w:t>A1 Empty</w:t>
      </w:r>
    </w:p>
    <w:p w14:paraId="1F9B1224" w14:textId="77777777" w:rsidR="00BA32C2" w:rsidRDefault="00BA32C2" w:rsidP="00BA32C2">
      <w:r>
        <w:t>B1 and continuing to the right each header should be the name of a team member (i.e B1/C1/D1/E1/F1 - Kyle | G1/H1/I1/J1/K1 - Sam | etc.) these headers and columns should be populated and the column and all related formulas in the column get set up each time a team member is added on the Team Members Tab</w:t>
      </w:r>
    </w:p>
    <w:p w14:paraId="1B13B091" w14:textId="77777777" w:rsidR="00BA32C2" w:rsidRDefault="00BA32C2" w:rsidP="00BA32C2">
      <w:r>
        <w:t xml:space="preserve">Subheader below names in row 2 </w:t>
      </w:r>
    </w:p>
    <w:p w14:paraId="5D697B13" w14:textId="77777777" w:rsidR="00BA32C2" w:rsidRDefault="00BA32C2" w:rsidP="00BA32C2">
      <w:pPr>
        <w:pStyle w:val="ListParagraph"/>
        <w:numPr>
          <w:ilvl w:val="0"/>
          <w:numId w:val="49"/>
        </w:numPr>
      </w:pPr>
      <w:r>
        <w:t>Item Name</w:t>
      </w:r>
    </w:p>
    <w:p w14:paraId="32A35DEC" w14:textId="77777777" w:rsidR="00BA32C2" w:rsidRDefault="00BA32C2" w:rsidP="00BA32C2">
      <w:pPr>
        <w:pStyle w:val="ListParagraph"/>
        <w:numPr>
          <w:ilvl w:val="0"/>
          <w:numId w:val="49"/>
        </w:numPr>
      </w:pPr>
      <w:r>
        <w:t>Status</w:t>
      </w:r>
    </w:p>
    <w:p w14:paraId="4056EE4B" w14:textId="77777777" w:rsidR="00BA32C2" w:rsidRDefault="00BA32C2" w:rsidP="00BA32C2">
      <w:pPr>
        <w:pStyle w:val="ListParagraph"/>
        <w:numPr>
          <w:ilvl w:val="0"/>
          <w:numId w:val="49"/>
        </w:numPr>
      </w:pPr>
      <w:r>
        <w:t xml:space="preserve">Timeline </w:t>
      </w:r>
    </w:p>
    <w:p w14:paraId="620078A1" w14:textId="77777777" w:rsidR="00BA32C2" w:rsidRDefault="00BA32C2" w:rsidP="00BA32C2">
      <w:pPr>
        <w:pStyle w:val="ListParagraph"/>
        <w:numPr>
          <w:ilvl w:val="1"/>
          <w:numId w:val="49"/>
        </w:numPr>
      </w:pPr>
      <w:r>
        <w:t>Will be (on time/overdue)</w:t>
      </w:r>
    </w:p>
    <w:p w14:paraId="472099F8" w14:textId="77777777" w:rsidR="00BA32C2" w:rsidRDefault="00BA32C2" w:rsidP="00BA32C2">
      <w:pPr>
        <w:pStyle w:val="ListParagraph"/>
        <w:numPr>
          <w:ilvl w:val="0"/>
          <w:numId w:val="49"/>
        </w:numPr>
      </w:pPr>
      <w:r>
        <w:t>Next Due Date</w:t>
      </w:r>
    </w:p>
    <w:p w14:paraId="48BFA4FF" w14:textId="77777777" w:rsidR="00BA32C2" w:rsidRDefault="00BA32C2" w:rsidP="00BA32C2">
      <w:pPr>
        <w:pStyle w:val="ListParagraph"/>
        <w:numPr>
          <w:ilvl w:val="0"/>
          <w:numId w:val="49"/>
        </w:numPr>
      </w:pPr>
      <w:r>
        <w:t>Date to Individual</w:t>
      </w:r>
    </w:p>
    <w:p w14:paraId="7B29A5AC" w14:textId="6577C251" w:rsidR="00BA32C2" w:rsidRDefault="00BA32C2" w:rsidP="00BA32C2">
      <w:pPr>
        <w:pStyle w:val="ListParagraph"/>
        <w:numPr>
          <w:ilvl w:val="1"/>
          <w:numId w:val="49"/>
        </w:numPr>
      </w:pPr>
      <w:r>
        <w:t>Date the individual expected to receive the wp</w:t>
      </w:r>
      <w:r>
        <w:t xml:space="preserve"> </w:t>
      </w:r>
    </w:p>
    <w:p w14:paraId="7C3C5A66" w14:textId="46D48930" w:rsidR="00BA32C2" w:rsidRDefault="00BA32C2" w:rsidP="00BA32C2">
      <w:pPr>
        <w:pStyle w:val="ListParagraph"/>
        <w:numPr>
          <w:ilvl w:val="2"/>
          <w:numId w:val="49"/>
        </w:numPr>
      </w:pPr>
      <w:r>
        <w:t>If they are manager reviewer – Senior due date</w:t>
      </w:r>
    </w:p>
    <w:p w14:paraId="2A78A946" w14:textId="0C093C35" w:rsidR="00BA32C2" w:rsidRDefault="00BA32C2" w:rsidP="00BA32C2">
      <w:pPr>
        <w:pStyle w:val="ListParagraph"/>
        <w:numPr>
          <w:ilvl w:val="2"/>
          <w:numId w:val="49"/>
        </w:numPr>
      </w:pPr>
      <w:r>
        <w:t>If senior – preparer due date</w:t>
      </w:r>
    </w:p>
    <w:p w14:paraId="0D8EE4F3" w14:textId="72BE80D1" w:rsidR="00BA32C2" w:rsidRDefault="00BA32C2" w:rsidP="00BA32C2">
      <w:pPr>
        <w:pStyle w:val="ListParagraph"/>
        <w:numPr>
          <w:ilvl w:val="2"/>
          <w:numId w:val="49"/>
        </w:numPr>
      </w:pPr>
      <w:r>
        <w:t>If preparer – N/A</w:t>
      </w:r>
    </w:p>
    <w:p w14:paraId="467BFB00" w14:textId="211045E3" w:rsidR="00BA32C2" w:rsidRDefault="00BA32C2" w:rsidP="00BA32C2">
      <w:pPr>
        <w:pStyle w:val="ListParagraph"/>
        <w:numPr>
          <w:ilvl w:val="2"/>
          <w:numId w:val="49"/>
        </w:numPr>
      </w:pPr>
      <w:r>
        <w:t>If partner – manager due date</w:t>
      </w:r>
    </w:p>
    <w:p w14:paraId="0FA864A6" w14:textId="78060F4A" w:rsidR="00127CA1" w:rsidRPr="0034524B" w:rsidRDefault="00BA32C2" w:rsidP="00F85159">
      <w:pPr>
        <w:pStyle w:val="ListParagraph"/>
        <w:numPr>
          <w:ilvl w:val="2"/>
          <w:numId w:val="49"/>
        </w:numPr>
        <w:spacing w:after="0" w:line="240" w:lineRule="auto"/>
        <w:rPr>
          <w:rFonts w:ascii="Arial" w:eastAsia="Times New Roman" w:hAnsi="Arial" w:cs="Arial"/>
          <w:color w:val="1B1C1D"/>
          <w:kern w:val="0"/>
          <w:sz w:val="24"/>
          <w:szCs w:val="24"/>
          <w14:ligatures w14:val="none"/>
        </w:rPr>
      </w:pPr>
      <w:r>
        <w:t>(etc.)</w:t>
      </w:r>
    </w:p>
    <w:p w14:paraId="438DCC34" w14:textId="77777777" w:rsidR="0034524B" w:rsidRPr="0034524B" w:rsidRDefault="0034524B" w:rsidP="0034524B">
      <w:pPr>
        <w:spacing w:after="12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lastRenderedPageBreak/>
        <w:pict w14:anchorId="18B0E62E">
          <v:rect id="_x0000_i1100" style="width:0;height:1.5pt" o:hralign="center" o:hrstd="t" o:hrnoshade="t" o:hr="t" fillcolor="#1b1c1d" stroked="f"/>
        </w:pict>
      </w:r>
    </w:p>
    <w:p w14:paraId="69BE68AF" w14:textId="77777777" w:rsidR="0034524B" w:rsidRDefault="0034524B">
      <w:pPr>
        <w:rPr>
          <w:rFonts w:asciiTheme="majorHAnsi" w:eastAsia="Times New Roman" w:hAnsiTheme="majorHAnsi" w:cstheme="majorBidi"/>
          <w:color w:val="0F4761" w:themeColor="accent1" w:themeShade="BF"/>
          <w:sz w:val="32"/>
          <w:szCs w:val="32"/>
          <w:bdr w:val="none" w:sz="0" w:space="0" w:color="auto" w:frame="1"/>
        </w:rPr>
      </w:pPr>
      <w:r>
        <w:rPr>
          <w:rFonts w:eastAsia="Times New Roman"/>
          <w:bdr w:val="none" w:sz="0" w:space="0" w:color="auto" w:frame="1"/>
        </w:rPr>
        <w:br w:type="page"/>
      </w:r>
    </w:p>
    <w:p w14:paraId="31DFB677" w14:textId="6CA0A3F2" w:rsidR="0034524B" w:rsidRPr="0034524B" w:rsidRDefault="0034524B" w:rsidP="0034524B">
      <w:pPr>
        <w:pStyle w:val="Heading1"/>
        <w:rPr>
          <w:rFonts w:eastAsia="Times New Roman"/>
        </w:rPr>
      </w:pPr>
      <w:r w:rsidRPr="0034524B">
        <w:rPr>
          <w:rFonts w:eastAsia="Times New Roman"/>
          <w:bdr w:val="none" w:sz="0" w:space="0" w:color="auto" w:frame="1"/>
        </w:rPr>
        <w:lastRenderedPageBreak/>
        <w:t>VI. 'Currently With' Tab (Tab 3)</w:t>
      </w:r>
    </w:p>
    <w:p w14:paraId="0296A79A" w14:textId="77777777" w:rsidR="00BA32C2" w:rsidRDefault="00BA32C2" w:rsidP="00BA32C2">
      <w:r>
        <w:t>Tab should have embedded code that it does not automatically calculate/update on its own</w:t>
      </w:r>
    </w:p>
    <w:p w14:paraId="68A86D79" w14:textId="77777777" w:rsidR="00BA32C2" w:rsidRDefault="00BA32C2" w:rsidP="00BA32C2">
      <w:r>
        <w:t>Tab should have a button that says update to update the data on the tab based on changes that have been made to the other tabs and refresh</w:t>
      </w:r>
    </w:p>
    <w:p w14:paraId="330FDCCE" w14:textId="77777777" w:rsidR="00BA32C2" w:rsidRDefault="00BA32C2" w:rsidP="0034524B">
      <w:pPr>
        <w:spacing w:after="0" w:line="240" w:lineRule="auto"/>
        <w:rPr>
          <w:rFonts w:ascii="Arial" w:eastAsia="Times New Roman" w:hAnsi="Arial" w:cs="Arial"/>
          <w:color w:val="1B1C1D"/>
          <w:kern w:val="0"/>
          <w:sz w:val="24"/>
          <w:szCs w:val="24"/>
          <w14:ligatures w14:val="none"/>
        </w:rPr>
      </w:pPr>
    </w:p>
    <w:p w14:paraId="6E67C952" w14:textId="18C75B8D" w:rsidR="0034524B" w:rsidRPr="0034524B" w:rsidRDefault="0034524B" w:rsidP="0034524B">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 xml:space="preserve">This tab provides a different, simpler summary of the current workload distribution across the team. </w:t>
      </w:r>
      <w:r w:rsidRPr="0034524B">
        <w:rPr>
          <w:rFonts w:ascii="Arial" w:eastAsia="Times New Roman" w:hAnsi="Arial" w:cs="Arial"/>
          <w:color w:val="1B1C1D"/>
          <w:kern w:val="0"/>
          <w:sz w:val="24"/>
          <w:szCs w:val="24"/>
          <w:bdr w:val="none" w:sz="0" w:space="0" w:color="auto" w:frame="1"/>
          <w14:ligatures w14:val="none"/>
        </w:rPr>
        <w:t>It also requires a user to click a "Refresh" button to update</w:t>
      </w:r>
      <w:r w:rsidRPr="0034524B">
        <w:rPr>
          <w:rFonts w:ascii="Arial" w:eastAsia="Times New Roman" w:hAnsi="Arial" w:cs="Arial"/>
          <w:color w:val="575B5F"/>
          <w:kern w:val="0"/>
          <w:sz w:val="24"/>
          <w:szCs w:val="24"/>
          <w:bdr w:val="none" w:sz="0" w:space="0" w:color="auto" w:frame="1"/>
          <w:vertAlign w:val="superscript"/>
          <w14:ligatures w14:val="none"/>
        </w:rPr>
        <w:t>72</w:t>
      </w:r>
      <w:r w:rsidRPr="0034524B">
        <w:rPr>
          <w:rFonts w:ascii="Arial" w:eastAsia="Times New Roman" w:hAnsi="Arial" w:cs="Arial"/>
          <w:color w:val="1B1C1D"/>
          <w:kern w:val="0"/>
          <w:sz w:val="24"/>
          <w:szCs w:val="24"/>
          <w14:ligatures w14:val="none"/>
        </w:rPr>
        <w:t>.</w:t>
      </w:r>
    </w:p>
    <w:p w14:paraId="1EA343AE" w14:textId="77777777" w:rsidR="0034524B" w:rsidRPr="0034524B" w:rsidRDefault="0034524B" w:rsidP="0034524B">
      <w:pPr>
        <w:spacing w:after="0" w:line="240" w:lineRule="auto"/>
        <w:outlineLvl w:val="2"/>
        <w:rPr>
          <w:rFonts w:ascii="Arial" w:eastAsia="Times New Roman" w:hAnsi="Arial" w:cs="Arial"/>
          <w:b/>
          <w:bCs/>
          <w:color w:val="1B1C1D"/>
          <w:kern w:val="0"/>
          <w:sz w:val="27"/>
          <w:szCs w:val="27"/>
          <w14:ligatures w14:val="none"/>
        </w:rPr>
      </w:pPr>
      <w:r w:rsidRPr="0034524B">
        <w:rPr>
          <w:rFonts w:ascii="Arial" w:eastAsia="Times New Roman" w:hAnsi="Arial" w:cs="Arial"/>
          <w:b/>
          <w:bCs/>
          <w:color w:val="1B1C1D"/>
          <w:kern w:val="0"/>
          <w:sz w:val="27"/>
          <w:szCs w:val="27"/>
          <w:bdr w:val="none" w:sz="0" w:space="0" w:color="auto" w:frame="1"/>
          <w14:ligatures w14:val="none"/>
        </w:rPr>
        <w:t>A. Detailed Structure and Formatting</w:t>
      </w:r>
    </w:p>
    <w:p w14:paraId="78682B78" w14:textId="77777777" w:rsidR="0034524B" w:rsidRPr="0034524B" w:rsidRDefault="0034524B" w:rsidP="0034524B">
      <w:pPr>
        <w:numPr>
          <w:ilvl w:val="0"/>
          <w:numId w:val="1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Layout:</w:t>
      </w:r>
      <w:r w:rsidRPr="0034524B">
        <w:rPr>
          <w:rFonts w:ascii="Arial" w:eastAsia="Times New Roman" w:hAnsi="Arial" w:cs="Arial"/>
          <w:color w:val="1B1C1D"/>
          <w:kern w:val="0"/>
          <w:sz w:val="24"/>
          <w:szCs w:val="24"/>
          <w:bdr w:val="none" w:sz="0" w:space="0" w:color="auto" w:frame="1"/>
          <w14:ligatures w14:val="none"/>
        </w:rPr>
        <w:t xml:space="preserve"> A table with team members listed down Column A</w:t>
      </w:r>
      <w:r w:rsidRPr="0034524B">
        <w:rPr>
          <w:rFonts w:ascii="Arial" w:eastAsia="Times New Roman" w:hAnsi="Arial" w:cs="Arial"/>
          <w:color w:val="575B5F"/>
          <w:kern w:val="0"/>
          <w:sz w:val="24"/>
          <w:szCs w:val="24"/>
          <w:bdr w:val="none" w:sz="0" w:space="0" w:color="auto" w:frame="1"/>
          <w:vertAlign w:val="superscript"/>
          <w14:ligatures w14:val="none"/>
        </w:rPr>
        <w:t>73</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These names are dynamically populated from the 'Team Members' tab</w:t>
      </w:r>
      <w:r w:rsidRPr="0034524B">
        <w:rPr>
          <w:rFonts w:ascii="Arial" w:eastAsia="Times New Roman" w:hAnsi="Arial" w:cs="Arial"/>
          <w:color w:val="575B5F"/>
          <w:kern w:val="0"/>
          <w:sz w:val="24"/>
          <w:szCs w:val="24"/>
          <w:bdr w:val="none" w:sz="0" w:space="0" w:color="auto" w:frame="1"/>
          <w:vertAlign w:val="superscript"/>
          <w14:ligatures w14:val="none"/>
        </w:rPr>
        <w:t>74</w:t>
      </w:r>
      <w:r w:rsidRPr="0034524B">
        <w:rPr>
          <w:rFonts w:ascii="Arial" w:eastAsia="Times New Roman" w:hAnsi="Arial" w:cs="Arial"/>
          <w:color w:val="1B1C1D"/>
          <w:kern w:val="0"/>
          <w:sz w:val="24"/>
          <w:szCs w:val="24"/>
          <w14:ligatures w14:val="none"/>
        </w:rPr>
        <w:t>.</w:t>
      </w:r>
    </w:p>
    <w:p w14:paraId="4F58A2D0" w14:textId="77777777" w:rsidR="0034524B" w:rsidRPr="0034524B" w:rsidRDefault="0034524B" w:rsidP="0034524B">
      <w:pPr>
        <w:numPr>
          <w:ilvl w:val="0"/>
          <w:numId w:val="1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Header Row (Row 1):</w:t>
      </w:r>
      <w:r w:rsidRPr="0034524B">
        <w:rPr>
          <w:rFonts w:ascii="Arial" w:eastAsia="Times New Roman" w:hAnsi="Arial" w:cs="Arial"/>
          <w:color w:val="1B1C1D"/>
          <w:kern w:val="0"/>
          <w:sz w:val="24"/>
          <w:szCs w:val="24"/>
          <w:bdr w:val="none" w:sz="0" w:space="0" w:color="auto" w:frame="1"/>
          <w14:ligatures w14:val="none"/>
        </w:rPr>
        <w:t xml:space="preserve"> Has a solid medium blue background </w:t>
      </w:r>
      <w:r w:rsidRPr="0034524B">
        <w:rPr>
          <w:rFonts w:ascii="Arial" w:eastAsia="Times New Roman" w:hAnsi="Arial" w:cs="Arial"/>
          <w:color w:val="575B5F"/>
          <w:kern w:val="0"/>
          <w:sz w:val="24"/>
          <w:szCs w:val="24"/>
          <w:bdr w:val="none" w:sz="0" w:space="0" w:color="auto" w:frame="1"/>
          <w:vertAlign w:val="superscript"/>
          <w14:ligatures w14:val="none"/>
        </w:rPr>
        <w:t>75</w:t>
      </w:r>
      <w:r w:rsidRPr="0034524B">
        <w:rPr>
          <w:rFonts w:ascii="Arial" w:eastAsia="Times New Roman" w:hAnsi="Arial" w:cs="Arial"/>
          <w:color w:val="1B1C1D"/>
          <w:kern w:val="0"/>
          <w:sz w:val="24"/>
          <w:szCs w:val="24"/>
          <w:bdr w:val="none" w:sz="0" w:space="0" w:color="auto" w:frame="1"/>
          <w14:ligatures w14:val="none"/>
        </w:rPr>
        <w:t xml:space="preserve">, with white </w:t>
      </w:r>
      <w:r w:rsidRPr="0034524B">
        <w:rPr>
          <w:rFonts w:ascii="Arial" w:eastAsia="Times New Roman" w:hAnsi="Arial" w:cs="Arial"/>
          <w:color w:val="575B5F"/>
          <w:kern w:val="0"/>
          <w:sz w:val="24"/>
          <w:szCs w:val="24"/>
          <w:bdr w:val="none" w:sz="0" w:space="0" w:color="auto" w:frame="1"/>
          <w:vertAlign w:val="superscript"/>
          <w14:ligatures w14:val="none"/>
        </w:rPr>
        <w:t>76</w:t>
      </w:r>
      <w:r w:rsidRPr="0034524B">
        <w:rPr>
          <w:rFonts w:ascii="Arial" w:eastAsia="Times New Roman" w:hAnsi="Arial" w:cs="Arial"/>
          <w:color w:val="1B1C1D"/>
          <w:kern w:val="0"/>
          <w:sz w:val="24"/>
          <w:szCs w:val="24"/>
          <w:bdr w:val="none" w:sz="0" w:space="0" w:color="auto" w:frame="1"/>
          <w14:ligatures w14:val="none"/>
        </w:rPr>
        <w:t xml:space="preserve">, bold </w:t>
      </w:r>
      <w:r w:rsidRPr="0034524B">
        <w:rPr>
          <w:rFonts w:ascii="Arial" w:eastAsia="Times New Roman" w:hAnsi="Arial" w:cs="Arial"/>
          <w:color w:val="575B5F"/>
          <w:kern w:val="0"/>
          <w:sz w:val="24"/>
          <w:szCs w:val="24"/>
          <w:bdr w:val="none" w:sz="0" w:space="0" w:color="auto" w:frame="1"/>
          <w:vertAlign w:val="superscript"/>
          <w14:ligatures w14:val="none"/>
        </w:rPr>
        <w:t>77</w:t>
      </w:r>
      <w:r w:rsidRPr="0034524B">
        <w:rPr>
          <w:rFonts w:ascii="Arial" w:eastAsia="Times New Roman" w:hAnsi="Arial" w:cs="Arial"/>
          <w:color w:val="1B1C1D"/>
          <w:kern w:val="0"/>
          <w:sz w:val="24"/>
          <w:szCs w:val="24"/>
          <w:bdr w:val="none" w:sz="0" w:space="0" w:color="auto" w:frame="1"/>
          <w14:ligatures w14:val="none"/>
        </w:rPr>
        <w:t>, centered text</w:t>
      </w:r>
      <w:r w:rsidRPr="0034524B">
        <w:rPr>
          <w:rFonts w:ascii="Arial" w:eastAsia="Times New Roman" w:hAnsi="Arial" w:cs="Arial"/>
          <w:color w:val="575B5F"/>
          <w:kern w:val="0"/>
          <w:sz w:val="24"/>
          <w:szCs w:val="24"/>
          <w:bdr w:val="none" w:sz="0" w:space="0" w:color="auto" w:frame="1"/>
          <w:vertAlign w:val="superscript"/>
          <w14:ligatures w14:val="none"/>
        </w:rPr>
        <w:t>78</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The AutoFilter feature is enabled</w:t>
      </w:r>
      <w:r w:rsidRPr="0034524B">
        <w:rPr>
          <w:rFonts w:ascii="Arial" w:eastAsia="Times New Roman" w:hAnsi="Arial" w:cs="Arial"/>
          <w:color w:val="575B5F"/>
          <w:kern w:val="0"/>
          <w:sz w:val="24"/>
          <w:szCs w:val="24"/>
          <w:bdr w:val="none" w:sz="0" w:space="0" w:color="auto" w:frame="1"/>
          <w:vertAlign w:val="superscript"/>
          <w14:ligatures w14:val="none"/>
        </w:rPr>
        <w:t>79</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The headers are: </w:t>
      </w:r>
      <w:r w:rsidRPr="0034524B">
        <w:rPr>
          <w:rFonts w:ascii="Arial" w:eastAsia="Times New Roman" w:hAnsi="Arial" w:cs="Arial"/>
          <w:color w:val="575B5F"/>
          <w:kern w:val="0"/>
          <w:sz w:val="20"/>
          <w:szCs w:val="20"/>
          <w:bdr w:val="none" w:sz="0" w:space="0" w:color="auto" w:frame="1"/>
          <w14:ligatures w14:val="none"/>
        </w:rPr>
        <w:t>#</w:t>
      </w:r>
      <w:r w:rsidRPr="0034524B">
        <w:rPr>
          <w:rFonts w:ascii="Arial" w:eastAsia="Times New Roman" w:hAnsi="Arial" w:cs="Arial"/>
          <w:color w:val="1B1C1D"/>
          <w:kern w:val="0"/>
          <w:sz w:val="24"/>
          <w:szCs w:val="24"/>
          <w:bdr w:val="none" w:sz="0" w:space="0" w:color="auto" w:frame="1"/>
          <w14:ligatures w14:val="none"/>
        </w:rPr>
        <w:t xml:space="preserve"> (Column B) </w:t>
      </w:r>
      <w:r w:rsidRPr="0034524B">
        <w:rPr>
          <w:rFonts w:ascii="Arial" w:eastAsia="Times New Roman" w:hAnsi="Arial" w:cs="Arial"/>
          <w:color w:val="575B5F"/>
          <w:kern w:val="0"/>
          <w:sz w:val="24"/>
          <w:szCs w:val="24"/>
          <w:bdr w:val="none" w:sz="0" w:space="0" w:color="auto" w:frame="1"/>
          <w:vertAlign w:val="superscript"/>
          <w14:ligatures w14:val="none"/>
        </w:rPr>
        <w:t>80</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ID</w:t>
      </w:r>
      <w:r w:rsidRPr="0034524B">
        <w:rPr>
          <w:rFonts w:ascii="Arial" w:eastAsia="Times New Roman" w:hAnsi="Arial" w:cs="Arial"/>
          <w:color w:val="1B1C1D"/>
          <w:kern w:val="0"/>
          <w:sz w:val="24"/>
          <w:szCs w:val="24"/>
          <w:bdr w:val="none" w:sz="0" w:space="0" w:color="auto" w:frame="1"/>
          <w14:ligatures w14:val="none"/>
        </w:rPr>
        <w:t xml:space="preserve"> (Column C) </w:t>
      </w:r>
      <w:r w:rsidRPr="0034524B">
        <w:rPr>
          <w:rFonts w:ascii="Arial" w:eastAsia="Times New Roman" w:hAnsi="Arial" w:cs="Arial"/>
          <w:color w:val="575B5F"/>
          <w:kern w:val="0"/>
          <w:sz w:val="24"/>
          <w:szCs w:val="24"/>
          <w:bdr w:val="none" w:sz="0" w:space="0" w:color="auto" w:frame="1"/>
          <w:vertAlign w:val="superscript"/>
          <w14:ligatures w14:val="none"/>
        </w:rPr>
        <w:t>81</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With</w:t>
      </w:r>
      <w:r w:rsidRPr="0034524B">
        <w:rPr>
          <w:rFonts w:ascii="Arial" w:eastAsia="Times New Roman" w:hAnsi="Arial" w:cs="Arial"/>
          <w:color w:val="1B1C1D"/>
          <w:kern w:val="0"/>
          <w:sz w:val="24"/>
          <w:szCs w:val="24"/>
          <w:bdr w:val="none" w:sz="0" w:space="0" w:color="auto" w:frame="1"/>
          <w14:ligatures w14:val="none"/>
        </w:rPr>
        <w:t xml:space="preserve"> (Column D) </w:t>
      </w:r>
      <w:r w:rsidRPr="0034524B">
        <w:rPr>
          <w:rFonts w:ascii="Arial" w:eastAsia="Times New Roman" w:hAnsi="Arial" w:cs="Arial"/>
          <w:color w:val="575B5F"/>
          <w:kern w:val="0"/>
          <w:sz w:val="24"/>
          <w:szCs w:val="24"/>
          <w:bdr w:val="none" w:sz="0" w:space="0" w:color="auto" w:frame="1"/>
          <w:vertAlign w:val="superscript"/>
          <w14:ligatures w14:val="none"/>
        </w:rPr>
        <w:t>82</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bdr w:val="none" w:sz="0" w:space="0" w:color="auto" w:frame="1"/>
          <w14:ligatures w14:val="none"/>
        </w:rPr>
        <w:t xml:space="preserve"> (Column E) </w:t>
      </w:r>
      <w:r w:rsidRPr="0034524B">
        <w:rPr>
          <w:rFonts w:ascii="Arial" w:eastAsia="Times New Roman" w:hAnsi="Arial" w:cs="Arial"/>
          <w:color w:val="575B5F"/>
          <w:kern w:val="0"/>
          <w:sz w:val="24"/>
          <w:szCs w:val="24"/>
          <w:bdr w:val="none" w:sz="0" w:space="0" w:color="auto" w:frame="1"/>
          <w:vertAlign w:val="superscript"/>
          <w14:ligatures w14:val="none"/>
        </w:rPr>
        <w:t>83</w:t>
      </w:r>
      <w:r w:rsidRPr="0034524B">
        <w:rPr>
          <w:rFonts w:ascii="Arial" w:eastAsia="Times New Roman" w:hAnsi="Arial" w:cs="Arial"/>
          <w:color w:val="1B1C1D"/>
          <w:kern w:val="0"/>
          <w:sz w:val="24"/>
          <w:szCs w:val="24"/>
          <w:bdr w:val="none" w:sz="0" w:space="0" w:color="auto" w:frame="1"/>
          <w14:ligatures w14:val="none"/>
        </w:rPr>
        <w:t xml:space="preserve">, and </w:t>
      </w:r>
      <w:r w:rsidRPr="0034524B">
        <w:rPr>
          <w:rFonts w:ascii="Arial" w:eastAsia="Times New Roman" w:hAnsi="Arial" w:cs="Arial"/>
          <w:color w:val="575B5F"/>
          <w:kern w:val="0"/>
          <w:sz w:val="20"/>
          <w:szCs w:val="20"/>
          <w:bdr w:val="none" w:sz="0" w:space="0" w:color="auto" w:frame="1"/>
          <w14:ligatures w14:val="none"/>
        </w:rPr>
        <w:t>Tracking Status</w:t>
      </w:r>
      <w:r w:rsidRPr="0034524B">
        <w:rPr>
          <w:rFonts w:ascii="Arial" w:eastAsia="Times New Roman" w:hAnsi="Arial" w:cs="Arial"/>
          <w:color w:val="1B1C1D"/>
          <w:kern w:val="0"/>
          <w:sz w:val="24"/>
          <w:szCs w:val="24"/>
          <w:bdr w:val="none" w:sz="0" w:space="0" w:color="auto" w:frame="1"/>
          <w14:ligatures w14:val="none"/>
        </w:rPr>
        <w:t xml:space="preserve"> (Column F)</w:t>
      </w:r>
      <w:r w:rsidRPr="0034524B">
        <w:rPr>
          <w:rFonts w:ascii="Arial" w:eastAsia="Times New Roman" w:hAnsi="Arial" w:cs="Arial"/>
          <w:color w:val="575B5F"/>
          <w:kern w:val="0"/>
          <w:sz w:val="24"/>
          <w:szCs w:val="24"/>
          <w:bdr w:val="none" w:sz="0" w:space="0" w:color="auto" w:frame="1"/>
          <w:vertAlign w:val="superscript"/>
          <w14:ligatures w14:val="none"/>
        </w:rPr>
        <w:t>84</w:t>
      </w:r>
      <w:r w:rsidRPr="0034524B">
        <w:rPr>
          <w:rFonts w:ascii="Arial" w:eastAsia="Times New Roman" w:hAnsi="Arial" w:cs="Arial"/>
          <w:color w:val="1B1C1D"/>
          <w:kern w:val="0"/>
          <w:sz w:val="24"/>
          <w:szCs w:val="24"/>
          <w14:ligatures w14:val="none"/>
        </w:rPr>
        <w:t>.</w:t>
      </w:r>
    </w:p>
    <w:p w14:paraId="166AE819" w14:textId="77777777" w:rsidR="0034524B" w:rsidRPr="0034524B" w:rsidRDefault="0034524B" w:rsidP="0034524B">
      <w:pPr>
        <w:numPr>
          <w:ilvl w:val="0"/>
          <w:numId w:val="1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Data Rows:</w:t>
      </w:r>
      <w:r w:rsidRPr="0034524B">
        <w:rPr>
          <w:rFonts w:ascii="Arial" w:eastAsia="Times New Roman" w:hAnsi="Arial" w:cs="Arial"/>
          <w:color w:val="1B1C1D"/>
          <w:kern w:val="0"/>
          <w:sz w:val="24"/>
          <w:szCs w:val="24"/>
          <w:bdr w:val="none" w:sz="0" w:space="0" w:color="auto" w:frame="1"/>
          <w14:ligatures w14:val="none"/>
        </w:rPr>
        <w:t xml:space="preserve"> Standard white fill </w:t>
      </w:r>
      <w:r w:rsidRPr="0034524B">
        <w:rPr>
          <w:rFonts w:ascii="Arial" w:eastAsia="Times New Roman" w:hAnsi="Arial" w:cs="Arial"/>
          <w:color w:val="575B5F"/>
          <w:kern w:val="0"/>
          <w:sz w:val="24"/>
          <w:szCs w:val="24"/>
          <w:bdr w:val="none" w:sz="0" w:space="0" w:color="auto" w:frame="1"/>
          <w:vertAlign w:val="superscript"/>
          <w14:ligatures w14:val="none"/>
        </w:rPr>
        <w:t>85</w:t>
      </w:r>
      <w:r w:rsidRPr="0034524B">
        <w:rPr>
          <w:rFonts w:ascii="Arial" w:eastAsia="Times New Roman" w:hAnsi="Arial" w:cs="Arial"/>
          <w:color w:val="1B1C1D"/>
          <w:kern w:val="0"/>
          <w:sz w:val="24"/>
          <w:szCs w:val="24"/>
          <w:bdr w:val="none" w:sz="0" w:space="0" w:color="auto" w:frame="1"/>
          <w14:ligatures w14:val="none"/>
        </w:rPr>
        <w:t xml:space="preserve">, black text </w:t>
      </w:r>
      <w:r w:rsidRPr="0034524B">
        <w:rPr>
          <w:rFonts w:ascii="Arial" w:eastAsia="Times New Roman" w:hAnsi="Arial" w:cs="Arial"/>
          <w:color w:val="575B5F"/>
          <w:kern w:val="0"/>
          <w:sz w:val="24"/>
          <w:szCs w:val="24"/>
          <w:bdr w:val="none" w:sz="0" w:space="0" w:color="auto" w:frame="1"/>
          <w:vertAlign w:val="superscript"/>
          <w14:ligatures w14:val="none"/>
        </w:rPr>
        <w:t>86</w:t>
      </w:r>
      <w:r w:rsidRPr="0034524B">
        <w:rPr>
          <w:rFonts w:ascii="Arial" w:eastAsia="Times New Roman" w:hAnsi="Arial" w:cs="Arial"/>
          <w:color w:val="1B1C1D"/>
          <w:kern w:val="0"/>
          <w:sz w:val="24"/>
          <w:szCs w:val="24"/>
          <w:bdr w:val="none" w:sz="0" w:space="0" w:color="auto" w:frame="1"/>
          <w14:ligatures w14:val="none"/>
        </w:rPr>
        <w:t xml:space="preserve">, top-aligned </w:t>
      </w:r>
      <w:r w:rsidRPr="0034524B">
        <w:rPr>
          <w:rFonts w:ascii="Arial" w:eastAsia="Times New Roman" w:hAnsi="Arial" w:cs="Arial"/>
          <w:color w:val="575B5F"/>
          <w:kern w:val="0"/>
          <w:sz w:val="24"/>
          <w:szCs w:val="24"/>
          <w:bdr w:val="none" w:sz="0" w:space="0" w:color="auto" w:frame="1"/>
          <w:vertAlign w:val="superscript"/>
          <w14:ligatures w14:val="none"/>
        </w:rPr>
        <w:t>87</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and left-aligned</w:t>
      </w:r>
      <w:r w:rsidRPr="0034524B">
        <w:rPr>
          <w:rFonts w:ascii="Arial" w:eastAsia="Times New Roman" w:hAnsi="Arial" w:cs="Arial"/>
          <w:color w:val="575B5F"/>
          <w:kern w:val="0"/>
          <w:sz w:val="24"/>
          <w:szCs w:val="24"/>
          <w:bdr w:val="none" w:sz="0" w:space="0" w:color="auto" w:frame="1"/>
          <w:vertAlign w:val="superscript"/>
          <w14:ligatures w14:val="none"/>
        </w:rPr>
        <w:t>88</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Text wrapping is enabled for columns C through G</w:t>
      </w:r>
      <w:r w:rsidRPr="0034524B">
        <w:rPr>
          <w:rFonts w:ascii="Arial" w:eastAsia="Times New Roman" w:hAnsi="Arial" w:cs="Arial"/>
          <w:color w:val="575B5F"/>
          <w:kern w:val="0"/>
          <w:sz w:val="24"/>
          <w:szCs w:val="24"/>
          <w:bdr w:val="none" w:sz="0" w:space="0" w:color="auto" w:frame="1"/>
          <w:vertAlign w:val="superscript"/>
          <w14:ligatures w14:val="none"/>
        </w:rPr>
        <w:t>89</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A thin black border is on all cells</w:t>
      </w:r>
      <w:r w:rsidRPr="0034524B">
        <w:rPr>
          <w:rFonts w:ascii="Arial" w:eastAsia="Times New Roman" w:hAnsi="Arial" w:cs="Arial"/>
          <w:color w:val="575B5F"/>
          <w:kern w:val="0"/>
          <w:sz w:val="24"/>
          <w:szCs w:val="24"/>
          <w:bdr w:val="none" w:sz="0" w:space="0" w:color="auto" w:frame="1"/>
          <w:vertAlign w:val="superscript"/>
          <w14:ligatures w14:val="none"/>
        </w:rPr>
        <w:t>90</w:t>
      </w:r>
      <w:r w:rsidRPr="0034524B">
        <w:rPr>
          <w:rFonts w:ascii="Arial" w:eastAsia="Times New Roman" w:hAnsi="Arial" w:cs="Arial"/>
          <w:color w:val="1B1C1D"/>
          <w:kern w:val="0"/>
          <w:sz w:val="24"/>
          <w:szCs w:val="24"/>
          <w14:ligatures w14:val="none"/>
        </w:rPr>
        <w:t>.</w:t>
      </w:r>
    </w:p>
    <w:p w14:paraId="1E56B517" w14:textId="77777777" w:rsidR="0034524B" w:rsidRPr="0034524B" w:rsidRDefault="0034524B" w:rsidP="0034524B">
      <w:pPr>
        <w:numPr>
          <w:ilvl w:val="0"/>
          <w:numId w:val="19"/>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 A (Person):</w:t>
      </w:r>
      <w:r w:rsidRPr="0034524B">
        <w:rPr>
          <w:rFonts w:ascii="Arial" w:eastAsia="Times New Roman" w:hAnsi="Arial" w:cs="Arial"/>
          <w:color w:val="1B1C1D"/>
          <w:kern w:val="0"/>
          <w:sz w:val="24"/>
          <w:szCs w:val="24"/>
          <w:bdr w:val="none" w:sz="0" w:space="0" w:color="auto" w:frame="1"/>
          <w14:ligatures w14:val="none"/>
        </w:rPr>
        <w:t xml:space="preserve"> Uses merged cells to visually group all tasks under a single person</w:t>
      </w:r>
      <w:r w:rsidRPr="0034524B">
        <w:rPr>
          <w:rFonts w:ascii="Arial" w:eastAsia="Times New Roman" w:hAnsi="Arial" w:cs="Arial"/>
          <w:color w:val="575B5F"/>
          <w:kern w:val="0"/>
          <w:sz w:val="24"/>
          <w:szCs w:val="24"/>
          <w:bdr w:val="none" w:sz="0" w:space="0" w:color="auto" w:frame="1"/>
          <w:vertAlign w:val="superscript"/>
          <w14:ligatures w14:val="none"/>
        </w:rPr>
        <w:t>91</w:t>
      </w:r>
      <w:r w:rsidRPr="0034524B">
        <w:rPr>
          <w:rFonts w:ascii="Arial" w:eastAsia="Times New Roman" w:hAnsi="Arial" w:cs="Arial"/>
          <w:color w:val="1B1C1D"/>
          <w:kern w:val="0"/>
          <w:sz w:val="24"/>
          <w:szCs w:val="24"/>
          <w14:ligatures w14:val="none"/>
        </w:rPr>
        <w:t>.</w:t>
      </w:r>
    </w:p>
    <w:p w14:paraId="7F6DFB0F" w14:textId="77777777" w:rsidR="0034524B" w:rsidRPr="0034524B" w:rsidRDefault="0034524B" w:rsidP="0034524B">
      <w:pPr>
        <w:spacing w:after="0" w:line="240" w:lineRule="auto"/>
        <w:outlineLvl w:val="2"/>
        <w:rPr>
          <w:rFonts w:ascii="Arial" w:eastAsia="Times New Roman" w:hAnsi="Arial" w:cs="Arial"/>
          <w:b/>
          <w:bCs/>
          <w:color w:val="1B1C1D"/>
          <w:kern w:val="0"/>
          <w:sz w:val="27"/>
          <w:szCs w:val="27"/>
          <w14:ligatures w14:val="none"/>
        </w:rPr>
      </w:pPr>
      <w:r w:rsidRPr="0034524B">
        <w:rPr>
          <w:rFonts w:ascii="Arial" w:eastAsia="Times New Roman" w:hAnsi="Arial" w:cs="Arial"/>
          <w:b/>
          <w:bCs/>
          <w:color w:val="1B1C1D"/>
          <w:kern w:val="0"/>
          <w:sz w:val="27"/>
          <w:szCs w:val="27"/>
          <w:bdr w:val="none" w:sz="0" w:space="0" w:color="auto" w:frame="1"/>
          <w14:ligatures w14:val="none"/>
        </w:rPr>
        <w:t>B. Column-by-Column Breakdown and Formulas</w:t>
      </w:r>
    </w:p>
    <w:p w14:paraId="39456822" w14:textId="77777777" w:rsidR="0034524B" w:rsidRPr="0034524B" w:rsidRDefault="0034524B" w:rsidP="0034524B">
      <w:pPr>
        <w:numPr>
          <w:ilvl w:val="0"/>
          <w:numId w:val="2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 B: # (Item Count)</w:t>
      </w:r>
    </w:p>
    <w:p w14:paraId="36B8B998" w14:textId="77777777" w:rsidR="0034524B" w:rsidRPr="0034524B" w:rsidRDefault="0034524B" w:rsidP="0034524B">
      <w:pPr>
        <w:numPr>
          <w:ilvl w:val="1"/>
          <w:numId w:val="2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bdr w:val="none" w:sz="0" w:space="0" w:color="auto" w:frame="1"/>
          <w14:ligatures w14:val="none"/>
        </w:rPr>
        <w:t xml:space="preserve"> To count the total tasks assigned to the person in Column A</w:t>
      </w:r>
      <w:r w:rsidRPr="0034524B">
        <w:rPr>
          <w:rFonts w:ascii="Arial" w:eastAsia="Times New Roman" w:hAnsi="Arial" w:cs="Arial"/>
          <w:color w:val="575B5F"/>
          <w:kern w:val="0"/>
          <w:sz w:val="24"/>
          <w:szCs w:val="24"/>
          <w:bdr w:val="none" w:sz="0" w:space="0" w:color="auto" w:frame="1"/>
          <w:vertAlign w:val="superscript"/>
          <w14:ligatures w14:val="none"/>
        </w:rPr>
        <w:t>92</w:t>
      </w:r>
      <w:r w:rsidRPr="0034524B">
        <w:rPr>
          <w:rFonts w:ascii="Arial" w:eastAsia="Times New Roman" w:hAnsi="Arial" w:cs="Arial"/>
          <w:color w:val="1B1C1D"/>
          <w:kern w:val="0"/>
          <w:sz w:val="24"/>
          <w:szCs w:val="24"/>
          <w14:ligatures w14:val="none"/>
        </w:rPr>
        <w:t>.</w:t>
      </w:r>
    </w:p>
    <w:p w14:paraId="67B4BC81" w14:textId="77777777" w:rsidR="0034524B" w:rsidRPr="0034524B" w:rsidRDefault="0034524B" w:rsidP="0034524B">
      <w:pPr>
        <w:numPr>
          <w:ilvl w:val="1"/>
          <w:numId w:val="2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Formula for cell B4 (for name in A4):</w:t>
      </w:r>
      <w:r w:rsidRPr="0034524B">
        <w:rPr>
          <w:rFonts w:ascii="Arial" w:eastAsia="Times New Roman" w:hAnsi="Arial" w:cs="Arial"/>
          <w:color w:val="1B1C1D"/>
          <w:kern w:val="0"/>
          <w:sz w:val="24"/>
          <w:szCs w:val="24"/>
          <w14:ligatures w14:val="none"/>
        </w:rPr>
        <w:t xml:space="preserve"> </w:t>
      </w:r>
    </w:p>
    <w:p w14:paraId="1BB09B39" w14:textId="77777777" w:rsidR="0034524B" w:rsidRPr="0034524B" w:rsidRDefault="0034524B" w:rsidP="0034524B">
      <w:pPr>
        <w:spacing w:after="0" w:line="240" w:lineRule="auto"/>
        <w:ind w:left="1440"/>
        <w:rPr>
          <w:rFonts w:ascii="Arial" w:eastAsia="Times New Roman" w:hAnsi="Arial" w:cs="Arial"/>
          <w:color w:val="575B5F"/>
          <w:kern w:val="0"/>
          <w:sz w:val="24"/>
          <w:szCs w:val="24"/>
          <w14:ligatures w14:val="none"/>
        </w:rPr>
      </w:pPr>
      <w:r w:rsidRPr="0034524B">
        <w:rPr>
          <w:rFonts w:ascii="Arial" w:eastAsia="Times New Roman" w:hAnsi="Arial" w:cs="Arial"/>
          <w:color w:val="575B5F"/>
          <w:kern w:val="0"/>
          <w:sz w:val="24"/>
          <w:szCs w:val="24"/>
          <w:bdr w:val="none" w:sz="0" w:space="0" w:color="auto" w:frame="1"/>
          <w14:ligatures w14:val="none"/>
        </w:rPr>
        <w:t>Excel</w:t>
      </w:r>
    </w:p>
    <w:p w14:paraId="613FA4EF"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967D2"/>
          <w:kern w:val="0"/>
          <w:sz w:val="21"/>
          <w:szCs w:val="21"/>
          <w:bdr w:val="none" w:sz="0" w:space="0" w:color="auto" w:frame="1"/>
          <w14:ligatures w14:val="none"/>
        </w:rPr>
        <w:t>COUNTIF</w:t>
      </w:r>
      <w:r w:rsidRPr="0034524B">
        <w:rPr>
          <w:rFonts w:ascii="Arial" w:eastAsia="Times New Roman" w:hAnsi="Arial" w:cs="Arial"/>
          <w:color w:val="575B5F"/>
          <w:kern w:val="0"/>
          <w:sz w:val="21"/>
          <w:szCs w:val="21"/>
          <w:bdr w:val="none" w:sz="0" w:space="0" w:color="auto" w:frame="1"/>
          <w14:ligatures w14:val="none"/>
        </w:rPr>
        <w:t>('Project Plan Detail'!</w:t>
      </w:r>
      <w:r w:rsidRPr="0034524B">
        <w:rPr>
          <w:rFonts w:ascii="Arial" w:eastAsia="Times New Roman" w:hAnsi="Arial" w:cs="Arial"/>
          <w:color w:val="B55908"/>
          <w:kern w:val="0"/>
          <w:sz w:val="21"/>
          <w:szCs w:val="21"/>
          <w:bdr w:val="none" w:sz="0" w:space="0" w:color="auto" w:frame="1"/>
          <w14:ligatures w14:val="none"/>
        </w:rPr>
        <w:t>M:M</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B55908"/>
          <w:kern w:val="0"/>
          <w:sz w:val="21"/>
          <w:szCs w:val="21"/>
          <w:bdr w:val="none" w:sz="0" w:space="0" w:color="auto" w:frame="1"/>
          <w14:ligatures w14:val="none"/>
        </w:rPr>
        <w:t>A4</w:t>
      </w:r>
      <w:r w:rsidRPr="0034524B">
        <w:rPr>
          <w:rFonts w:ascii="Arial" w:eastAsia="Times New Roman" w:hAnsi="Arial" w:cs="Arial"/>
          <w:color w:val="575B5F"/>
          <w:kern w:val="0"/>
          <w:sz w:val="21"/>
          <w:szCs w:val="21"/>
          <w:bdr w:val="none" w:sz="0" w:space="0" w:color="auto" w:frame="1"/>
          <w14:ligatures w14:val="none"/>
        </w:rPr>
        <w:t>)</w:t>
      </w:r>
    </w:p>
    <w:p w14:paraId="61A74CBF" w14:textId="77777777" w:rsidR="0034524B" w:rsidRPr="0034524B" w:rsidRDefault="0034524B" w:rsidP="0034524B">
      <w:pPr>
        <w:numPr>
          <w:ilvl w:val="1"/>
          <w:numId w:val="2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Example:</w:t>
      </w:r>
      <w:r w:rsidRPr="0034524B">
        <w:rPr>
          <w:rFonts w:ascii="Arial" w:eastAsia="Times New Roman" w:hAnsi="Arial" w:cs="Arial"/>
          <w:color w:val="1B1C1D"/>
          <w:kern w:val="0"/>
          <w:sz w:val="24"/>
          <w:szCs w:val="24"/>
          <w14:ligatures w14:val="none"/>
        </w:rPr>
        <w:t xml:space="preserve"> For "Payton", the </w:t>
      </w:r>
      <w:r w:rsidRPr="0034524B">
        <w:rPr>
          <w:rFonts w:ascii="Arial" w:eastAsia="Times New Roman" w:hAnsi="Arial" w:cs="Arial"/>
          <w:color w:val="575B5F"/>
          <w:kern w:val="0"/>
          <w:sz w:val="20"/>
          <w:szCs w:val="20"/>
          <w:bdr w:val="none" w:sz="0" w:space="0" w:color="auto" w:frame="1"/>
          <w14:ligatures w14:val="none"/>
        </w:rPr>
        <w:t>Currently With</w:t>
      </w:r>
      <w:r w:rsidRPr="0034524B">
        <w:rPr>
          <w:rFonts w:ascii="Arial" w:eastAsia="Times New Roman" w:hAnsi="Arial" w:cs="Arial"/>
          <w:color w:val="1B1C1D"/>
          <w:kern w:val="0"/>
          <w:sz w:val="24"/>
          <w:szCs w:val="24"/>
          <w14:ligatures w14:val="none"/>
        </w:rPr>
        <w:t xml:space="preserve"> column in the sample data contains this name once (Row 8). The formula returns </w:t>
      </w:r>
      <w:r w:rsidRPr="0034524B">
        <w:rPr>
          <w:rFonts w:ascii="Arial" w:eastAsia="Times New Roman" w:hAnsi="Arial" w:cs="Arial"/>
          <w:b/>
          <w:bCs/>
          <w:color w:val="1B1C1D"/>
          <w:kern w:val="0"/>
          <w:sz w:val="24"/>
          <w:szCs w:val="24"/>
          <w:bdr w:val="none" w:sz="0" w:space="0" w:color="auto" w:frame="1"/>
          <w14:ligatures w14:val="none"/>
        </w:rPr>
        <w:t>1</w:t>
      </w:r>
      <w:r w:rsidRPr="0034524B">
        <w:rPr>
          <w:rFonts w:ascii="Arial" w:eastAsia="Times New Roman" w:hAnsi="Arial" w:cs="Arial"/>
          <w:color w:val="1B1C1D"/>
          <w:kern w:val="0"/>
          <w:sz w:val="24"/>
          <w:szCs w:val="24"/>
          <w14:ligatures w14:val="none"/>
        </w:rPr>
        <w:t>.</w:t>
      </w:r>
    </w:p>
    <w:p w14:paraId="6A38391D" w14:textId="77777777" w:rsidR="0034524B" w:rsidRPr="0034524B" w:rsidRDefault="0034524B" w:rsidP="0034524B">
      <w:pPr>
        <w:numPr>
          <w:ilvl w:val="0"/>
          <w:numId w:val="2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 C: ID (Item Names)</w:t>
      </w:r>
    </w:p>
    <w:p w14:paraId="09F405CC" w14:textId="77777777" w:rsidR="0034524B" w:rsidRPr="0034524B" w:rsidRDefault="0034524B" w:rsidP="0034524B">
      <w:pPr>
        <w:numPr>
          <w:ilvl w:val="1"/>
          <w:numId w:val="2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bdr w:val="none" w:sz="0" w:space="0" w:color="auto" w:frame="1"/>
          <w14:ligatures w14:val="none"/>
        </w:rPr>
        <w:t xml:space="preserve"> To gather and list all item names assigned to a person in a single cell</w:t>
      </w:r>
      <w:r w:rsidRPr="0034524B">
        <w:rPr>
          <w:rFonts w:ascii="Arial" w:eastAsia="Times New Roman" w:hAnsi="Arial" w:cs="Arial"/>
          <w:color w:val="575B5F"/>
          <w:kern w:val="0"/>
          <w:sz w:val="24"/>
          <w:szCs w:val="24"/>
          <w:bdr w:val="none" w:sz="0" w:space="0" w:color="auto" w:frame="1"/>
          <w:vertAlign w:val="superscript"/>
          <w14:ligatures w14:val="none"/>
        </w:rPr>
        <w:t>93</w:t>
      </w:r>
      <w:r w:rsidRPr="0034524B">
        <w:rPr>
          <w:rFonts w:ascii="Arial" w:eastAsia="Times New Roman" w:hAnsi="Arial" w:cs="Arial"/>
          <w:color w:val="1B1C1D"/>
          <w:kern w:val="0"/>
          <w:sz w:val="24"/>
          <w:szCs w:val="24"/>
          <w14:ligatures w14:val="none"/>
        </w:rPr>
        <w:t>.</w:t>
      </w:r>
    </w:p>
    <w:p w14:paraId="718F2B0A" w14:textId="77777777" w:rsidR="0034524B" w:rsidRPr="0034524B" w:rsidRDefault="0034524B" w:rsidP="0034524B">
      <w:pPr>
        <w:numPr>
          <w:ilvl w:val="1"/>
          <w:numId w:val="2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Formula for cell C4 (for name in A4):</w:t>
      </w:r>
      <w:r w:rsidRPr="0034524B">
        <w:rPr>
          <w:rFonts w:ascii="Arial" w:eastAsia="Times New Roman" w:hAnsi="Arial" w:cs="Arial"/>
          <w:color w:val="1B1C1D"/>
          <w:kern w:val="0"/>
          <w:sz w:val="24"/>
          <w:szCs w:val="24"/>
          <w14:ligatures w14:val="none"/>
        </w:rPr>
        <w:t xml:space="preserve"> </w:t>
      </w:r>
    </w:p>
    <w:p w14:paraId="1C7306DC" w14:textId="77777777" w:rsidR="0034524B" w:rsidRPr="0034524B" w:rsidRDefault="0034524B" w:rsidP="0034524B">
      <w:pPr>
        <w:spacing w:after="0" w:line="240" w:lineRule="auto"/>
        <w:ind w:left="1440"/>
        <w:rPr>
          <w:rFonts w:ascii="Arial" w:eastAsia="Times New Roman" w:hAnsi="Arial" w:cs="Arial"/>
          <w:color w:val="575B5F"/>
          <w:kern w:val="0"/>
          <w:sz w:val="24"/>
          <w:szCs w:val="24"/>
          <w14:ligatures w14:val="none"/>
        </w:rPr>
      </w:pPr>
      <w:r w:rsidRPr="0034524B">
        <w:rPr>
          <w:rFonts w:ascii="Arial" w:eastAsia="Times New Roman" w:hAnsi="Arial" w:cs="Arial"/>
          <w:color w:val="575B5F"/>
          <w:kern w:val="0"/>
          <w:sz w:val="24"/>
          <w:szCs w:val="24"/>
          <w:bdr w:val="none" w:sz="0" w:space="0" w:color="auto" w:frame="1"/>
          <w14:ligatures w14:val="none"/>
        </w:rPr>
        <w:t>Excel</w:t>
      </w:r>
    </w:p>
    <w:p w14:paraId="03DAF2E1"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967D2"/>
          <w:kern w:val="0"/>
          <w:sz w:val="21"/>
          <w:szCs w:val="21"/>
          <w:bdr w:val="none" w:sz="0" w:space="0" w:color="auto" w:frame="1"/>
          <w14:ligatures w14:val="none"/>
        </w:rPr>
        <w:t>TEXTJOIN</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1967D2"/>
          <w:kern w:val="0"/>
          <w:sz w:val="21"/>
          <w:szCs w:val="21"/>
          <w:bdr w:val="none" w:sz="0" w:space="0" w:color="auto" w:frame="1"/>
          <w14:ligatures w14:val="none"/>
        </w:rPr>
        <w:t>CHAR</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B55908"/>
          <w:kern w:val="0"/>
          <w:sz w:val="21"/>
          <w:szCs w:val="21"/>
          <w:bdr w:val="none" w:sz="0" w:space="0" w:color="auto" w:frame="1"/>
          <w14:ligatures w14:val="none"/>
        </w:rPr>
        <w:t>10</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967D2"/>
          <w:kern w:val="0"/>
          <w:sz w:val="21"/>
          <w:szCs w:val="21"/>
          <w:bdr w:val="none" w:sz="0" w:space="0" w:color="auto" w:frame="1"/>
          <w14:ligatures w14:val="none"/>
        </w:rPr>
        <w:t>TRUE</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967D2"/>
          <w:kern w:val="0"/>
          <w:sz w:val="21"/>
          <w:szCs w:val="21"/>
          <w:bdr w:val="none" w:sz="0" w:space="0" w:color="auto" w:frame="1"/>
          <w14:ligatures w14:val="none"/>
        </w:rPr>
        <w:t>IF</w:t>
      </w:r>
      <w:r w:rsidRPr="0034524B">
        <w:rPr>
          <w:rFonts w:ascii="Arial" w:eastAsia="Times New Roman" w:hAnsi="Arial" w:cs="Arial"/>
          <w:color w:val="575B5F"/>
          <w:kern w:val="0"/>
          <w:sz w:val="21"/>
          <w:szCs w:val="21"/>
          <w:bdr w:val="none" w:sz="0" w:space="0" w:color="auto" w:frame="1"/>
          <w14:ligatures w14:val="none"/>
        </w:rPr>
        <w:t>('Project Plan Detail'!</w:t>
      </w:r>
      <w:r w:rsidRPr="0034524B">
        <w:rPr>
          <w:rFonts w:ascii="Arial" w:eastAsia="Times New Roman" w:hAnsi="Arial" w:cs="Arial"/>
          <w:color w:val="B55908"/>
          <w:kern w:val="0"/>
          <w:sz w:val="21"/>
          <w:szCs w:val="21"/>
          <w:bdr w:val="none" w:sz="0" w:space="0" w:color="auto" w:frame="1"/>
          <w14:ligatures w14:val="none"/>
        </w:rPr>
        <w:t>M:M</w:t>
      </w:r>
      <w:r w:rsidRPr="0034524B">
        <w:rPr>
          <w:rFonts w:ascii="Arial" w:eastAsia="Times New Roman" w:hAnsi="Arial" w:cs="Arial"/>
          <w:color w:val="575B5F"/>
          <w:kern w:val="0"/>
          <w:sz w:val="21"/>
          <w:szCs w:val="21"/>
          <w:bdr w:val="none" w:sz="0" w:space="0" w:color="auto" w:frame="1"/>
          <w14:ligatures w14:val="none"/>
        </w:rPr>
        <w:t>=</w:t>
      </w:r>
      <w:r w:rsidRPr="0034524B">
        <w:rPr>
          <w:rFonts w:ascii="Arial" w:eastAsia="Times New Roman" w:hAnsi="Arial" w:cs="Arial"/>
          <w:color w:val="B55908"/>
          <w:kern w:val="0"/>
          <w:sz w:val="21"/>
          <w:szCs w:val="21"/>
          <w:bdr w:val="none" w:sz="0" w:space="0" w:color="auto" w:frame="1"/>
          <w14:ligatures w14:val="none"/>
        </w:rPr>
        <w:t>A4</w:t>
      </w:r>
      <w:r w:rsidRPr="0034524B">
        <w:rPr>
          <w:rFonts w:ascii="Arial" w:eastAsia="Times New Roman" w:hAnsi="Arial" w:cs="Arial"/>
          <w:color w:val="575B5F"/>
          <w:kern w:val="0"/>
          <w:sz w:val="21"/>
          <w:szCs w:val="21"/>
          <w:bdr w:val="none" w:sz="0" w:space="0" w:color="auto" w:frame="1"/>
          <w14:ligatures w14:val="none"/>
        </w:rPr>
        <w:t>, 'Project Plan Detail'!</w:t>
      </w:r>
      <w:r w:rsidRPr="0034524B">
        <w:rPr>
          <w:rFonts w:ascii="Arial" w:eastAsia="Times New Roman" w:hAnsi="Arial" w:cs="Arial"/>
          <w:color w:val="B55908"/>
          <w:kern w:val="0"/>
          <w:sz w:val="21"/>
          <w:szCs w:val="21"/>
          <w:bdr w:val="none" w:sz="0" w:space="0" w:color="auto" w:frame="1"/>
          <w14:ligatures w14:val="none"/>
        </w:rPr>
        <w:t>F:F</w:t>
      </w:r>
      <w:r w:rsidRPr="0034524B">
        <w:rPr>
          <w:rFonts w:ascii="Arial" w:eastAsia="Times New Roman" w:hAnsi="Arial" w:cs="Arial"/>
          <w:color w:val="575B5F"/>
          <w:kern w:val="0"/>
          <w:sz w:val="21"/>
          <w:szCs w:val="21"/>
          <w:bdr w:val="none" w:sz="0" w:space="0" w:color="auto" w:frame="1"/>
          <w14:ligatures w14:val="none"/>
        </w:rPr>
        <w:t xml:space="preserve">, </w:t>
      </w:r>
      <w:r w:rsidRPr="0034524B">
        <w:rPr>
          <w:rFonts w:ascii="Arial" w:eastAsia="Times New Roman" w:hAnsi="Arial" w:cs="Arial"/>
          <w:color w:val="188038"/>
          <w:kern w:val="0"/>
          <w:sz w:val="21"/>
          <w:szCs w:val="21"/>
          <w:bdr w:val="none" w:sz="0" w:space="0" w:color="auto" w:frame="1"/>
          <w14:ligatures w14:val="none"/>
        </w:rPr>
        <w:t>""</w:t>
      </w:r>
      <w:r w:rsidRPr="0034524B">
        <w:rPr>
          <w:rFonts w:ascii="Arial" w:eastAsia="Times New Roman" w:hAnsi="Arial" w:cs="Arial"/>
          <w:color w:val="575B5F"/>
          <w:kern w:val="0"/>
          <w:sz w:val="21"/>
          <w:szCs w:val="21"/>
          <w:bdr w:val="none" w:sz="0" w:space="0" w:color="auto" w:frame="1"/>
          <w14:ligatures w14:val="none"/>
        </w:rPr>
        <w:t>))</w:t>
      </w:r>
    </w:p>
    <w:p w14:paraId="01A443C3" w14:textId="77777777" w:rsidR="0034524B" w:rsidRPr="0034524B" w:rsidRDefault="0034524B" w:rsidP="0034524B">
      <w:pPr>
        <w:numPr>
          <w:ilvl w:val="1"/>
          <w:numId w:val="2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575B5F"/>
          <w:kern w:val="0"/>
          <w:sz w:val="20"/>
          <w:szCs w:val="20"/>
          <w:bdr w:val="none" w:sz="0" w:space="0" w:color="auto" w:frame="1"/>
          <w14:ligatures w14:val="none"/>
        </w:rPr>
        <w:t>TEXTJOIN(...)</w:t>
      </w:r>
      <w:r w:rsidRPr="0034524B">
        <w:rPr>
          <w:rFonts w:ascii="Arial" w:eastAsia="Times New Roman" w:hAnsi="Arial" w:cs="Arial"/>
          <w:b/>
          <w:bCs/>
          <w:color w:val="1B1C1D"/>
          <w:kern w:val="0"/>
          <w:sz w:val="24"/>
          <w:szCs w:val="24"/>
          <w:bdr w:val="none" w:sz="0" w:space="0" w:color="auto" w:frame="1"/>
          <w14:ligatures w14:val="none"/>
        </w:rPr>
        <w:t>:</w:t>
      </w:r>
      <w:r w:rsidRPr="0034524B">
        <w:rPr>
          <w:rFonts w:ascii="Arial" w:eastAsia="Times New Roman" w:hAnsi="Arial" w:cs="Arial"/>
          <w:color w:val="1B1C1D"/>
          <w:kern w:val="0"/>
          <w:sz w:val="24"/>
          <w:szCs w:val="24"/>
          <w:bdr w:val="none" w:sz="0" w:space="0" w:color="auto" w:frame="1"/>
          <w14:ligatures w14:val="none"/>
        </w:rPr>
        <w:t xml:space="preserve"> Joins text from multiple cells into one string</w:t>
      </w:r>
      <w:r w:rsidRPr="0034524B">
        <w:rPr>
          <w:rFonts w:ascii="Arial" w:eastAsia="Times New Roman" w:hAnsi="Arial" w:cs="Arial"/>
          <w:color w:val="575B5F"/>
          <w:kern w:val="0"/>
          <w:sz w:val="24"/>
          <w:szCs w:val="24"/>
          <w:bdr w:val="none" w:sz="0" w:space="0" w:color="auto" w:frame="1"/>
          <w:vertAlign w:val="superscript"/>
          <w14:ligatures w14:val="none"/>
        </w:rPr>
        <w:t>94</w:t>
      </w:r>
      <w:r w:rsidRPr="0034524B">
        <w:rPr>
          <w:rFonts w:ascii="Arial" w:eastAsia="Times New Roman" w:hAnsi="Arial" w:cs="Arial"/>
          <w:color w:val="1B1C1D"/>
          <w:kern w:val="0"/>
          <w:sz w:val="24"/>
          <w:szCs w:val="24"/>
          <w14:ligatures w14:val="none"/>
        </w:rPr>
        <w:t>.</w:t>
      </w:r>
    </w:p>
    <w:p w14:paraId="15C82ECA" w14:textId="77777777" w:rsidR="0034524B" w:rsidRPr="0034524B" w:rsidRDefault="0034524B" w:rsidP="0034524B">
      <w:pPr>
        <w:numPr>
          <w:ilvl w:val="1"/>
          <w:numId w:val="2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575B5F"/>
          <w:kern w:val="0"/>
          <w:sz w:val="20"/>
          <w:szCs w:val="20"/>
          <w:bdr w:val="none" w:sz="0" w:space="0" w:color="auto" w:frame="1"/>
          <w14:ligatures w14:val="none"/>
        </w:rPr>
        <w:t>CHAR(10)</w:t>
      </w:r>
      <w:r w:rsidRPr="0034524B">
        <w:rPr>
          <w:rFonts w:ascii="Arial" w:eastAsia="Times New Roman" w:hAnsi="Arial" w:cs="Arial"/>
          <w:b/>
          <w:bCs/>
          <w:color w:val="1B1C1D"/>
          <w:kern w:val="0"/>
          <w:sz w:val="24"/>
          <w:szCs w:val="24"/>
          <w:bdr w:val="none" w:sz="0" w:space="0" w:color="auto" w:frame="1"/>
          <w14:ligatures w14:val="none"/>
        </w:rPr>
        <w:t>:</w:t>
      </w:r>
      <w:r w:rsidRPr="0034524B">
        <w:rPr>
          <w:rFonts w:ascii="Arial" w:eastAsia="Times New Roman" w:hAnsi="Arial" w:cs="Arial"/>
          <w:color w:val="1B1C1D"/>
          <w:kern w:val="0"/>
          <w:sz w:val="24"/>
          <w:szCs w:val="24"/>
          <w:bdr w:val="none" w:sz="0" w:space="0" w:color="auto" w:frame="1"/>
          <w14:ligatures w14:val="none"/>
        </w:rPr>
        <w:t xml:space="preserve"> This is the delimiter which creates a line feed, or new line, within the cell</w:t>
      </w:r>
      <w:r w:rsidRPr="0034524B">
        <w:rPr>
          <w:rFonts w:ascii="Arial" w:eastAsia="Times New Roman" w:hAnsi="Arial" w:cs="Arial"/>
          <w:color w:val="575B5F"/>
          <w:kern w:val="0"/>
          <w:sz w:val="24"/>
          <w:szCs w:val="24"/>
          <w:bdr w:val="none" w:sz="0" w:space="0" w:color="auto" w:frame="1"/>
          <w:vertAlign w:val="superscript"/>
          <w14:ligatures w14:val="none"/>
        </w:rPr>
        <w:t>95</w:t>
      </w:r>
      <w:r w:rsidRPr="0034524B">
        <w:rPr>
          <w:rFonts w:ascii="Arial" w:eastAsia="Times New Roman" w:hAnsi="Arial" w:cs="Arial"/>
          <w:color w:val="1B1C1D"/>
          <w:kern w:val="0"/>
          <w:sz w:val="24"/>
          <w:szCs w:val="24"/>
          <w14:ligatures w14:val="none"/>
        </w:rPr>
        <w:t>.</w:t>
      </w:r>
    </w:p>
    <w:p w14:paraId="3BB7AF89" w14:textId="77777777" w:rsidR="0034524B" w:rsidRPr="0034524B" w:rsidRDefault="0034524B" w:rsidP="0034524B">
      <w:pPr>
        <w:numPr>
          <w:ilvl w:val="1"/>
          <w:numId w:val="2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575B5F"/>
          <w:kern w:val="0"/>
          <w:sz w:val="20"/>
          <w:szCs w:val="20"/>
          <w:bdr w:val="none" w:sz="0" w:space="0" w:color="auto" w:frame="1"/>
          <w14:ligatures w14:val="none"/>
        </w:rPr>
        <w:t>TRUE</w:t>
      </w:r>
      <w:r w:rsidRPr="0034524B">
        <w:rPr>
          <w:rFonts w:ascii="Arial" w:eastAsia="Times New Roman" w:hAnsi="Arial" w:cs="Arial"/>
          <w:b/>
          <w:bCs/>
          <w:color w:val="1B1C1D"/>
          <w:kern w:val="0"/>
          <w:sz w:val="24"/>
          <w:szCs w:val="24"/>
          <w:bdr w:val="none" w:sz="0" w:space="0" w:color="auto" w:frame="1"/>
          <w14:ligatures w14:val="none"/>
        </w:rPr>
        <w:t>:</w:t>
      </w:r>
      <w:r w:rsidRPr="0034524B">
        <w:rPr>
          <w:rFonts w:ascii="Arial" w:eastAsia="Times New Roman" w:hAnsi="Arial" w:cs="Arial"/>
          <w:color w:val="1B1C1D"/>
          <w:kern w:val="0"/>
          <w:sz w:val="24"/>
          <w:szCs w:val="24"/>
          <w:bdr w:val="none" w:sz="0" w:space="0" w:color="auto" w:frame="1"/>
          <w14:ligatures w14:val="none"/>
        </w:rPr>
        <w:t xml:space="preserve"> This argument tells </w:t>
      </w:r>
      <w:r w:rsidRPr="0034524B">
        <w:rPr>
          <w:rFonts w:ascii="Arial" w:eastAsia="Times New Roman" w:hAnsi="Arial" w:cs="Arial"/>
          <w:color w:val="575B5F"/>
          <w:kern w:val="0"/>
          <w:sz w:val="20"/>
          <w:szCs w:val="20"/>
          <w:bdr w:val="none" w:sz="0" w:space="0" w:color="auto" w:frame="1"/>
          <w14:ligatures w14:val="none"/>
        </w:rPr>
        <w:t>TEXTJOIN</w:t>
      </w:r>
      <w:r w:rsidRPr="0034524B">
        <w:rPr>
          <w:rFonts w:ascii="Arial" w:eastAsia="Times New Roman" w:hAnsi="Arial" w:cs="Arial"/>
          <w:color w:val="1B1C1D"/>
          <w:kern w:val="0"/>
          <w:sz w:val="24"/>
          <w:szCs w:val="24"/>
          <w:bdr w:val="none" w:sz="0" w:space="0" w:color="auto" w:frame="1"/>
          <w14:ligatures w14:val="none"/>
        </w:rPr>
        <w:t xml:space="preserve"> to ignore any empty values</w:t>
      </w:r>
      <w:r w:rsidRPr="0034524B">
        <w:rPr>
          <w:rFonts w:ascii="Arial" w:eastAsia="Times New Roman" w:hAnsi="Arial" w:cs="Arial"/>
          <w:color w:val="575B5F"/>
          <w:kern w:val="0"/>
          <w:sz w:val="24"/>
          <w:szCs w:val="24"/>
          <w:bdr w:val="none" w:sz="0" w:space="0" w:color="auto" w:frame="1"/>
          <w:vertAlign w:val="superscript"/>
          <w14:ligatures w14:val="none"/>
        </w:rPr>
        <w:t>96</w:t>
      </w:r>
      <w:r w:rsidRPr="0034524B">
        <w:rPr>
          <w:rFonts w:ascii="Arial" w:eastAsia="Times New Roman" w:hAnsi="Arial" w:cs="Arial"/>
          <w:color w:val="1B1C1D"/>
          <w:kern w:val="0"/>
          <w:sz w:val="24"/>
          <w:szCs w:val="24"/>
          <w14:ligatures w14:val="none"/>
        </w:rPr>
        <w:t>.</w:t>
      </w:r>
    </w:p>
    <w:p w14:paraId="10D5E9EF" w14:textId="1BA33414" w:rsidR="0034524B" w:rsidRDefault="0034524B" w:rsidP="0034524B">
      <w:pPr>
        <w:numPr>
          <w:ilvl w:val="1"/>
          <w:numId w:val="20"/>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575B5F"/>
          <w:kern w:val="0"/>
          <w:sz w:val="20"/>
          <w:szCs w:val="20"/>
          <w:bdr w:val="none" w:sz="0" w:space="0" w:color="auto" w:frame="1"/>
          <w14:ligatures w14:val="none"/>
        </w:rPr>
        <w:t>IF(...)</w:t>
      </w:r>
      <w:r w:rsidRPr="0034524B">
        <w:rPr>
          <w:rFonts w:ascii="Arial" w:eastAsia="Times New Roman" w:hAnsi="Arial" w:cs="Arial"/>
          <w:b/>
          <w:bCs/>
          <w:color w:val="1B1C1D"/>
          <w:kern w:val="0"/>
          <w:sz w:val="24"/>
          <w:szCs w:val="24"/>
          <w:bdr w:val="none" w:sz="0" w:space="0" w:color="auto" w:frame="1"/>
          <w14:ligatures w14:val="none"/>
        </w:rPr>
        <w:t>:</w:t>
      </w:r>
      <w:r w:rsidRPr="0034524B">
        <w:rPr>
          <w:rFonts w:ascii="Arial" w:eastAsia="Times New Roman" w:hAnsi="Arial" w:cs="Arial"/>
          <w:color w:val="1B1C1D"/>
          <w:kern w:val="0"/>
          <w:sz w:val="24"/>
          <w:szCs w:val="24"/>
          <w:bdr w:val="none" w:sz="0" w:space="0" w:color="auto" w:frame="1"/>
          <w14:ligatures w14:val="none"/>
        </w:rPr>
        <w:t xml:space="preserve"> This is the core logic array</w:t>
      </w:r>
      <w:r w:rsidRPr="0034524B">
        <w:rPr>
          <w:rFonts w:ascii="Arial" w:eastAsia="Times New Roman" w:hAnsi="Arial" w:cs="Arial"/>
          <w:color w:val="575B5F"/>
          <w:kern w:val="0"/>
          <w:sz w:val="24"/>
          <w:szCs w:val="24"/>
          <w:bdr w:val="none" w:sz="0" w:space="0" w:color="auto" w:frame="1"/>
          <w:vertAlign w:val="superscript"/>
          <w14:ligatures w14:val="none"/>
        </w:rPr>
        <w:t>97</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It checks every cell in column M to see if it equals the name in A4</w:t>
      </w:r>
      <w:r w:rsidRPr="0034524B">
        <w:rPr>
          <w:rFonts w:ascii="Arial" w:eastAsia="Times New Roman" w:hAnsi="Arial" w:cs="Arial"/>
          <w:color w:val="575B5F"/>
          <w:kern w:val="0"/>
          <w:sz w:val="24"/>
          <w:szCs w:val="24"/>
          <w:bdr w:val="none" w:sz="0" w:space="0" w:color="auto" w:frame="1"/>
          <w:vertAlign w:val="superscript"/>
          <w14:ligatures w14:val="none"/>
        </w:rPr>
        <w:t>98</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If true, it returns the value from the </w:t>
      </w:r>
      <w:r w:rsidRPr="0034524B">
        <w:rPr>
          <w:rFonts w:ascii="Arial" w:eastAsia="Times New Roman" w:hAnsi="Arial" w:cs="Arial"/>
          <w:color w:val="575B5F"/>
          <w:kern w:val="0"/>
          <w:sz w:val="20"/>
          <w:szCs w:val="20"/>
          <w:bdr w:val="none" w:sz="0" w:space="0" w:color="auto" w:frame="1"/>
          <w14:ligatures w14:val="none"/>
        </w:rPr>
        <w:t>Item</w:t>
      </w:r>
      <w:r w:rsidRPr="0034524B">
        <w:rPr>
          <w:rFonts w:ascii="Arial" w:eastAsia="Times New Roman" w:hAnsi="Arial" w:cs="Arial"/>
          <w:color w:val="1B1C1D"/>
          <w:kern w:val="0"/>
          <w:sz w:val="24"/>
          <w:szCs w:val="24"/>
          <w:bdr w:val="none" w:sz="0" w:space="0" w:color="auto" w:frame="1"/>
          <w14:ligatures w14:val="none"/>
        </w:rPr>
        <w:t xml:space="preserve"> column (F) </w:t>
      </w:r>
      <w:r w:rsidRPr="0034524B">
        <w:rPr>
          <w:rFonts w:ascii="Arial" w:eastAsia="Times New Roman" w:hAnsi="Arial" w:cs="Arial"/>
          <w:color w:val="575B5F"/>
          <w:kern w:val="0"/>
          <w:sz w:val="24"/>
          <w:szCs w:val="24"/>
          <w:bdr w:val="none" w:sz="0" w:space="0" w:color="auto" w:frame="1"/>
          <w:vertAlign w:val="superscript"/>
          <w14:ligatures w14:val="none"/>
        </w:rPr>
        <w:t>99</w:t>
      </w:r>
      <w:r w:rsidRPr="0034524B">
        <w:rPr>
          <w:rFonts w:ascii="Arial" w:eastAsia="Times New Roman" w:hAnsi="Arial" w:cs="Arial"/>
          <w:color w:val="1B1C1D"/>
          <w:kern w:val="0"/>
          <w:sz w:val="24"/>
          <w:szCs w:val="24"/>
          <w:bdr w:val="none" w:sz="0" w:space="0" w:color="auto" w:frame="1"/>
          <w14:ligatures w14:val="none"/>
        </w:rPr>
        <w:t xml:space="preserve">; if false, it returns an empty string </w:t>
      </w:r>
      <w:r w:rsidRPr="0034524B">
        <w:rPr>
          <w:rFonts w:ascii="Arial" w:eastAsia="Times New Roman" w:hAnsi="Arial" w:cs="Arial"/>
          <w:color w:val="575B5F"/>
          <w:kern w:val="0"/>
          <w:sz w:val="20"/>
          <w:szCs w:val="20"/>
          <w:bdr w:val="none" w:sz="0" w:space="0" w:color="auto" w:frame="1"/>
          <w14:ligatures w14:val="none"/>
        </w:rPr>
        <w:t>""</w:t>
      </w:r>
      <w:r w:rsidRPr="0034524B">
        <w:rPr>
          <w:rFonts w:ascii="Arial" w:eastAsia="Times New Roman" w:hAnsi="Arial" w:cs="Arial"/>
          <w:color w:val="575B5F"/>
          <w:kern w:val="0"/>
          <w:sz w:val="24"/>
          <w:szCs w:val="24"/>
          <w:bdr w:val="none" w:sz="0" w:space="0" w:color="auto" w:frame="1"/>
          <w:vertAlign w:val="superscript"/>
          <w14:ligatures w14:val="none"/>
        </w:rPr>
        <w:t>100</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TEXTJOIN</w:t>
      </w:r>
      <w:r w:rsidRPr="0034524B">
        <w:rPr>
          <w:rFonts w:ascii="Arial" w:eastAsia="Times New Roman" w:hAnsi="Arial" w:cs="Arial"/>
          <w:color w:val="1B1C1D"/>
          <w:kern w:val="0"/>
          <w:sz w:val="24"/>
          <w:szCs w:val="24"/>
          <w:bdr w:val="none" w:sz="0" w:space="0" w:color="auto" w:frame="1"/>
          <w14:ligatures w14:val="none"/>
        </w:rPr>
        <w:t xml:space="preserve"> then assembles all the returned item names</w:t>
      </w:r>
      <w:r w:rsidRPr="0034524B">
        <w:rPr>
          <w:rFonts w:ascii="Arial" w:eastAsia="Times New Roman" w:hAnsi="Arial" w:cs="Arial"/>
          <w:color w:val="575B5F"/>
          <w:kern w:val="0"/>
          <w:sz w:val="24"/>
          <w:szCs w:val="24"/>
          <w:bdr w:val="none" w:sz="0" w:space="0" w:color="auto" w:frame="1"/>
          <w:vertAlign w:val="superscript"/>
          <w14:ligatures w14:val="none"/>
        </w:rPr>
        <w:t>101</w:t>
      </w:r>
      <w:r w:rsidRPr="0034524B">
        <w:rPr>
          <w:rFonts w:ascii="Arial" w:eastAsia="Times New Roman" w:hAnsi="Arial" w:cs="Arial"/>
          <w:color w:val="1B1C1D"/>
          <w:kern w:val="0"/>
          <w:sz w:val="24"/>
          <w:szCs w:val="24"/>
          <w14:ligatures w14:val="none"/>
        </w:rPr>
        <w:t>.</w:t>
      </w:r>
    </w:p>
    <w:p w14:paraId="3287ABD5" w14:textId="77777777" w:rsidR="00BA32C2" w:rsidRDefault="00BA32C2" w:rsidP="00BA32C2">
      <w:r>
        <w:t>This is a table</w:t>
      </w:r>
    </w:p>
    <w:p w14:paraId="19D7C5F3" w14:textId="77777777" w:rsidR="00BA32C2" w:rsidRDefault="00BA32C2" w:rsidP="00BA32C2">
      <w:r>
        <w:t xml:space="preserve">A1 Empty </w:t>
      </w:r>
    </w:p>
    <w:p w14:paraId="05D1BE44" w14:textId="77777777" w:rsidR="00BA32C2" w:rsidRDefault="00BA32C2" w:rsidP="00BA32C2">
      <w:r>
        <w:t>A2 and down – List of individuals by name of team Member (i.e A3 - Kyle | A4 - Sam | A5 - Han etc.) these headers and columns should be populated and the column and all related formulas in the column get set up each time a team member is added on the Team Members Tab</w:t>
      </w:r>
    </w:p>
    <w:p w14:paraId="5A7CF903" w14:textId="77777777" w:rsidR="00BA32C2" w:rsidRPr="004E2C94" w:rsidRDefault="00BA32C2" w:rsidP="00BA32C2">
      <w:pPr>
        <w:rPr>
          <w:b/>
          <w:bCs/>
        </w:rPr>
      </w:pPr>
      <w:r w:rsidRPr="004E2C94">
        <w:rPr>
          <w:b/>
          <w:bCs/>
        </w:rPr>
        <w:t>Overall Table Purpose and Function</w:t>
      </w:r>
    </w:p>
    <w:p w14:paraId="0769DEC8" w14:textId="77777777" w:rsidR="00BA32C2" w:rsidRPr="004E2C94" w:rsidRDefault="00BA32C2" w:rsidP="00BA32C2">
      <w:r w:rsidRPr="004E2C94">
        <w:t xml:space="preserve">The primary purpose of this Excel sheet is to function as a comprehensive </w:t>
      </w:r>
      <w:r w:rsidRPr="004E2C94">
        <w:rPr>
          <w:b/>
          <w:bCs/>
        </w:rPr>
        <w:t>task and workflow tracking system</w:t>
      </w:r>
      <w:r w:rsidRPr="004E2C94">
        <w:t>. It is designed to monitor various items or controls, assign them to specific individuals, and track their progress through different stages. Key information such as ownership, current status, deadlines, and related identifiers from previous periods are all captured in a structured format. The inclusion of filters and dynamic counting formulas indicates it is built for active management, allowing users to easily sort, find, and summarize information based on various criteria like the person responsible or the task's status.</w:t>
      </w:r>
    </w:p>
    <w:p w14:paraId="03944759" w14:textId="77777777" w:rsidR="00BA32C2" w:rsidRPr="004E2C94" w:rsidRDefault="00BA32C2" w:rsidP="00BA32C2">
      <w:r w:rsidRPr="004E2C94">
        <w:pict w14:anchorId="64BC9AB3">
          <v:rect id="_x0000_i1124" style="width:0;height:1.5pt" o:hralign="center" o:hrstd="t" o:hr="t" fillcolor="#a0a0a0" stroked="f"/>
        </w:pict>
      </w:r>
    </w:p>
    <w:p w14:paraId="6A81C6A5" w14:textId="77777777" w:rsidR="00BA32C2" w:rsidRPr="004E2C94" w:rsidRDefault="00BA32C2" w:rsidP="00BA32C2">
      <w:pPr>
        <w:rPr>
          <w:b/>
          <w:bCs/>
        </w:rPr>
      </w:pPr>
      <w:r w:rsidRPr="004E2C94">
        <w:rPr>
          <w:b/>
          <w:bCs/>
        </w:rPr>
        <w:t>Detailed Structure, Formatting, and Cell References</w:t>
      </w:r>
    </w:p>
    <w:p w14:paraId="0FAE9351" w14:textId="77777777" w:rsidR="00BA32C2" w:rsidRPr="004E2C94" w:rsidRDefault="00BA32C2" w:rsidP="00BA32C2">
      <w:r w:rsidRPr="004E2C94">
        <w:lastRenderedPageBreak/>
        <w:t xml:space="preserve">This description assumes the table begins at cell </w:t>
      </w:r>
      <w:r w:rsidRPr="004E2C94">
        <w:rPr>
          <w:b/>
          <w:bCs/>
        </w:rPr>
        <w:t>A1</w:t>
      </w:r>
      <w:r w:rsidRPr="004E2C94">
        <w:t xml:space="preserve"> on an active worksheet.</w:t>
      </w:r>
    </w:p>
    <w:p w14:paraId="37564911" w14:textId="77777777" w:rsidR="00BA32C2" w:rsidRPr="004E2C94" w:rsidRDefault="00BA32C2" w:rsidP="00BA32C2">
      <w:pPr>
        <w:rPr>
          <w:b/>
          <w:bCs/>
        </w:rPr>
      </w:pPr>
      <w:r w:rsidRPr="004E2C94">
        <w:rPr>
          <w:b/>
          <w:bCs/>
        </w:rPr>
        <w:t>Header Row (Row 1)</w:t>
      </w:r>
    </w:p>
    <w:p w14:paraId="043DE553" w14:textId="77777777" w:rsidR="00BA32C2" w:rsidRPr="004E2C94" w:rsidRDefault="00BA32C2" w:rsidP="00BA32C2">
      <w:r w:rsidRPr="004E2C94">
        <w:t>The header row establishes the data categories for the columns below.</w:t>
      </w:r>
    </w:p>
    <w:p w14:paraId="559353F4" w14:textId="77777777" w:rsidR="00BA32C2" w:rsidRPr="004E2C94" w:rsidRDefault="00BA32C2" w:rsidP="00BA32C2">
      <w:pPr>
        <w:numPr>
          <w:ilvl w:val="0"/>
          <w:numId w:val="50"/>
        </w:numPr>
      </w:pPr>
      <w:r w:rsidRPr="004E2C94">
        <w:rPr>
          <w:b/>
          <w:bCs/>
        </w:rPr>
        <w:t>Location:</w:t>
      </w:r>
      <w:r w:rsidRPr="004E2C94">
        <w:t xml:space="preserve"> The header occupies the range </w:t>
      </w:r>
      <w:r w:rsidRPr="004E2C94">
        <w:rPr>
          <w:b/>
          <w:bCs/>
        </w:rPr>
        <w:t>A1:G1</w:t>
      </w:r>
      <w:r w:rsidRPr="004E2C94">
        <w:t>.</w:t>
      </w:r>
    </w:p>
    <w:p w14:paraId="10089754" w14:textId="77777777" w:rsidR="00BA32C2" w:rsidRPr="004E2C94" w:rsidRDefault="00BA32C2" w:rsidP="00BA32C2">
      <w:pPr>
        <w:numPr>
          <w:ilvl w:val="0"/>
          <w:numId w:val="50"/>
        </w:numPr>
      </w:pPr>
      <w:r w:rsidRPr="004E2C94">
        <w:rPr>
          <w:b/>
          <w:bCs/>
        </w:rPr>
        <w:t>Formatting:</w:t>
      </w:r>
    </w:p>
    <w:p w14:paraId="34A22345" w14:textId="77777777" w:rsidR="00BA32C2" w:rsidRPr="004E2C94" w:rsidRDefault="00BA32C2" w:rsidP="00BA32C2">
      <w:pPr>
        <w:numPr>
          <w:ilvl w:val="1"/>
          <w:numId w:val="50"/>
        </w:numPr>
      </w:pPr>
      <w:r w:rsidRPr="004E2C94">
        <w:rPr>
          <w:b/>
          <w:bCs/>
        </w:rPr>
        <w:t>Background Color:</w:t>
      </w:r>
      <w:r w:rsidRPr="004E2C94">
        <w:t xml:space="preserve"> The cells have a solid fill of a standard medium blue (approximating RGB: 79, 129, 189).</w:t>
      </w:r>
    </w:p>
    <w:p w14:paraId="4B2FD8EB" w14:textId="77777777" w:rsidR="00BA32C2" w:rsidRPr="004E2C94" w:rsidRDefault="00BA32C2" w:rsidP="00BA32C2">
      <w:pPr>
        <w:numPr>
          <w:ilvl w:val="1"/>
          <w:numId w:val="50"/>
        </w:numPr>
      </w:pPr>
      <w:r w:rsidRPr="004E2C94">
        <w:rPr>
          <w:b/>
          <w:bCs/>
        </w:rPr>
        <w:t>Font:</w:t>
      </w:r>
      <w:r w:rsidRPr="004E2C94">
        <w:t xml:space="preserve"> The text is formatted in </w:t>
      </w:r>
      <w:r w:rsidRPr="004E2C94">
        <w:rPr>
          <w:b/>
          <w:bCs/>
        </w:rPr>
        <w:t>white</w:t>
      </w:r>
      <w:r w:rsidRPr="004E2C94">
        <w:t xml:space="preserve">, </w:t>
      </w:r>
      <w:r w:rsidRPr="004E2C94">
        <w:rPr>
          <w:b/>
          <w:bCs/>
        </w:rPr>
        <w:t>bold</w:t>
      </w:r>
      <w:r w:rsidRPr="004E2C94">
        <w:t xml:space="preserve">, and is </w:t>
      </w:r>
      <w:r w:rsidRPr="004E2C94">
        <w:rPr>
          <w:b/>
          <w:bCs/>
        </w:rPr>
        <w:t>horizontally centered</w:t>
      </w:r>
      <w:r w:rsidRPr="004E2C94">
        <w:t xml:space="preserve"> within each cell.</w:t>
      </w:r>
    </w:p>
    <w:p w14:paraId="05A19AD2" w14:textId="77777777" w:rsidR="00BA32C2" w:rsidRPr="004E2C94" w:rsidRDefault="00BA32C2" w:rsidP="00BA32C2">
      <w:pPr>
        <w:numPr>
          <w:ilvl w:val="1"/>
          <w:numId w:val="50"/>
        </w:numPr>
      </w:pPr>
      <w:r w:rsidRPr="004E2C94">
        <w:rPr>
          <w:b/>
          <w:bCs/>
        </w:rPr>
        <w:t>Functionality:</w:t>
      </w:r>
      <w:r w:rsidRPr="004E2C94">
        <w:t xml:space="preserve"> The </w:t>
      </w:r>
      <w:r w:rsidRPr="004E2C94">
        <w:rPr>
          <w:b/>
          <w:bCs/>
        </w:rPr>
        <w:t>AutoFilter</w:t>
      </w:r>
      <w:r w:rsidRPr="004E2C94">
        <w:t xml:space="preserve"> feature is enabled for this row. This is visually indicated by the small dropdown filter arrow (</w:t>
      </w:r>
      <w:r w:rsidRPr="004E2C94">
        <w:rPr>
          <w:rFonts w:ascii="Arial" w:hAnsi="Arial" w:cs="Arial"/>
        </w:rPr>
        <w:t>▼</w:t>
      </w:r>
      <w:r w:rsidRPr="004E2C94">
        <w:t>) on the right side of each header cell. This is the core of the table's interactive functionality.</w:t>
      </w:r>
    </w:p>
    <w:p w14:paraId="23BD2FE6" w14:textId="77777777" w:rsidR="00BA32C2" w:rsidRPr="004E2C94" w:rsidRDefault="00BA32C2" w:rsidP="00BA32C2">
      <w:pPr>
        <w:numPr>
          <w:ilvl w:val="0"/>
          <w:numId w:val="50"/>
        </w:numPr>
      </w:pPr>
      <w:r w:rsidRPr="004E2C94">
        <w:rPr>
          <w:b/>
          <w:bCs/>
        </w:rPr>
        <w:t>Cell-by-Cell Breakdown:</w:t>
      </w:r>
    </w:p>
    <w:p w14:paraId="2BE35A94" w14:textId="77777777" w:rsidR="00BA32C2" w:rsidRPr="004E2C94" w:rsidRDefault="00BA32C2" w:rsidP="00BA32C2">
      <w:pPr>
        <w:numPr>
          <w:ilvl w:val="1"/>
          <w:numId w:val="50"/>
        </w:numPr>
      </w:pPr>
      <w:r w:rsidRPr="004E2C94">
        <w:t xml:space="preserve">  </w:t>
      </w:r>
      <w:r w:rsidRPr="004E2C94">
        <w:rPr>
          <w:b/>
          <w:bCs/>
        </w:rPr>
        <w:t>B1:</w:t>
      </w:r>
      <w:r w:rsidRPr="004E2C94">
        <w:t xml:space="preserve"> Contains the text #. This column is for the count of items assigned to the person. </w:t>
      </w:r>
    </w:p>
    <w:p w14:paraId="4C16B94E" w14:textId="77777777" w:rsidR="00BA32C2" w:rsidRPr="004E2C94" w:rsidRDefault="00BA32C2" w:rsidP="00BA32C2">
      <w:pPr>
        <w:numPr>
          <w:ilvl w:val="1"/>
          <w:numId w:val="50"/>
        </w:numPr>
      </w:pPr>
      <w:r w:rsidRPr="004E2C94">
        <w:t xml:space="preserve">  </w:t>
      </w:r>
      <w:r w:rsidRPr="004E2C94">
        <w:rPr>
          <w:b/>
          <w:bCs/>
        </w:rPr>
        <w:t>C1:</w:t>
      </w:r>
      <w:r w:rsidRPr="004E2C94">
        <w:t xml:space="preserve"> Contains the text ID. This serves as the primary identifier for the task. </w:t>
      </w:r>
    </w:p>
    <w:p w14:paraId="1ECFC180" w14:textId="77777777" w:rsidR="00BA32C2" w:rsidRPr="004E2C94" w:rsidRDefault="00BA32C2" w:rsidP="00BA32C2">
      <w:pPr>
        <w:numPr>
          <w:ilvl w:val="1"/>
          <w:numId w:val="50"/>
        </w:numPr>
      </w:pPr>
      <w:r w:rsidRPr="004E2C94">
        <w:t xml:space="preserve">  </w:t>
      </w:r>
      <w:r w:rsidRPr="004E2C94">
        <w:rPr>
          <w:b/>
          <w:bCs/>
        </w:rPr>
        <w:t>D1:</w:t>
      </w:r>
      <w:r w:rsidRPr="004E2C94">
        <w:t xml:space="preserve"> Contains the text With. This indicates who currently has the action item or where it is in the workflow. </w:t>
      </w:r>
    </w:p>
    <w:p w14:paraId="233F0F03" w14:textId="77777777" w:rsidR="00BA32C2" w:rsidRPr="004E2C94" w:rsidRDefault="00BA32C2" w:rsidP="00BA32C2">
      <w:pPr>
        <w:numPr>
          <w:ilvl w:val="1"/>
          <w:numId w:val="50"/>
        </w:numPr>
      </w:pPr>
      <w:r w:rsidRPr="004E2C94">
        <w:t xml:space="preserve">  </w:t>
      </w:r>
      <w:r w:rsidRPr="004E2C94">
        <w:rPr>
          <w:b/>
          <w:bCs/>
        </w:rPr>
        <w:t>E1:</w:t>
      </w:r>
      <w:r w:rsidRPr="004E2C94">
        <w:t xml:space="preserve"> Contains the text Status. This describes the current state of the task (e.g., "Not Started", "Pending Evidence"). </w:t>
      </w:r>
    </w:p>
    <w:p w14:paraId="452FB2D1" w14:textId="77777777" w:rsidR="00BA32C2" w:rsidRDefault="00BA32C2" w:rsidP="00BA32C2">
      <w:pPr>
        <w:numPr>
          <w:ilvl w:val="1"/>
          <w:numId w:val="50"/>
        </w:numPr>
      </w:pPr>
      <w:r w:rsidRPr="004E2C94">
        <w:t xml:space="preserve">  </w:t>
      </w:r>
      <w:r w:rsidRPr="004E2C94">
        <w:rPr>
          <w:b/>
          <w:bCs/>
        </w:rPr>
        <w:t>F1:</w:t>
      </w:r>
      <w:r w:rsidRPr="004E2C94">
        <w:t xml:space="preserve"> Contains the text Tracking Status. This provides deadline-related information, such as how overdue an item is.</w:t>
      </w:r>
    </w:p>
    <w:p w14:paraId="34419AD1" w14:textId="77777777" w:rsidR="00BA32C2" w:rsidRDefault="00BA32C2" w:rsidP="00BA32C2">
      <w:pPr>
        <w:pStyle w:val="NormalWeb"/>
      </w:pPr>
      <w:r>
        <w:t>The rows below the header contain the specific details for each task, grouped by the assigned person.</w:t>
      </w:r>
    </w:p>
    <w:p w14:paraId="53DD03C4" w14:textId="77777777" w:rsidR="00BA32C2" w:rsidRDefault="00BA32C2" w:rsidP="00BA32C2">
      <w:pPr>
        <w:pStyle w:val="NormalWeb"/>
        <w:numPr>
          <w:ilvl w:val="0"/>
          <w:numId w:val="51"/>
        </w:numPr>
      </w:pPr>
      <w:r>
        <w:rPr>
          <w:rStyle w:val="Strong"/>
        </w:rPr>
        <w:t>General Formatting:</w:t>
      </w:r>
    </w:p>
    <w:p w14:paraId="60E646C0" w14:textId="77777777" w:rsidR="00BA32C2" w:rsidRDefault="00BA32C2" w:rsidP="00BA32C2">
      <w:pPr>
        <w:numPr>
          <w:ilvl w:val="1"/>
          <w:numId w:val="51"/>
        </w:numPr>
        <w:spacing w:before="100" w:beforeAutospacing="1" w:after="100" w:afterAutospacing="1" w:line="240" w:lineRule="auto"/>
      </w:pPr>
      <w:r>
        <w:rPr>
          <w:rStyle w:val="Strong"/>
        </w:rPr>
        <w:t>Background Color:</w:t>
      </w:r>
      <w:r>
        <w:t xml:space="preserve"> Standard white fill.</w:t>
      </w:r>
    </w:p>
    <w:p w14:paraId="7D3517B3" w14:textId="77777777" w:rsidR="00BA32C2" w:rsidRDefault="00BA32C2" w:rsidP="00BA32C2">
      <w:pPr>
        <w:numPr>
          <w:ilvl w:val="1"/>
          <w:numId w:val="51"/>
        </w:numPr>
        <w:spacing w:before="100" w:beforeAutospacing="1" w:after="100" w:afterAutospacing="1" w:line="240" w:lineRule="auto"/>
      </w:pPr>
      <w:r>
        <w:rPr>
          <w:rStyle w:val="Strong"/>
        </w:rPr>
        <w:t>Font:</w:t>
      </w:r>
      <w:r>
        <w:t xml:space="preserve"> Standard black, non-bold text.</w:t>
      </w:r>
    </w:p>
    <w:p w14:paraId="78DB3A11" w14:textId="77777777" w:rsidR="00BA32C2" w:rsidRDefault="00BA32C2" w:rsidP="00BA32C2">
      <w:pPr>
        <w:numPr>
          <w:ilvl w:val="1"/>
          <w:numId w:val="51"/>
        </w:numPr>
        <w:spacing w:before="100" w:beforeAutospacing="1" w:after="100" w:afterAutospacing="1" w:line="240" w:lineRule="auto"/>
      </w:pPr>
      <w:r>
        <w:rPr>
          <w:rStyle w:val="Strong"/>
        </w:rPr>
        <w:t>Alignment:</w:t>
      </w:r>
      <w:r>
        <w:t xml:space="preserve"> Text is generally </w:t>
      </w:r>
      <w:r>
        <w:rPr>
          <w:rStyle w:val="Strong"/>
        </w:rPr>
        <w:t>top-aligned</w:t>
      </w:r>
      <w:r>
        <w:t xml:space="preserve"> and </w:t>
      </w:r>
      <w:r>
        <w:rPr>
          <w:rStyle w:val="Strong"/>
        </w:rPr>
        <w:t>left-aligned</w:t>
      </w:r>
      <w:r>
        <w:t xml:space="preserve">, with </w:t>
      </w:r>
      <w:r>
        <w:rPr>
          <w:rStyle w:val="Strong"/>
        </w:rPr>
        <w:t>text wrapping</w:t>
      </w:r>
      <w:r>
        <w:t xml:space="preserve"> enabled for columns C through G to accommodate multiple lines of text within a single cell.</w:t>
      </w:r>
    </w:p>
    <w:p w14:paraId="0D4F8AC0" w14:textId="77777777" w:rsidR="00BA32C2" w:rsidRDefault="00BA32C2" w:rsidP="00BA32C2">
      <w:pPr>
        <w:numPr>
          <w:ilvl w:val="1"/>
          <w:numId w:val="51"/>
        </w:numPr>
        <w:spacing w:before="100" w:beforeAutospacing="1" w:after="100" w:afterAutospacing="1" w:line="240" w:lineRule="auto"/>
      </w:pPr>
      <w:r>
        <w:rPr>
          <w:rStyle w:val="Strong"/>
        </w:rPr>
        <w:t>Borders:</w:t>
      </w:r>
      <w:r>
        <w:t xml:space="preserve"> A thin black border is applied to all cell edges, creating a clear grid structure.</w:t>
      </w:r>
    </w:p>
    <w:p w14:paraId="3F8AA2DE" w14:textId="77777777" w:rsidR="00BA32C2" w:rsidRDefault="00BA32C2" w:rsidP="00BA32C2">
      <w:pPr>
        <w:numPr>
          <w:ilvl w:val="1"/>
          <w:numId w:val="51"/>
        </w:numPr>
        <w:spacing w:before="100" w:beforeAutospacing="1" w:after="100" w:afterAutospacing="1" w:line="240" w:lineRule="auto"/>
      </w:pPr>
      <w:r>
        <w:rPr>
          <w:rStyle w:val="Strong"/>
        </w:rPr>
        <w:t>Row Height:</w:t>
      </w:r>
      <w:r>
        <w:t xml:space="preserve"> Row heights are automatically adjusted to be taller than the default to fit the multi-line content.</w:t>
      </w:r>
    </w:p>
    <w:p w14:paraId="0A557A22" w14:textId="77777777" w:rsidR="00BA32C2" w:rsidRPr="005F4B76" w:rsidRDefault="00BA32C2" w:rsidP="00BA32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B76">
        <w:rPr>
          <w:rFonts w:ascii="Times New Roman" w:eastAsia="Times New Roman" w:hAnsi="Times New Roman" w:cs="Times New Roman"/>
          <w:b/>
          <w:bCs/>
          <w:kern w:val="0"/>
          <w:sz w:val="27"/>
          <w:szCs w:val="27"/>
          <w14:ligatures w14:val="none"/>
        </w:rPr>
        <w:t>Overall Purpose &amp; Setup</w:t>
      </w:r>
    </w:p>
    <w:p w14:paraId="0C3B16A3" w14:textId="77777777" w:rsidR="00BA32C2" w:rsidRPr="005F4B76" w:rsidRDefault="00BA32C2" w:rsidP="00BA32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t xml:space="preserve">The purpose of this Excel file is to create a </w:t>
      </w:r>
      <w:r w:rsidRPr="005F4B76">
        <w:rPr>
          <w:rFonts w:ascii="Times New Roman" w:eastAsia="Times New Roman" w:hAnsi="Times New Roman" w:cs="Times New Roman"/>
          <w:b/>
          <w:bCs/>
          <w:kern w:val="0"/>
          <w:sz w:val="24"/>
          <w:szCs w:val="24"/>
          <w14:ligatures w14:val="none"/>
        </w:rPr>
        <w:t>dynamic summary dashboard</w:t>
      </w:r>
      <w:r w:rsidRPr="005F4B76">
        <w:rPr>
          <w:rFonts w:ascii="Times New Roman" w:eastAsia="Times New Roman" w:hAnsi="Times New Roman" w:cs="Times New Roman"/>
          <w:kern w:val="0"/>
          <w:sz w:val="24"/>
          <w:szCs w:val="24"/>
          <w14:ligatures w14:val="none"/>
        </w:rPr>
        <w:t xml:space="preserve"> on a main tab. This dashboard automatically aggregates tasks or items from a comprehensive master list located on a separate worksheet named </w:t>
      </w:r>
      <w:r w:rsidRPr="005F4B76">
        <w:rPr>
          <w:rFonts w:ascii="Times New Roman" w:eastAsia="Times New Roman" w:hAnsi="Times New Roman" w:cs="Times New Roman"/>
          <w:b/>
          <w:bCs/>
          <w:kern w:val="0"/>
          <w:sz w:val="24"/>
          <w:szCs w:val="24"/>
          <w14:ligatures w14:val="none"/>
        </w:rPr>
        <w:t>"Project Plan Detail"</w:t>
      </w:r>
      <w:r w:rsidRPr="005F4B76">
        <w:rPr>
          <w:rFonts w:ascii="Times New Roman" w:eastAsia="Times New Roman" w:hAnsi="Times New Roman" w:cs="Times New Roman"/>
          <w:kern w:val="0"/>
          <w:sz w:val="24"/>
          <w:szCs w:val="24"/>
          <w14:ligatures w14:val="none"/>
        </w:rPr>
        <w:t>. For each person listed on the dashboard, it displays a real-time count of their assigned items, the specific names of those items, their current status, and a timing metric (like how long they are overdue).</w:t>
      </w:r>
    </w:p>
    <w:p w14:paraId="51E02C1A" w14:textId="77777777" w:rsidR="00BA32C2" w:rsidRPr="005F4B76" w:rsidRDefault="00BA32C2" w:rsidP="00BA32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t>The setup consists of two distinct worksheets:</w:t>
      </w:r>
    </w:p>
    <w:p w14:paraId="2008C6D3" w14:textId="77777777" w:rsidR="00BA32C2" w:rsidRPr="005F4B76" w:rsidRDefault="00BA32C2" w:rsidP="00BA32C2">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b/>
          <w:bCs/>
          <w:kern w:val="0"/>
          <w:sz w:val="24"/>
          <w:szCs w:val="24"/>
          <w14:ligatures w14:val="none"/>
        </w:rPr>
        <w:t>'Project Plan Detail' Sheet (Source):</w:t>
      </w:r>
      <w:r w:rsidRPr="005F4B76">
        <w:rPr>
          <w:rFonts w:ascii="Times New Roman" w:eastAsia="Times New Roman" w:hAnsi="Times New Roman" w:cs="Times New Roman"/>
          <w:kern w:val="0"/>
          <w:sz w:val="24"/>
          <w:szCs w:val="24"/>
          <w14:ligatures w14:val="none"/>
        </w:rPr>
        <w:t xml:space="preserve"> This sheet serves as the raw data source. It contains the detailed information for every single task or item. Based on your requirements, the key columns on this sheet are:</w:t>
      </w:r>
    </w:p>
    <w:p w14:paraId="0BC05D47" w14:textId="77777777" w:rsidR="00BA32C2" w:rsidRPr="005F4B76" w:rsidRDefault="00BA32C2" w:rsidP="00BA32C2">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b/>
          <w:bCs/>
          <w:kern w:val="0"/>
          <w:sz w:val="24"/>
          <w:szCs w:val="24"/>
          <w14:ligatures w14:val="none"/>
        </w:rPr>
        <w:t>Column F:</w:t>
      </w:r>
      <w:r w:rsidRPr="005F4B76">
        <w:rPr>
          <w:rFonts w:ascii="Times New Roman" w:eastAsia="Times New Roman" w:hAnsi="Times New Roman" w:cs="Times New Roman"/>
          <w:kern w:val="0"/>
          <w:sz w:val="24"/>
          <w:szCs w:val="24"/>
          <w14:ligatures w14:val="none"/>
        </w:rPr>
        <w:t xml:space="preserve"> Contains the name or ID of the item (e.g., "NHC.AM.IFRS16 (Sales Return Approval)").</w:t>
      </w:r>
    </w:p>
    <w:p w14:paraId="6DC7315A" w14:textId="77777777" w:rsidR="00BA32C2" w:rsidRPr="005F4B76" w:rsidRDefault="00BA32C2" w:rsidP="00BA32C2">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b/>
          <w:bCs/>
          <w:kern w:val="0"/>
          <w:sz w:val="24"/>
          <w:szCs w:val="24"/>
          <w14:ligatures w14:val="none"/>
        </w:rPr>
        <w:t>Column L:</w:t>
      </w:r>
      <w:r w:rsidRPr="005F4B76">
        <w:rPr>
          <w:rFonts w:ascii="Times New Roman" w:eastAsia="Times New Roman" w:hAnsi="Times New Roman" w:cs="Times New Roman"/>
          <w:kern w:val="0"/>
          <w:sz w:val="24"/>
          <w:szCs w:val="24"/>
          <w14:ligatures w14:val="none"/>
        </w:rPr>
        <w:t xml:space="preserve"> Contains the status of the item (e.g., "Spilling Partner Notice").</w:t>
      </w:r>
    </w:p>
    <w:p w14:paraId="0DBD2B41" w14:textId="77777777" w:rsidR="00BA32C2" w:rsidRPr="005F4B76" w:rsidRDefault="00BA32C2" w:rsidP="00BA32C2">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b/>
          <w:bCs/>
          <w:kern w:val="0"/>
          <w:sz w:val="24"/>
          <w:szCs w:val="24"/>
          <w14:ligatures w14:val="none"/>
        </w:rPr>
        <w:t>Column M:</w:t>
      </w:r>
      <w:r w:rsidRPr="005F4B76">
        <w:rPr>
          <w:rFonts w:ascii="Times New Roman" w:eastAsia="Times New Roman" w:hAnsi="Times New Roman" w:cs="Times New Roman"/>
          <w:kern w:val="0"/>
          <w:sz w:val="24"/>
          <w:szCs w:val="24"/>
          <w14:ligatures w14:val="none"/>
        </w:rPr>
        <w:t xml:space="preserve"> Contains the name of the person the item is "Currently With" (e.g., "Grant").</w:t>
      </w:r>
    </w:p>
    <w:p w14:paraId="2D312346" w14:textId="77777777" w:rsidR="00BA32C2" w:rsidRPr="005F4B76" w:rsidRDefault="00BA32C2" w:rsidP="00BA32C2">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b/>
          <w:bCs/>
          <w:kern w:val="0"/>
          <w:sz w:val="24"/>
          <w:szCs w:val="24"/>
          <w14:ligatures w14:val="none"/>
        </w:rPr>
        <w:t>Column N:</w:t>
      </w:r>
      <w:r w:rsidRPr="005F4B76">
        <w:rPr>
          <w:rFonts w:ascii="Times New Roman" w:eastAsia="Times New Roman" w:hAnsi="Times New Roman" w:cs="Times New Roman"/>
          <w:kern w:val="0"/>
          <w:sz w:val="24"/>
          <w:szCs w:val="24"/>
          <w14:ligatures w14:val="none"/>
        </w:rPr>
        <w:t xml:space="preserve"> Contains the timing information for the item (e.g., "Overdue by 163 days").</w:t>
      </w:r>
    </w:p>
    <w:p w14:paraId="5122F2EB" w14:textId="77777777" w:rsidR="00BA32C2" w:rsidRPr="005F4B76" w:rsidRDefault="00BA32C2" w:rsidP="00BA32C2">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b/>
          <w:bCs/>
          <w:kern w:val="0"/>
          <w:sz w:val="24"/>
          <w:szCs w:val="24"/>
          <w14:ligatures w14:val="none"/>
        </w:rPr>
        <w:t>Main Summary Sheet (Dashboard):</w:t>
      </w:r>
      <w:r w:rsidRPr="005F4B76">
        <w:rPr>
          <w:rFonts w:ascii="Times New Roman" w:eastAsia="Times New Roman" w:hAnsi="Times New Roman" w:cs="Times New Roman"/>
          <w:kern w:val="0"/>
          <w:sz w:val="24"/>
          <w:szCs w:val="24"/>
          <w14:ligatures w14:val="none"/>
        </w:rPr>
        <w:t xml:space="preserve"> This is the formatted table you see in the images. It pulls information from the 'Project Plan Detail' sheet and presents it in a consolidated view.</w:t>
      </w:r>
    </w:p>
    <w:p w14:paraId="44CE0DF1" w14:textId="77777777" w:rsidR="00BA32C2" w:rsidRPr="005F4B76" w:rsidRDefault="00BA32C2" w:rsidP="00BA32C2">
      <w:pPr>
        <w:spacing w:after="0"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pict w14:anchorId="2DD67604">
          <v:rect id="_x0000_i1126" style="width:0;height:1.5pt" o:hralign="center" o:hrstd="t" o:hr="t" fillcolor="#a0a0a0" stroked="f"/>
        </w:pict>
      </w:r>
    </w:p>
    <w:p w14:paraId="2FF9B7F5" w14:textId="77777777" w:rsidR="00BA32C2" w:rsidRPr="005F4B76" w:rsidRDefault="00BA32C2" w:rsidP="00BA32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B76">
        <w:rPr>
          <w:rFonts w:ascii="Times New Roman" w:eastAsia="Times New Roman" w:hAnsi="Times New Roman" w:cs="Times New Roman"/>
          <w:b/>
          <w:bCs/>
          <w:kern w:val="0"/>
          <w:sz w:val="27"/>
          <w:szCs w:val="27"/>
          <w14:ligatures w14:val="none"/>
        </w:rPr>
        <w:lastRenderedPageBreak/>
        <w:t>Formula Explanations (Revised)</w:t>
      </w:r>
    </w:p>
    <w:p w14:paraId="1A1310F1" w14:textId="77777777" w:rsidR="00BA32C2" w:rsidRPr="005F4B76" w:rsidRDefault="00BA32C2" w:rsidP="00BA32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t xml:space="preserve">Below is a breakdown of the formulas for your summary dashboard. We will assume your summary table starts in </w:t>
      </w:r>
      <w:r w:rsidRPr="005F4B76">
        <w:rPr>
          <w:rFonts w:ascii="Times New Roman" w:eastAsia="Times New Roman" w:hAnsi="Times New Roman" w:cs="Times New Roman"/>
          <w:b/>
          <w:bCs/>
          <w:kern w:val="0"/>
          <w:sz w:val="24"/>
          <w:szCs w:val="24"/>
          <w14:ligatures w14:val="none"/>
        </w:rPr>
        <w:t>Column A</w:t>
      </w:r>
      <w:r w:rsidRPr="005F4B76">
        <w:rPr>
          <w:rFonts w:ascii="Times New Roman" w:eastAsia="Times New Roman" w:hAnsi="Times New Roman" w:cs="Times New Roman"/>
          <w:kern w:val="0"/>
          <w:sz w:val="24"/>
          <w:szCs w:val="24"/>
          <w14:ligatures w14:val="none"/>
        </w:rPr>
        <w:t xml:space="preserve"> of your main sheet, with the headers in row 3 and the first person, "Kyle," listed in cell </w:t>
      </w:r>
      <w:r w:rsidRPr="005F4B76">
        <w:rPr>
          <w:rFonts w:ascii="Courier New" w:eastAsia="Times New Roman" w:hAnsi="Courier New" w:cs="Courier New"/>
          <w:kern w:val="0"/>
          <w:sz w:val="20"/>
          <w:szCs w:val="20"/>
          <w14:ligatures w14:val="none"/>
        </w:rPr>
        <w:t>A4</w:t>
      </w:r>
      <w:r w:rsidRPr="005F4B76">
        <w:rPr>
          <w:rFonts w:ascii="Times New Roman" w:eastAsia="Times New Roman" w:hAnsi="Times New Roman" w:cs="Times New Roman"/>
          <w:kern w:val="0"/>
          <w:sz w:val="24"/>
          <w:szCs w:val="24"/>
          <w14:ligatures w14:val="none"/>
        </w:rPr>
        <w:t>.</w:t>
      </w:r>
    </w:p>
    <w:p w14:paraId="687DA658" w14:textId="77777777" w:rsidR="00BA32C2" w:rsidRPr="005F4B76" w:rsidRDefault="00BA32C2" w:rsidP="00BA32C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F4B76">
        <w:rPr>
          <w:rFonts w:ascii="Times New Roman" w:eastAsia="Times New Roman" w:hAnsi="Times New Roman" w:cs="Times New Roman"/>
          <w:b/>
          <w:bCs/>
          <w:kern w:val="0"/>
          <w:sz w:val="24"/>
          <w:szCs w:val="24"/>
          <w14:ligatures w14:val="none"/>
        </w:rPr>
        <w:t>Column B: # (Item Count)</w:t>
      </w:r>
    </w:p>
    <w:p w14:paraId="37637209" w14:textId="77777777" w:rsidR="00BA32C2" w:rsidRPr="005F4B76" w:rsidRDefault="00BA32C2" w:rsidP="00BA32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t xml:space="preserve">This column counts how many items are assigned to the person in that row. It uses the </w:t>
      </w:r>
      <w:r w:rsidRPr="005F4B76">
        <w:rPr>
          <w:rFonts w:ascii="Courier New" w:eastAsia="Times New Roman" w:hAnsi="Courier New" w:cs="Courier New"/>
          <w:kern w:val="0"/>
          <w:sz w:val="20"/>
          <w:szCs w:val="20"/>
          <w14:ligatures w14:val="none"/>
        </w:rPr>
        <w:t>COUNTIF</w:t>
      </w:r>
      <w:r w:rsidRPr="005F4B76">
        <w:rPr>
          <w:rFonts w:ascii="Times New Roman" w:eastAsia="Times New Roman" w:hAnsi="Times New Roman" w:cs="Times New Roman"/>
          <w:kern w:val="0"/>
          <w:sz w:val="24"/>
          <w:szCs w:val="24"/>
          <w14:ligatures w14:val="none"/>
        </w:rPr>
        <w:t xml:space="preserve"> function, referencing the data on the 'Project Plan Detail' sheet.</w:t>
      </w:r>
    </w:p>
    <w:p w14:paraId="7D1A849B" w14:textId="77777777" w:rsidR="00BA32C2" w:rsidRPr="005F4B76" w:rsidRDefault="00BA32C2" w:rsidP="00BA32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b/>
          <w:bCs/>
          <w:kern w:val="0"/>
          <w:sz w:val="24"/>
          <w:szCs w:val="24"/>
          <w14:ligatures w14:val="none"/>
        </w:rPr>
        <w:t xml:space="preserve">Formula for cell </w:t>
      </w:r>
      <w:r w:rsidRPr="005F4B76">
        <w:rPr>
          <w:rFonts w:ascii="Courier New" w:eastAsia="Times New Roman" w:hAnsi="Courier New" w:cs="Courier New"/>
          <w:b/>
          <w:bCs/>
          <w:kern w:val="0"/>
          <w:sz w:val="20"/>
          <w:szCs w:val="20"/>
          <w14:ligatures w14:val="none"/>
        </w:rPr>
        <w:t>B4</w:t>
      </w:r>
      <w:r w:rsidRPr="005F4B76">
        <w:rPr>
          <w:rFonts w:ascii="Times New Roman" w:eastAsia="Times New Roman" w:hAnsi="Times New Roman" w:cs="Times New Roman"/>
          <w:b/>
          <w:bCs/>
          <w:kern w:val="0"/>
          <w:sz w:val="24"/>
          <w:szCs w:val="24"/>
          <w14:ligatures w14:val="none"/>
        </w:rPr>
        <w:t xml:space="preserve"> (for Kyle):</w:t>
      </w:r>
    </w:p>
    <w:p w14:paraId="7D5E1721" w14:textId="77777777" w:rsidR="00BA32C2" w:rsidRPr="005F4B76" w:rsidRDefault="00BA32C2" w:rsidP="00BA32C2">
      <w:pPr>
        <w:spacing w:after="0"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t>Excel</w:t>
      </w:r>
    </w:p>
    <w:p w14:paraId="1DAA51B0" w14:textId="77777777" w:rsidR="00BA32C2" w:rsidRPr="005F4B76" w:rsidRDefault="00BA32C2" w:rsidP="00BA3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4B76">
        <w:rPr>
          <w:rFonts w:ascii="Courier New" w:eastAsia="Times New Roman" w:hAnsi="Courier New" w:cs="Courier New"/>
          <w:kern w:val="0"/>
          <w:sz w:val="20"/>
          <w:szCs w:val="20"/>
          <w14:ligatures w14:val="none"/>
        </w:rPr>
        <w:t>=COUNTIF('Project Plan Detail'!M:M, A4)</w:t>
      </w:r>
    </w:p>
    <w:p w14:paraId="2A0C9ACA" w14:textId="77777777" w:rsidR="00BA32C2" w:rsidRPr="005F4B76" w:rsidRDefault="00BA32C2" w:rsidP="00BA32C2">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Courier New" w:eastAsia="Times New Roman" w:hAnsi="Courier New" w:cs="Courier New"/>
          <w:kern w:val="0"/>
          <w:sz w:val="20"/>
          <w:szCs w:val="20"/>
          <w14:ligatures w14:val="none"/>
        </w:rPr>
        <w:t>COUNTIF(...)</w:t>
      </w:r>
      <w:r w:rsidRPr="005F4B76">
        <w:rPr>
          <w:rFonts w:ascii="Times New Roman" w:eastAsia="Times New Roman" w:hAnsi="Times New Roman" w:cs="Times New Roman"/>
          <w:kern w:val="0"/>
          <w:sz w:val="24"/>
          <w:szCs w:val="24"/>
          <w14:ligatures w14:val="none"/>
        </w:rPr>
        <w:t>: This function counts the number of cells within a range that meet a specific criterion.</w:t>
      </w:r>
    </w:p>
    <w:p w14:paraId="409B06A8" w14:textId="77777777" w:rsidR="00BA32C2" w:rsidRPr="005F4B76" w:rsidRDefault="00BA32C2" w:rsidP="00BA32C2">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Courier New" w:eastAsia="Times New Roman" w:hAnsi="Courier New" w:cs="Courier New"/>
          <w:kern w:val="0"/>
          <w:sz w:val="20"/>
          <w:szCs w:val="20"/>
          <w14:ligatures w14:val="none"/>
        </w:rPr>
        <w:t>'Project Plan Detail'!M:M</w:t>
      </w:r>
      <w:r w:rsidRPr="005F4B76">
        <w:rPr>
          <w:rFonts w:ascii="Times New Roman" w:eastAsia="Times New Roman" w:hAnsi="Times New Roman" w:cs="Times New Roman"/>
          <w:kern w:val="0"/>
          <w:sz w:val="24"/>
          <w:szCs w:val="24"/>
          <w14:ligatures w14:val="none"/>
        </w:rPr>
        <w:t xml:space="preserve">: This is the </w:t>
      </w:r>
      <w:r w:rsidRPr="005F4B76">
        <w:rPr>
          <w:rFonts w:ascii="Times New Roman" w:eastAsia="Times New Roman" w:hAnsi="Times New Roman" w:cs="Times New Roman"/>
          <w:b/>
          <w:bCs/>
          <w:kern w:val="0"/>
          <w:sz w:val="24"/>
          <w:szCs w:val="24"/>
          <w14:ligatures w14:val="none"/>
        </w:rPr>
        <w:t>range</w:t>
      </w:r>
      <w:r w:rsidRPr="005F4B76">
        <w:rPr>
          <w:rFonts w:ascii="Times New Roman" w:eastAsia="Times New Roman" w:hAnsi="Times New Roman" w:cs="Times New Roman"/>
          <w:kern w:val="0"/>
          <w:sz w:val="24"/>
          <w:szCs w:val="24"/>
          <w14:ligatures w14:val="none"/>
        </w:rPr>
        <w:t xml:space="preserve"> to check. It looks at the entirety of </w:t>
      </w:r>
      <w:r w:rsidRPr="005F4B76">
        <w:rPr>
          <w:rFonts w:ascii="Times New Roman" w:eastAsia="Times New Roman" w:hAnsi="Times New Roman" w:cs="Times New Roman"/>
          <w:b/>
          <w:bCs/>
          <w:kern w:val="0"/>
          <w:sz w:val="24"/>
          <w:szCs w:val="24"/>
          <w14:ligatures w14:val="none"/>
        </w:rPr>
        <w:t>Column M</w:t>
      </w:r>
      <w:r w:rsidRPr="005F4B76">
        <w:rPr>
          <w:rFonts w:ascii="Times New Roman" w:eastAsia="Times New Roman" w:hAnsi="Times New Roman" w:cs="Times New Roman"/>
          <w:kern w:val="0"/>
          <w:sz w:val="24"/>
          <w:szCs w:val="24"/>
          <w14:ligatures w14:val="none"/>
        </w:rPr>
        <w:t xml:space="preserve"> (the "Currently With" column) on the sheet named </w:t>
      </w:r>
      <w:r w:rsidRPr="005F4B76">
        <w:rPr>
          <w:rFonts w:ascii="Times New Roman" w:eastAsia="Times New Roman" w:hAnsi="Times New Roman" w:cs="Times New Roman"/>
          <w:b/>
          <w:bCs/>
          <w:kern w:val="0"/>
          <w:sz w:val="24"/>
          <w:szCs w:val="24"/>
          <w14:ligatures w14:val="none"/>
        </w:rPr>
        <w:t>'Project Plan Detail'</w:t>
      </w:r>
      <w:r w:rsidRPr="005F4B76">
        <w:rPr>
          <w:rFonts w:ascii="Times New Roman" w:eastAsia="Times New Roman" w:hAnsi="Times New Roman" w:cs="Times New Roman"/>
          <w:kern w:val="0"/>
          <w:sz w:val="24"/>
          <w:szCs w:val="24"/>
          <w14:ligatures w14:val="none"/>
        </w:rPr>
        <w:t>.</w:t>
      </w:r>
    </w:p>
    <w:p w14:paraId="165B3B9E" w14:textId="77777777" w:rsidR="00BA32C2" w:rsidRPr="005F4B76" w:rsidRDefault="00BA32C2" w:rsidP="00BA32C2">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Courier New" w:eastAsia="Times New Roman" w:hAnsi="Courier New" w:cs="Courier New"/>
          <w:kern w:val="0"/>
          <w:sz w:val="20"/>
          <w:szCs w:val="20"/>
          <w14:ligatures w14:val="none"/>
        </w:rPr>
        <w:t>A4</w:t>
      </w:r>
      <w:r w:rsidRPr="005F4B76">
        <w:rPr>
          <w:rFonts w:ascii="Times New Roman" w:eastAsia="Times New Roman" w:hAnsi="Times New Roman" w:cs="Times New Roman"/>
          <w:kern w:val="0"/>
          <w:sz w:val="24"/>
          <w:szCs w:val="24"/>
          <w14:ligatures w14:val="none"/>
        </w:rPr>
        <w:t xml:space="preserve">: This is the </w:t>
      </w:r>
      <w:r w:rsidRPr="005F4B76">
        <w:rPr>
          <w:rFonts w:ascii="Times New Roman" w:eastAsia="Times New Roman" w:hAnsi="Times New Roman" w:cs="Times New Roman"/>
          <w:b/>
          <w:bCs/>
          <w:kern w:val="0"/>
          <w:sz w:val="24"/>
          <w:szCs w:val="24"/>
          <w14:ligatures w14:val="none"/>
        </w:rPr>
        <w:t>criterion</w:t>
      </w:r>
      <w:r w:rsidRPr="005F4B76">
        <w:rPr>
          <w:rFonts w:ascii="Times New Roman" w:eastAsia="Times New Roman" w:hAnsi="Times New Roman" w:cs="Times New Roman"/>
          <w:kern w:val="0"/>
          <w:sz w:val="24"/>
          <w:szCs w:val="24"/>
          <w14:ligatures w14:val="none"/>
        </w:rPr>
        <w:t xml:space="preserve">. The formula counts how many times the name "Kyle" (the value in </w:t>
      </w:r>
      <w:r w:rsidRPr="005F4B76">
        <w:rPr>
          <w:rFonts w:ascii="Courier New" w:eastAsia="Times New Roman" w:hAnsi="Courier New" w:cs="Courier New"/>
          <w:kern w:val="0"/>
          <w:sz w:val="20"/>
          <w:szCs w:val="20"/>
          <w14:ligatures w14:val="none"/>
        </w:rPr>
        <w:t>A4</w:t>
      </w:r>
      <w:r w:rsidRPr="005F4B76">
        <w:rPr>
          <w:rFonts w:ascii="Times New Roman" w:eastAsia="Times New Roman" w:hAnsi="Times New Roman" w:cs="Times New Roman"/>
          <w:kern w:val="0"/>
          <w:sz w:val="24"/>
          <w:szCs w:val="24"/>
          <w14:ligatures w14:val="none"/>
        </w:rPr>
        <w:t xml:space="preserve"> on your summary sheet) appears in column M of the data sheet.</w:t>
      </w:r>
    </w:p>
    <w:p w14:paraId="450AD50B" w14:textId="77777777" w:rsidR="00BA32C2" w:rsidRPr="005F4B76" w:rsidRDefault="00BA32C2" w:rsidP="00BA32C2">
      <w:pPr>
        <w:spacing w:after="0"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pict w14:anchorId="177A4528">
          <v:rect id="_x0000_i1127" style="width:0;height:1.5pt" o:hralign="center" o:hrstd="t" o:hr="t" fillcolor="#a0a0a0" stroked="f"/>
        </w:pict>
      </w:r>
    </w:p>
    <w:p w14:paraId="4B9BED1F" w14:textId="77777777" w:rsidR="00BA32C2" w:rsidRPr="005F4B76" w:rsidRDefault="00BA32C2" w:rsidP="00BA32C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F4B76">
        <w:rPr>
          <w:rFonts w:ascii="Times New Roman" w:eastAsia="Times New Roman" w:hAnsi="Times New Roman" w:cs="Times New Roman"/>
          <w:b/>
          <w:bCs/>
          <w:kern w:val="0"/>
          <w:sz w:val="24"/>
          <w:szCs w:val="24"/>
          <w14:ligatures w14:val="none"/>
        </w:rPr>
        <w:t>Columns C, D, and E: ID, Status, and Timing</w:t>
      </w:r>
    </w:p>
    <w:p w14:paraId="37E4AE35" w14:textId="77777777" w:rsidR="00BA32C2" w:rsidRPr="005F4B76" w:rsidRDefault="00BA32C2" w:rsidP="00BA32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t xml:space="preserve">These columns use a combination of the </w:t>
      </w:r>
      <w:r w:rsidRPr="005F4B76">
        <w:rPr>
          <w:rFonts w:ascii="Courier New" w:eastAsia="Times New Roman" w:hAnsi="Courier New" w:cs="Courier New"/>
          <w:kern w:val="0"/>
          <w:sz w:val="20"/>
          <w:szCs w:val="20"/>
          <w14:ligatures w14:val="none"/>
        </w:rPr>
        <w:t>TEXTJOIN</w:t>
      </w:r>
      <w:r w:rsidRPr="005F4B76">
        <w:rPr>
          <w:rFonts w:ascii="Times New Roman" w:eastAsia="Times New Roman" w:hAnsi="Times New Roman" w:cs="Times New Roman"/>
          <w:kern w:val="0"/>
          <w:sz w:val="24"/>
          <w:szCs w:val="24"/>
          <w14:ligatures w14:val="none"/>
        </w:rPr>
        <w:t xml:space="preserve"> and </w:t>
      </w:r>
      <w:r w:rsidRPr="005F4B76">
        <w:rPr>
          <w:rFonts w:ascii="Courier New" w:eastAsia="Times New Roman" w:hAnsi="Courier New" w:cs="Courier New"/>
          <w:kern w:val="0"/>
          <w:sz w:val="20"/>
          <w:szCs w:val="20"/>
          <w14:ligatures w14:val="none"/>
        </w:rPr>
        <w:t>IF</w:t>
      </w:r>
      <w:r w:rsidRPr="005F4B76">
        <w:rPr>
          <w:rFonts w:ascii="Times New Roman" w:eastAsia="Times New Roman" w:hAnsi="Times New Roman" w:cs="Times New Roman"/>
          <w:kern w:val="0"/>
          <w:sz w:val="24"/>
          <w:szCs w:val="24"/>
          <w14:ligatures w14:val="none"/>
        </w:rPr>
        <w:t xml:space="preserve"> functions to gather and list all the relevant information for each person. The formula structure is identical for all three; only the column being referenced for data (</w:t>
      </w:r>
      <w:r w:rsidRPr="005F4B76">
        <w:rPr>
          <w:rFonts w:ascii="Courier New" w:eastAsia="Times New Roman" w:hAnsi="Courier New" w:cs="Courier New"/>
          <w:kern w:val="0"/>
          <w:sz w:val="20"/>
          <w:szCs w:val="20"/>
          <w14:ligatures w14:val="none"/>
        </w:rPr>
        <w:t>F:F</w:t>
      </w:r>
      <w:r w:rsidRPr="005F4B76">
        <w:rPr>
          <w:rFonts w:ascii="Times New Roman" w:eastAsia="Times New Roman" w:hAnsi="Times New Roman" w:cs="Times New Roman"/>
          <w:kern w:val="0"/>
          <w:sz w:val="24"/>
          <w:szCs w:val="24"/>
          <w14:ligatures w14:val="none"/>
        </w:rPr>
        <w:t xml:space="preserve">, </w:t>
      </w:r>
      <w:r w:rsidRPr="005F4B76">
        <w:rPr>
          <w:rFonts w:ascii="Courier New" w:eastAsia="Times New Roman" w:hAnsi="Courier New" w:cs="Courier New"/>
          <w:kern w:val="0"/>
          <w:sz w:val="20"/>
          <w:szCs w:val="20"/>
          <w14:ligatures w14:val="none"/>
        </w:rPr>
        <w:t>L:L</w:t>
      </w:r>
      <w:r w:rsidRPr="005F4B76">
        <w:rPr>
          <w:rFonts w:ascii="Times New Roman" w:eastAsia="Times New Roman" w:hAnsi="Times New Roman" w:cs="Times New Roman"/>
          <w:kern w:val="0"/>
          <w:sz w:val="24"/>
          <w:szCs w:val="24"/>
          <w14:ligatures w14:val="none"/>
        </w:rPr>
        <w:t xml:space="preserve">, or </w:t>
      </w:r>
      <w:r w:rsidRPr="005F4B76">
        <w:rPr>
          <w:rFonts w:ascii="Courier New" w:eastAsia="Times New Roman" w:hAnsi="Courier New" w:cs="Courier New"/>
          <w:kern w:val="0"/>
          <w:sz w:val="20"/>
          <w:szCs w:val="20"/>
          <w14:ligatures w14:val="none"/>
        </w:rPr>
        <w:t>N:N</w:t>
      </w:r>
      <w:r w:rsidRPr="005F4B76">
        <w:rPr>
          <w:rFonts w:ascii="Times New Roman" w:eastAsia="Times New Roman" w:hAnsi="Times New Roman" w:cs="Times New Roman"/>
          <w:kern w:val="0"/>
          <w:sz w:val="24"/>
          <w:szCs w:val="24"/>
          <w14:ligatures w14:val="none"/>
        </w:rPr>
        <w:t>) changes.</w:t>
      </w:r>
    </w:p>
    <w:p w14:paraId="5AFBE8F7" w14:textId="77777777" w:rsidR="00BA32C2" w:rsidRPr="005F4B76" w:rsidRDefault="00BA32C2" w:rsidP="00BA32C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4B76">
        <w:rPr>
          <w:rFonts w:ascii="Times New Roman" w:eastAsia="Times New Roman" w:hAnsi="Times New Roman" w:cs="Times New Roman"/>
          <w:b/>
          <w:bCs/>
          <w:kern w:val="0"/>
          <w:sz w:val="20"/>
          <w:szCs w:val="20"/>
          <w14:ligatures w14:val="none"/>
        </w:rPr>
        <w:t>Cell C4: ID (Item Names)</w:t>
      </w:r>
    </w:p>
    <w:p w14:paraId="0D253109" w14:textId="77777777" w:rsidR="00BA32C2" w:rsidRPr="005F4B76" w:rsidRDefault="00BA32C2" w:rsidP="00BA32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t>This formula collects all item names assigned to Kyle from the 'Project Plan Detail' sheet and lists them, separated by a line break.</w:t>
      </w:r>
    </w:p>
    <w:p w14:paraId="66D6EFEC" w14:textId="77777777" w:rsidR="00BA32C2" w:rsidRPr="005F4B76" w:rsidRDefault="00BA32C2" w:rsidP="00BA32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b/>
          <w:bCs/>
          <w:kern w:val="0"/>
          <w:sz w:val="24"/>
          <w:szCs w:val="24"/>
          <w14:ligatures w14:val="none"/>
        </w:rPr>
        <w:t>Formula:</w:t>
      </w:r>
    </w:p>
    <w:p w14:paraId="5EBF1FC7" w14:textId="77777777" w:rsidR="00BA32C2" w:rsidRPr="005F4B76" w:rsidRDefault="00BA32C2" w:rsidP="00BA32C2">
      <w:pPr>
        <w:spacing w:after="0"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t>Excel</w:t>
      </w:r>
    </w:p>
    <w:p w14:paraId="6532F679" w14:textId="77777777" w:rsidR="00BA32C2" w:rsidRPr="005F4B76" w:rsidRDefault="00BA32C2" w:rsidP="00BA3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4B76">
        <w:rPr>
          <w:rFonts w:ascii="Courier New" w:eastAsia="Times New Roman" w:hAnsi="Courier New" w:cs="Courier New"/>
          <w:kern w:val="0"/>
          <w:sz w:val="20"/>
          <w:szCs w:val="20"/>
          <w14:ligatures w14:val="none"/>
        </w:rPr>
        <w:t>=TEXTJOIN(CHAR(10), TRUE, IF('Project Plan Detail'!M:M=A4, 'Project Plan Detail'!F:F, ""))</w:t>
      </w:r>
    </w:p>
    <w:p w14:paraId="6F267059" w14:textId="77777777" w:rsidR="00BA32C2" w:rsidRPr="005F4B76" w:rsidRDefault="00BA32C2" w:rsidP="00BA32C2">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Courier New" w:eastAsia="Times New Roman" w:hAnsi="Courier New" w:cs="Courier New"/>
          <w:kern w:val="0"/>
          <w:sz w:val="20"/>
          <w:szCs w:val="20"/>
          <w14:ligatures w14:val="none"/>
        </w:rPr>
        <w:t>TEXTJOIN(...)</w:t>
      </w:r>
      <w:r w:rsidRPr="005F4B76">
        <w:rPr>
          <w:rFonts w:ascii="Times New Roman" w:eastAsia="Times New Roman" w:hAnsi="Times New Roman" w:cs="Times New Roman"/>
          <w:kern w:val="0"/>
          <w:sz w:val="24"/>
          <w:szCs w:val="24"/>
          <w14:ligatures w14:val="none"/>
        </w:rPr>
        <w:t>: Joins text from multiple cells into one, using a specified delimiter.</w:t>
      </w:r>
    </w:p>
    <w:p w14:paraId="30B0F1DB" w14:textId="77777777" w:rsidR="00BA32C2" w:rsidRPr="005F4B76" w:rsidRDefault="00BA32C2" w:rsidP="00BA32C2">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Courier New" w:eastAsia="Times New Roman" w:hAnsi="Courier New" w:cs="Courier New"/>
          <w:kern w:val="0"/>
          <w:sz w:val="20"/>
          <w:szCs w:val="20"/>
          <w14:ligatures w14:val="none"/>
        </w:rPr>
        <w:t>CHAR(10)</w:t>
      </w:r>
      <w:r w:rsidRPr="005F4B76">
        <w:rPr>
          <w:rFonts w:ascii="Times New Roman" w:eastAsia="Times New Roman" w:hAnsi="Times New Roman" w:cs="Times New Roman"/>
          <w:kern w:val="0"/>
          <w:sz w:val="24"/>
          <w:szCs w:val="24"/>
          <w14:ligatures w14:val="none"/>
        </w:rPr>
        <w:t xml:space="preserve">: This is the </w:t>
      </w:r>
      <w:r w:rsidRPr="005F4B76">
        <w:rPr>
          <w:rFonts w:ascii="Times New Roman" w:eastAsia="Times New Roman" w:hAnsi="Times New Roman" w:cs="Times New Roman"/>
          <w:b/>
          <w:bCs/>
          <w:kern w:val="0"/>
          <w:sz w:val="24"/>
          <w:szCs w:val="24"/>
          <w14:ligatures w14:val="none"/>
        </w:rPr>
        <w:t>delimiter</w:t>
      </w:r>
      <w:r w:rsidRPr="005F4B76">
        <w:rPr>
          <w:rFonts w:ascii="Times New Roman" w:eastAsia="Times New Roman" w:hAnsi="Times New Roman" w:cs="Times New Roman"/>
          <w:kern w:val="0"/>
          <w:sz w:val="24"/>
          <w:szCs w:val="24"/>
          <w14:ligatures w14:val="none"/>
        </w:rPr>
        <w:t xml:space="preserve">. </w:t>
      </w:r>
      <w:r w:rsidRPr="005F4B76">
        <w:rPr>
          <w:rFonts w:ascii="Courier New" w:eastAsia="Times New Roman" w:hAnsi="Courier New" w:cs="Courier New"/>
          <w:kern w:val="0"/>
          <w:sz w:val="20"/>
          <w:szCs w:val="20"/>
          <w14:ligatures w14:val="none"/>
        </w:rPr>
        <w:t>CHAR(10)</w:t>
      </w:r>
      <w:r w:rsidRPr="005F4B76">
        <w:rPr>
          <w:rFonts w:ascii="Times New Roman" w:eastAsia="Times New Roman" w:hAnsi="Times New Roman" w:cs="Times New Roman"/>
          <w:kern w:val="0"/>
          <w:sz w:val="24"/>
          <w:szCs w:val="24"/>
          <w14:ligatures w14:val="none"/>
        </w:rPr>
        <w:t xml:space="preserve"> creates a </w:t>
      </w:r>
      <w:r w:rsidRPr="005F4B76">
        <w:rPr>
          <w:rFonts w:ascii="Times New Roman" w:eastAsia="Times New Roman" w:hAnsi="Times New Roman" w:cs="Times New Roman"/>
          <w:b/>
          <w:bCs/>
          <w:kern w:val="0"/>
          <w:sz w:val="24"/>
          <w:szCs w:val="24"/>
          <w14:ligatures w14:val="none"/>
        </w:rPr>
        <w:t>line feed</w:t>
      </w:r>
      <w:r w:rsidRPr="005F4B76">
        <w:rPr>
          <w:rFonts w:ascii="Times New Roman" w:eastAsia="Times New Roman" w:hAnsi="Times New Roman" w:cs="Times New Roman"/>
          <w:kern w:val="0"/>
          <w:sz w:val="24"/>
          <w:szCs w:val="24"/>
          <w14:ligatures w14:val="none"/>
        </w:rPr>
        <w:t xml:space="preserve"> (a new line), causing each item to be displayed on its own line within the cell. </w:t>
      </w:r>
      <w:r w:rsidRPr="005F4B76">
        <w:rPr>
          <w:rFonts w:ascii="Times New Roman" w:eastAsia="Times New Roman" w:hAnsi="Times New Roman" w:cs="Times New Roman"/>
          <w:i/>
          <w:iCs/>
          <w:kern w:val="0"/>
          <w:sz w:val="24"/>
          <w:szCs w:val="24"/>
          <w14:ligatures w14:val="none"/>
        </w:rPr>
        <w:t>Note: "Wrap Text" formatting must be enabled on the cell for this to be visible.</w:t>
      </w:r>
    </w:p>
    <w:p w14:paraId="0F3B2B37" w14:textId="77777777" w:rsidR="00BA32C2" w:rsidRPr="005F4B76" w:rsidRDefault="00BA32C2" w:rsidP="00BA32C2">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Courier New" w:eastAsia="Times New Roman" w:hAnsi="Courier New" w:cs="Courier New"/>
          <w:kern w:val="0"/>
          <w:sz w:val="20"/>
          <w:szCs w:val="20"/>
          <w14:ligatures w14:val="none"/>
        </w:rPr>
        <w:t>TRUE</w:t>
      </w:r>
      <w:r w:rsidRPr="005F4B76">
        <w:rPr>
          <w:rFonts w:ascii="Times New Roman" w:eastAsia="Times New Roman" w:hAnsi="Times New Roman" w:cs="Times New Roman"/>
          <w:kern w:val="0"/>
          <w:sz w:val="24"/>
          <w:szCs w:val="24"/>
          <w14:ligatures w14:val="none"/>
        </w:rPr>
        <w:t xml:space="preserve">: This argument tells </w:t>
      </w:r>
      <w:r w:rsidRPr="005F4B76">
        <w:rPr>
          <w:rFonts w:ascii="Courier New" w:eastAsia="Times New Roman" w:hAnsi="Courier New" w:cs="Courier New"/>
          <w:kern w:val="0"/>
          <w:sz w:val="20"/>
          <w:szCs w:val="20"/>
          <w14:ligatures w14:val="none"/>
        </w:rPr>
        <w:t>TEXTJOIN</w:t>
      </w:r>
      <w:r w:rsidRPr="005F4B76">
        <w:rPr>
          <w:rFonts w:ascii="Times New Roman" w:eastAsia="Times New Roman" w:hAnsi="Times New Roman" w:cs="Times New Roman"/>
          <w:kern w:val="0"/>
          <w:sz w:val="24"/>
          <w:szCs w:val="24"/>
          <w14:ligatures w14:val="none"/>
        </w:rPr>
        <w:t xml:space="preserve"> to ignore any empty values, which is crucial for the formula to work cleanly.</w:t>
      </w:r>
    </w:p>
    <w:p w14:paraId="6BF5897C" w14:textId="77777777" w:rsidR="00BA32C2" w:rsidRPr="005F4B76" w:rsidRDefault="00BA32C2" w:rsidP="00BA32C2">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Courier New" w:eastAsia="Times New Roman" w:hAnsi="Courier New" w:cs="Courier New"/>
          <w:kern w:val="0"/>
          <w:sz w:val="20"/>
          <w:szCs w:val="20"/>
          <w14:ligatures w14:val="none"/>
        </w:rPr>
        <w:t>IF('Project Plan Detail'!M:M=A4, 'Project Plan Detail'!F:F, "")</w:t>
      </w:r>
      <w:r w:rsidRPr="005F4B76">
        <w:rPr>
          <w:rFonts w:ascii="Times New Roman" w:eastAsia="Times New Roman" w:hAnsi="Times New Roman" w:cs="Times New Roman"/>
          <w:kern w:val="0"/>
          <w:sz w:val="24"/>
          <w:szCs w:val="24"/>
          <w14:ligatures w14:val="none"/>
        </w:rPr>
        <w:t xml:space="preserve">: This is the core logic that finds the correct items. It is an array formula that processes the entire column. </w:t>
      </w:r>
    </w:p>
    <w:p w14:paraId="45A85634" w14:textId="77777777" w:rsidR="00BA32C2" w:rsidRPr="005F4B76" w:rsidRDefault="00BA32C2" w:rsidP="00BA32C2">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b/>
          <w:bCs/>
          <w:kern w:val="0"/>
          <w:sz w:val="24"/>
          <w:szCs w:val="24"/>
          <w14:ligatures w14:val="none"/>
        </w:rPr>
        <w:t>Logical Test:</w:t>
      </w:r>
      <w:r w:rsidRPr="005F4B76">
        <w:rPr>
          <w:rFonts w:ascii="Times New Roman" w:eastAsia="Times New Roman" w:hAnsi="Times New Roman" w:cs="Times New Roman"/>
          <w:kern w:val="0"/>
          <w:sz w:val="24"/>
          <w:szCs w:val="24"/>
          <w14:ligatures w14:val="none"/>
        </w:rPr>
        <w:t xml:space="preserve"> </w:t>
      </w:r>
      <w:r w:rsidRPr="005F4B76">
        <w:rPr>
          <w:rFonts w:ascii="Courier New" w:eastAsia="Times New Roman" w:hAnsi="Courier New" w:cs="Courier New"/>
          <w:kern w:val="0"/>
          <w:sz w:val="20"/>
          <w:szCs w:val="20"/>
          <w14:ligatures w14:val="none"/>
        </w:rPr>
        <w:t>'Project Plan Detail'!M:M=A4</w:t>
      </w:r>
      <w:r w:rsidRPr="005F4B76">
        <w:rPr>
          <w:rFonts w:ascii="Times New Roman" w:eastAsia="Times New Roman" w:hAnsi="Times New Roman" w:cs="Times New Roman"/>
          <w:kern w:val="0"/>
          <w:sz w:val="24"/>
          <w:szCs w:val="24"/>
          <w14:ligatures w14:val="none"/>
        </w:rPr>
        <w:t xml:space="preserve"> checks every cell in column M on the data sheet to see if it equals "Kyle".</w:t>
      </w:r>
    </w:p>
    <w:p w14:paraId="65FFE1FA" w14:textId="77777777" w:rsidR="00BA32C2" w:rsidRPr="005F4B76" w:rsidRDefault="00BA32C2" w:rsidP="00BA32C2">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b/>
          <w:bCs/>
          <w:kern w:val="0"/>
          <w:sz w:val="24"/>
          <w:szCs w:val="24"/>
          <w14:ligatures w14:val="none"/>
        </w:rPr>
        <w:t>Value if True:</w:t>
      </w:r>
      <w:r w:rsidRPr="005F4B76">
        <w:rPr>
          <w:rFonts w:ascii="Times New Roman" w:eastAsia="Times New Roman" w:hAnsi="Times New Roman" w:cs="Times New Roman"/>
          <w:kern w:val="0"/>
          <w:sz w:val="24"/>
          <w:szCs w:val="24"/>
          <w14:ligatures w14:val="none"/>
        </w:rPr>
        <w:t xml:space="preserve"> For every row where the test is true, it returns the value from the corresponding cell in </w:t>
      </w:r>
      <w:r w:rsidRPr="005F4B76">
        <w:rPr>
          <w:rFonts w:ascii="Times New Roman" w:eastAsia="Times New Roman" w:hAnsi="Times New Roman" w:cs="Times New Roman"/>
          <w:b/>
          <w:bCs/>
          <w:kern w:val="0"/>
          <w:sz w:val="24"/>
          <w:szCs w:val="24"/>
          <w14:ligatures w14:val="none"/>
        </w:rPr>
        <w:t>Column F</w:t>
      </w:r>
      <w:r w:rsidRPr="005F4B76">
        <w:rPr>
          <w:rFonts w:ascii="Times New Roman" w:eastAsia="Times New Roman" w:hAnsi="Times New Roman" w:cs="Times New Roman"/>
          <w:kern w:val="0"/>
          <w:sz w:val="24"/>
          <w:szCs w:val="24"/>
          <w14:ligatures w14:val="none"/>
        </w:rPr>
        <w:t xml:space="preserve"> (</w:t>
      </w:r>
      <w:r w:rsidRPr="005F4B76">
        <w:rPr>
          <w:rFonts w:ascii="Courier New" w:eastAsia="Times New Roman" w:hAnsi="Courier New" w:cs="Courier New"/>
          <w:kern w:val="0"/>
          <w:sz w:val="20"/>
          <w:szCs w:val="20"/>
          <w14:ligatures w14:val="none"/>
        </w:rPr>
        <w:t>'Project Plan Detail'!F:F</w:t>
      </w:r>
      <w:r w:rsidRPr="005F4B76">
        <w:rPr>
          <w:rFonts w:ascii="Times New Roman" w:eastAsia="Times New Roman" w:hAnsi="Times New Roman" w:cs="Times New Roman"/>
          <w:kern w:val="0"/>
          <w:sz w:val="24"/>
          <w:szCs w:val="24"/>
          <w14:ligatures w14:val="none"/>
        </w:rPr>
        <w:t>), which contains the Item Name.</w:t>
      </w:r>
    </w:p>
    <w:p w14:paraId="248D32E7" w14:textId="77777777" w:rsidR="00BA32C2" w:rsidRPr="005F4B76" w:rsidRDefault="00BA32C2" w:rsidP="00BA32C2">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b/>
          <w:bCs/>
          <w:kern w:val="0"/>
          <w:sz w:val="24"/>
          <w:szCs w:val="24"/>
          <w14:ligatures w14:val="none"/>
        </w:rPr>
        <w:t>Value if False:</w:t>
      </w:r>
      <w:r w:rsidRPr="005F4B76">
        <w:rPr>
          <w:rFonts w:ascii="Times New Roman" w:eastAsia="Times New Roman" w:hAnsi="Times New Roman" w:cs="Times New Roman"/>
          <w:kern w:val="0"/>
          <w:sz w:val="24"/>
          <w:szCs w:val="24"/>
          <w14:ligatures w14:val="none"/>
        </w:rPr>
        <w:t xml:space="preserve"> If a cell in column M does not contain "Kyle", it returns an empty string </w:t>
      </w:r>
      <w:r w:rsidRPr="005F4B76">
        <w:rPr>
          <w:rFonts w:ascii="Courier New" w:eastAsia="Times New Roman" w:hAnsi="Courier New" w:cs="Courier New"/>
          <w:kern w:val="0"/>
          <w:sz w:val="20"/>
          <w:szCs w:val="20"/>
          <w14:ligatures w14:val="none"/>
        </w:rPr>
        <w:t>""</w:t>
      </w:r>
      <w:r w:rsidRPr="005F4B76">
        <w:rPr>
          <w:rFonts w:ascii="Times New Roman" w:eastAsia="Times New Roman" w:hAnsi="Times New Roman" w:cs="Times New Roman"/>
          <w:kern w:val="0"/>
          <w:sz w:val="24"/>
          <w:szCs w:val="24"/>
          <w14:ligatures w14:val="none"/>
        </w:rPr>
        <w:t>.</w:t>
      </w:r>
    </w:p>
    <w:p w14:paraId="57E67DCA" w14:textId="77777777" w:rsidR="00BA32C2" w:rsidRPr="005F4B76" w:rsidRDefault="00BA32C2" w:rsidP="00BA32C2">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t xml:space="preserve">The </w:t>
      </w:r>
      <w:r w:rsidRPr="005F4B76">
        <w:rPr>
          <w:rFonts w:ascii="Courier New" w:eastAsia="Times New Roman" w:hAnsi="Courier New" w:cs="Courier New"/>
          <w:kern w:val="0"/>
          <w:sz w:val="20"/>
          <w:szCs w:val="20"/>
          <w14:ligatures w14:val="none"/>
        </w:rPr>
        <w:t>TEXTJOIN</w:t>
      </w:r>
      <w:r w:rsidRPr="005F4B76">
        <w:rPr>
          <w:rFonts w:ascii="Times New Roman" w:eastAsia="Times New Roman" w:hAnsi="Times New Roman" w:cs="Times New Roman"/>
          <w:kern w:val="0"/>
          <w:sz w:val="24"/>
          <w:szCs w:val="24"/>
          <w14:ligatures w14:val="none"/>
        </w:rPr>
        <w:t xml:space="preserve"> function then takes all the returned item names and joins them together with line breaks.</w:t>
      </w:r>
    </w:p>
    <w:p w14:paraId="40749F3A" w14:textId="77777777" w:rsidR="00BA32C2" w:rsidRPr="005F4B76" w:rsidRDefault="00BA32C2" w:rsidP="00BA32C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4B76">
        <w:rPr>
          <w:rFonts w:ascii="Times New Roman" w:eastAsia="Times New Roman" w:hAnsi="Times New Roman" w:cs="Times New Roman"/>
          <w:b/>
          <w:bCs/>
          <w:kern w:val="0"/>
          <w:sz w:val="20"/>
          <w:szCs w:val="20"/>
          <w14:ligatures w14:val="none"/>
        </w:rPr>
        <w:t>Cell D4: Status</w:t>
      </w:r>
    </w:p>
    <w:p w14:paraId="550D3CAD" w14:textId="77777777" w:rsidR="00BA32C2" w:rsidRPr="005F4B76" w:rsidRDefault="00BA32C2" w:rsidP="00BA32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lastRenderedPageBreak/>
        <w:t>This formula works exactly like the one for the ID, but it pulls the corresponding data from the "Status" column (</w:t>
      </w:r>
      <w:r w:rsidRPr="005F4B76">
        <w:rPr>
          <w:rFonts w:ascii="Courier New" w:eastAsia="Times New Roman" w:hAnsi="Courier New" w:cs="Courier New"/>
          <w:kern w:val="0"/>
          <w:sz w:val="20"/>
          <w:szCs w:val="20"/>
          <w14:ligatures w14:val="none"/>
        </w:rPr>
        <w:t>L</w:t>
      </w:r>
      <w:r w:rsidRPr="005F4B76">
        <w:rPr>
          <w:rFonts w:ascii="Times New Roman" w:eastAsia="Times New Roman" w:hAnsi="Times New Roman" w:cs="Times New Roman"/>
          <w:kern w:val="0"/>
          <w:sz w:val="24"/>
          <w:szCs w:val="24"/>
          <w14:ligatures w14:val="none"/>
        </w:rPr>
        <w:t>) on the 'Project Plan Detail' sheet.</w:t>
      </w:r>
    </w:p>
    <w:p w14:paraId="77DD930F" w14:textId="77777777" w:rsidR="00BA32C2" w:rsidRPr="005F4B76" w:rsidRDefault="00BA32C2" w:rsidP="00BA32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b/>
          <w:bCs/>
          <w:kern w:val="0"/>
          <w:sz w:val="24"/>
          <w:szCs w:val="24"/>
          <w14:ligatures w14:val="none"/>
        </w:rPr>
        <w:t>Formula:</w:t>
      </w:r>
    </w:p>
    <w:p w14:paraId="0A5F9AF7" w14:textId="77777777" w:rsidR="00BA32C2" w:rsidRPr="005F4B76" w:rsidRDefault="00BA32C2" w:rsidP="00BA32C2">
      <w:pPr>
        <w:spacing w:after="0"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t>Excel</w:t>
      </w:r>
    </w:p>
    <w:p w14:paraId="10C8BA98" w14:textId="77777777" w:rsidR="00BA32C2" w:rsidRPr="005F4B76" w:rsidRDefault="00BA32C2" w:rsidP="00BA3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4B76">
        <w:rPr>
          <w:rFonts w:ascii="Courier New" w:eastAsia="Times New Roman" w:hAnsi="Courier New" w:cs="Courier New"/>
          <w:kern w:val="0"/>
          <w:sz w:val="20"/>
          <w:szCs w:val="20"/>
          <w14:ligatures w14:val="none"/>
        </w:rPr>
        <w:t>=TEXTJOIN(CHAR(10), TRUE, IF('Project Plan Detail'!M:M=A4, 'Project Plan Detail'!L:L, ""))</w:t>
      </w:r>
    </w:p>
    <w:p w14:paraId="7FAB09EB" w14:textId="77777777" w:rsidR="00BA32C2" w:rsidRPr="005F4B76" w:rsidRDefault="00BA32C2" w:rsidP="00BA32C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4B76">
        <w:rPr>
          <w:rFonts w:ascii="Times New Roman" w:eastAsia="Times New Roman" w:hAnsi="Times New Roman" w:cs="Times New Roman"/>
          <w:b/>
          <w:bCs/>
          <w:kern w:val="0"/>
          <w:sz w:val="20"/>
          <w:szCs w:val="20"/>
          <w14:ligatures w14:val="none"/>
        </w:rPr>
        <w:t>Cell E4: Timing</w:t>
      </w:r>
    </w:p>
    <w:p w14:paraId="5FA87F1F" w14:textId="77777777" w:rsidR="00BA32C2" w:rsidRPr="005F4B76" w:rsidRDefault="00BA32C2" w:rsidP="00BA32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t>This formula follows the same pattern, pulling data from the "Timing" column (</w:t>
      </w:r>
      <w:r w:rsidRPr="005F4B76">
        <w:rPr>
          <w:rFonts w:ascii="Courier New" w:eastAsia="Times New Roman" w:hAnsi="Courier New" w:cs="Courier New"/>
          <w:kern w:val="0"/>
          <w:sz w:val="20"/>
          <w:szCs w:val="20"/>
          <w14:ligatures w14:val="none"/>
        </w:rPr>
        <w:t>N</w:t>
      </w:r>
      <w:r w:rsidRPr="005F4B76">
        <w:rPr>
          <w:rFonts w:ascii="Times New Roman" w:eastAsia="Times New Roman" w:hAnsi="Times New Roman" w:cs="Times New Roman"/>
          <w:kern w:val="0"/>
          <w:sz w:val="24"/>
          <w:szCs w:val="24"/>
          <w14:ligatures w14:val="none"/>
        </w:rPr>
        <w:t>) on the 'Project Plan Detail' sheet.</w:t>
      </w:r>
    </w:p>
    <w:p w14:paraId="5E21A0C0" w14:textId="77777777" w:rsidR="00BA32C2" w:rsidRPr="005F4B76" w:rsidRDefault="00BA32C2" w:rsidP="00BA32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b/>
          <w:bCs/>
          <w:kern w:val="0"/>
          <w:sz w:val="24"/>
          <w:szCs w:val="24"/>
          <w14:ligatures w14:val="none"/>
        </w:rPr>
        <w:t>Formula:</w:t>
      </w:r>
    </w:p>
    <w:p w14:paraId="4B20D372" w14:textId="77777777" w:rsidR="00BA32C2" w:rsidRPr="005F4B76" w:rsidRDefault="00BA32C2" w:rsidP="00BA32C2">
      <w:pPr>
        <w:spacing w:after="0" w:line="240" w:lineRule="auto"/>
        <w:rPr>
          <w:rFonts w:ascii="Times New Roman" w:eastAsia="Times New Roman" w:hAnsi="Times New Roman" w:cs="Times New Roman"/>
          <w:kern w:val="0"/>
          <w:sz w:val="24"/>
          <w:szCs w:val="24"/>
          <w14:ligatures w14:val="none"/>
        </w:rPr>
      </w:pPr>
      <w:r w:rsidRPr="005F4B76">
        <w:rPr>
          <w:rFonts w:ascii="Times New Roman" w:eastAsia="Times New Roman" w:hAnsi="Times New Roman" w:cs="Times New Roman"/>
          <w:kern w:val="0"/>
          <w:sz w:val="24"/>
          <w:szCs w:val="24"/>
          <w14:ligatures w14:val="none"/>
        </w:rPr>
        <w:t>Excel</w:t>
      </w:r>
    </w:p>
    <w:p w14:paraId="455C9342" w14:textId="77777777" w:rsidR="00BA32C2" w:rsidRPr="005F4B76" w:rsidRDefault="00BA32C2" w:rsidP="00BA3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4B76">
        <w:rPr>
          <w:rFonts w:ascii="Courier New" w:eastAsia="Times New Roman" w:hAnsi="Courier New" w:cs="Courier New"/>
          <w:kern w:val="0"/>
          <w:sz w:val="20"/>
          <w:szCs w:val="20"/>
          <w14:ligatures w14:val="none"/>
        </w:rPr>
        <w:t>=TEXTJOIN(CHAR(10), TRUE, IF('Project Plan Detail'!M:M=A4, 'Project Plan Detail'!N:N, ""))</w:t>
      </w:r>
    </w:p>
    <w:p w14:paraId="0B8A1276" w14:textId="77777777" w:rsidR="00BA32C2" w:rsidRDefault="00BA32C2" w:rsidP="00BA32C2">
      <w:pPr>
        <w:rPr>
          <w:b/>
          <w:bCs/>
        </w:rPr>
      </w:pPr>
    </w:p>
    <w:p w14:paraId="42A273BF" w14:textId="4AF2F748" w:rsidR="00BA32C2" w:rsidRDefault="00BA32C2" w:rsidP="00BA32C2">
      <w:pPr>
        <w:spacing w:after="0" w:line="240" w:lineRule="auto"/>
        <w:rPr>
          <w:rFonts w:ascii="Arial" w:eastAsia="Times New Roman" w:hAnsi="Arial" w:cs="Arial"/>
          <w:color w:val="1B1C1D"/>
          <w:kern w:val="0"/>
          <w:sz w:val="24"/>
          <w:szCs w:val="24"/>
          <w14:ligatures w14:val="none"/>
        </w:rPr>
      </w:pPr>
      <w:r>
        <w:br w:type="page"/>
      </w:r>
    </w:p>
    <w:p w14:paraId="2C2E5E29" w14:textId="77777777" w:rsidR="00BA32C2" w:rsidRDefault="00BA32C2" w:rsidP="00BA32C2">
      <w:pPr>
        <w:spacing w:after="0" w:line="240" w:lineRule="auto"/>
        <w:rPr>
          <w:rFonts w:ascii="Arial" w:eastAsia="Times New Roman" w:hAnsi="Arial" w:cs="Arial"/>
          <w:color w:val="1B1C1D"/>
          <w:kern w:val="0"/>
          <w:sz w:val="24"/>
          <w:szCs w:val="24"/>
          <w14:ligatures w14:val="none"/>
        </w:rPr>
      </w:pPr>
    </w:p>
    <w:p w14:paraId="4F38217D" w14:textId="77777777" w:rsidR="00BA32C2" w:rsidRDefault="00BA32C2" w:rsidP="00BA32C2">
      <w:pPr>
        <w:spacing w:after="0" w:line="240" w:lineRule="auto"/>
        <w:rPr>
          <w:rFonts w:ascii="Arial" w:eastAsia="Times New Roman" w:hAnsi="Arial" w:cs="Arial"/>
          <w:color w:val="1B1C1D"/>
          <w:kern w:val="0"/>
          <w:sz w:val="24"/>
          <w:szCs w:val="24"/>
          <w14:ligatures w14:val="none"/>
        </w:rPr>
      </w:pPr>
    </w:p>
    <w:p w14:paraId="676A3AF0" w14:textId="77777777" w:rsidR="00BA32C2" w:rsidRDefault="00BA32C2" w:rsidP="00BA32C2">
      <w:pPr>
        <w:spacing w:after="0" w:line="240" w:lineRule="auto"/>
        <w:rPr>
          <w:rFonts w:ascii="Arial" w:eastAsia="Times New Roman" w:hAnsi="Arial" w:cs="Arial"/>
          <w:color w:val="1B1C1D"/>
          <w:kern w:val="0"/>
          <w:sz w:val="24"/>
          <w:szCs w:val="24"/>
          <w14:ligatures w14:val="none"/>
        </w:rPr>
      </w:pPr>
    </w:p>
    <w:p w14:paraId="23C3AA48" w14:textId="77777777" w:rsidR="00BA32C2" w:rsidRDefault="00BA32C2" w:rsidP="00BA32C2">
      <w:pPr>
        <w:spacing w:after="0" w:line="240" w:lineRule="auto"/>
        <w:rPr>
          <w:rFonts w:ascii="Arial" w:eastAsia="Times New Roman" w:hAnsi="Arial" w:cs="Arial"/>
          <w:color w:val="1B1C1D"/>
          <w:kern w:val="0"/>
          <w:sz w:val="24"/>
          <w:szCs w:val="24"/>
          <w14:ligatures w14:val="none"/>
        </w:rPr>
      </w:pPr>
    </w:p>
    <w:p w14:paraId="5040E5CC" w14:textId="77777777" w:rsidR="00BA32C2" w:rsidRPr="0034524B" w:rsidRDefault="00BA32C2" w:rsidP="00BA32C2">
      <w:pPr>
        <w:spacing w:after="0" w:line="240" w:lineRule="auto"/>
        <w:rPr>
          <w:rFonts w:ascii="Arial" w:eastAsia="Times New Roman" w:hAnsi="Arial" w:cs="Arial"/>
          <w:color w:val="1B1C1D"/>
          <w:kern w:val="0"/>
          <w:sz w:val="24"/>
          <w:szCs w:val="24"/>
          <w14:ligatures w14:val="none"/>
        </w:rPr>
      </w:pPr>
    </w:p>
    <w:p w14:paraId="797C38CF" w14:textId="77777777" w:rsidR="0034524B" w:rsidRPr="0034524B" w:rsidRDefault="0034524B" w:rsidP="0034524B">
      <w:pPr>
        <w:spacing w:after="12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pict w14:anchorId="557B3313">
          <v:rect id="_x0000_i1101" style="width:0;height:1.5pt" o:hralign="center" o:hrstd="t" o:hrnoshade="t" o:hr="t" fillcolor="#1b1c1d" stroked="f"/>
        </w:pict>
      </w:r>
    </w:p>
    <w:p w14:paraId="0D14A8E9" w14:textId="77777777" w:rsidR="0034524B" w:rsidRDefault="0034524B">
      <w:pPr>
        <w:rPr>
          <w:rFonts w:asciiTheme="majorHAnsi" w:eastAsia="Times New Roman" w:hAnsiTheme="majorHAnsi" w:cstheme="majorBidi"/>
          <w:color w:val="0F4761" w:themeColor="accent1" w:themeShade="BF"/>
          <w:sz w:val="32"/>
          <w:szCs w:val="32"/>
          <w:bdr w:val="none" w:sz="0" w:space="0" w:color="auto" w:frame="1"/>
        </w:rPr>
      </w:pPr>
      <w:r>
        <w:rPr>
          <w:rFonts w:eastAsia="Times New Roman"/>
          <w:bdr w:val="none" w:sz="0" w:space="0" w:color="auto" w:frame="1"/>
        </w:rPr>
        <w:br w:type="page"/>
      </w:r>
    </w:p>
    <w:p w14:paraId="2D9C45E0" w14:textId="5D4722F3" w:rsidR="0034524B" w:rsidRPr="0034524B" w:rsidRDefault="0034524B" w:rsidP="0034524B">
      <w:pPr>
        <w:pStyle w:val="Heading1"/>
        <w:rPr>
          <w:rFonts w:eastAsia="Times New Roman"/>
        </w:rPr>
      </w:pPr>
      <w:r w:rsidRPr="0034524B">
        <w:rPr>
          <w:rFonts w:eastAsia="Times New Roman"/>
          <w:bdr w:val="none" w:sz="0" w:space="0" w:color="auto" w:frame="1"/>
        </w:rPr>
        <w:lastRenderedPageBreak/>
        <w:t>VII. 'Wps by individual' Tab</w:t>
      </w:r>
    </w:p>
    <w:p w14:paraId="322A2FF1" w14:textId="77777777" w:rsidR="00BA32C2" w:rsidRDefault="00BA32C2" w:rsidP="00BA32C2">
      <w:r>
        <w:t>Tab should have embedded code that it does not automatically calculate/update on its own</w:t>
      </w:r>
    </w:p>
    <w:p w14:paraId="177DFDF4" w14:textId="77777777" w:rsidR="00BA32C2" w:rsidRDefault="00BA32C2" w:rsidP="00BA32C2">
      <w:r>
        <w:t>Tab should have a button that says update to update the data on the tab based on changes that have been made to the other tabs and refresh</w:t>
      </w:r>
    </w:p>
    <w:p w14:paraId="38EB33AC" w14:textId="77777777" w:rsidR="00BA32C2" w:rsidRDefault="00BA32C2" w:rsidP="0034524B">
      <w:pPr>
        <w:spacing w:after="120" w:line="240" w:lineRule="auto"/>
        <w:rPr>
          <w:rFonts w:ascii="Arial" w:eastAsia="Times New Roman" w:hAnsi="Arial" w:cs="Arial"/>
          <w:color w:val="1B1C1D"/>
          <w:kern w:val="0"/>
          <w:sz w:val="24"/>
          <w:szCs w:val="24"/>
          <w14:ligatures w14:val="none"/>
        </w:rPr>
      </w:pPr>
    </w:p>
    <w:p w14:paraId="5F3172C5" w14:textId="5140AAF4" w:rsidR="0034524B" w:rsidRPr="0034524B" w:rsidRDefault="0034524B" w:rsidP="0034524B">
      <w:pPr>
        <w:spacing w:after="12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This is a powerful, multi-faceted tool that serves as a detailed, filterable summary report for a single individual selected from a dropdown list.</w:t>
      </w:r>
    </w:p>
    <w:p w14:paraId="070CEBF3" w14:textId="77777777" w:rsidR="0034524B" w:rsidRPr="0034524B" w:rsidRDefault="0034524B" w:rsidP="0034524B">
      <w:pPr>
        <w:numPr>
          <w:ilvl w:val="0"/>
          <w:numId w:val="21"/>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Control Cell:</w:t>
      </w:r>
      <w:r w:rsidRPr="0034524B">
        <w:rPr>
          <w:rFonts w:ascii="Arial" w:eastAsia="Times New Roman" w:hAnsi="Arial" w:cs="Arial"/>
          <w:color w:val="1B1C1D"/>
          <w:kern w:val="0"/>
          <w:sz w:val="24"/>
          <w:szCs w:val="24"/>
          <w:bdr w:val="none" w:sz="0" w:space="0" w:color="auto" w:frame="1"/>
          <w14:ligatures w14:val="none"/>
        </w:rPr>
        <w:t xml:space="preserve"> Cell </w:t>
      </w:r>
      <w:r w:rsidRPr="0034524B">
        <w:rPr>
          <w:rFonts w:ascii="Arial" w:eastAsia="Times New Roman" w:hAnsi="Arial" w:cs="Arial"/>
          <w:b/>
          <w:bCs/>
          <w:color w:val="1B1C1D"/>
          <w:kern w:val="0"/>
          <w:sz w:val="24"/>
          <w:szCs w:val="24"/>
          <w:bdr w:val="none" w:sz="0" w:space="0" w:color="auto" w:frame="1"/>
          <w14:ligatures w14:val="none"/>
        </w:rPr>
        <w:t>E2</w:t>
      </w:r>
      <w:r w:rsidRPr="0034524B">
        <w:rPr>
          <w:rFonts w:ascii="Arial" w:eastAsia="Times New Roman" w:hAnsi="Arial" w:cs="Arial"/>
          <w:color w:val="1B1C1D"/>
          <w:kern w:val="0"/>
          <w:sz w:val="24"/>
          <w:szCs w:val="24"/>
          <w:bdr w:val="none" w:sz="0" w:space="0" w:color="auto" w:frame="1"/>
          <w14:ligatures w14:val="none"/>
        </w:rPr>
        <w:t xml:space="preserve"> contains a dropdown to select a team member's name, which drives the filter</w:t>
      </w:r>
      <w:r w:rsidRPr="0034524B">
        <w:rPr>
          <w:rFonts w:ascii="Arial" w:eastAsia="Times New Roman" w:hAnsi="Arial" w:cs="Arial"/>
          <w:color w:val="575B5F"/>
          <w:kern w:val="0"/>
          <w:sz w:val="24"/>
          <w:szCs w:val="24"/>
          <w:bdr w:val="none" w:sz="0" w:space="0" w:color="auto" w:frame="1"/>
          <w:vertAlign w:val="superscript"/>
          <w14:ligatures w14:val="none"/>
        </w:rPr>
        <w:t>102</w:t>
      </w:r>
      <w:r w:rsidRPr="0034524B">
        <w:rPr>
          <w:rFonts w:ascii="Arial" w:eastAsia="Times New Roman" w:hAnsi="Arial" w:cs="Arial"/>
          <w:color w:val="1B1C1D"/>
          <w:kern w:val="0"/>
          <w:sz w:val="24"/>
          <w:szCs w:val="24"/>
          <w14:ligatures w14:val="none"/>
        </w:rPr>
        <w:t>.</w:t>
      </w:r>
    </w:p>
    <w:p w14:paraId="15C490D6" w14:textId="77777777" w:rsidR="0034524B" w:rsidRPr="0034524B" w:rsidRDefault="0034524B" w:rsidP="0034524B">
      <w:pPr>
        <w:numPr>
          <w:ilvl w:val="0"/>
          <w:numId w:val="21"/>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Core Formula:</w:t>
      </w:r>
      <w:r w:rsidRPr="0034524B">
        <w:rPr>
          <w:rFonts w:ascii="Arial" w:eastAsia="Times New Roman" w:hAnsi="Arial" w:cs="Arial"/>
          <w:color w:val="1B1C1D"/>
          <w:kern w:val="0"/>
          <w:sz w:val="24"/>
          <w:szCs w:val="24"/>
          <w:bdr w:val="none" w:sz="0" w:space="0" w:color="auto" w:frame="1"/>
          <w14:ligatures w14:val="none"/>
        </w:rPr>
        <w:t xml:space="preserve"> The report is generated by a single dynamic array formula that filters the master data and reorders the columns to match a predefined set of headers on the sheet</w:t>
      </w:r>
      <w:r w:rsidRPr="0034524B">
        <w:rPr>
          <w:rFonts w:ascii="Arial" w:eastAsia="Times New Roman" w:hAnsi="Arial" w:cs="Arial"/>
          <w:color w:val="575B5F"/>
          <w:kern w:val="0"/>
          <w:sz w:val="24"/>
          <w:szCs w:val="24"/>
          <w:bdr w:val="none" w:sz="0" w:space="0" w:color="auto" w:frame="1"/>
          <w:vertAlign w:val="superscript"/>
          <w14:ligatures w14:val="none"/>
        </w:rPr>
        <w:t>103</w:t>
      </w:r>
      <w:r w:rsidRPr="0034524B">
        <w:rPr>
          <w:rFonts w:ascii="Arial" w:eastAsia="Times New Roman" w:hAnsi="Arial" w:cs="Arial"/>
          <w:color w:val="1B1C1D"/>
          <w:kern w:val="0"/>
          <w:sz w:val="24"/>
          <w:szCs w:val="24"/>
          <w14:ligatures w14:val="none"/>
        </w:rPr>
        <w:t>.</w:t>
      </w:r>
    </w:p>
    <w:p w14:paraId="30F52721" w14:textId="77777777" w:rsidR="0034524B" w:rsidRPr="0034524B" w:rsidRDefault="0034524B" w:rsidP="0034524B">
      <w:pPr>
        <w:numPr>
          <w:ilvl w:val="0"/>
          <w:numId w:val="21"/>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Checkboxes for Filtering:</w:t>
      </w:r>
      <w:r w:rsidRPr="0034524B">
        <w:rPr>
          <w:rFonts w:ascii="Arial" w:eastAsia="Times New Roman" w:hAnsi="Arial" w:cs="Arial"/>
          <w:color w:val="1B1C1D"/>
          <w:kern w:val="0"/>
          <w:sz w:val="24"/>
          <w:szCs w:val="24"/>
          <w14:ligatures w14:val="none"/>
        </w:rPr>
        <w:t xml:space="preserve"> This sheet will contain two checkboxes to provide further filtering capabilities. </w:t>
      </w:r>
    </w:p>
    <w:p w14:paraId="47EAD81B" w14:textId="77777777" w:rsidR="0034524B" w:rsidRPr="0034524B" w:rsidRDefault="0034524B" w:rsidP="0034524B">
      <w:pPr>
        <w:numPr>
          <w:ilvl w:val="1"/>
          <w:numId w:val="21"/>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'Currently With Filter' Checkbox:</w:t>
      </w:r>
      <w:r w:rsidRPr="0034524B">
        <w:rPr>
          <w:rFonts w:ascii="Arial" w:eastAsia="Times New Roman" w:hAnsi="Arial" w:cs="Arial"/>
          <w:color w:val="1B1C1D"/>
          <w:kern w:val="0"/>
          <w:sz w:val="24"/>
          <w:szCs w:val="24"/>
          <w14:ligatures w14:val="none"/>
        </w:rPr>
        <w:t xml:space="preserve"> When checked, this will refine the results to show only the tasks that are </w:t>
      </w:r>
      <w:r w:rsidRPr="0034524B">
        <w:rPr>
          <w:rFonts w:ascii="Arial" w:eastAsia="Times New Roman" w:hAnsi="Arial" w:cs="Arial"/>
          <w:i/>
          <w:iCs/>
          <w:color w:val="1B1C1D"/>
          <w:kern w:val="0"/>
          <w:sz w:val="24"/>
          <w:szCs w:val="24"/>
          <w:bdr w:val="none" w:sz="0" w:space="0" w:color="auto" w:frame="1"/>
          <w14:ligatures w14:val="none"/>
        </w:rPr>
        <w:t>currently with</w:t>
      </w:r>
      <w:r w:rsidRPr="0034524B">
        <w:rPr>
          <w:rFonts w:ascii="Arial" w:eastAsia="Times New Roman" w:hAnsi="Arial" w:cs="Arial"/>
          <w:color w:val="1B1C1D"/>
          <w:kern w:val="0"/>
          <w:sz w:val="24"/>
          <w:szCs w:val="24"/>
          <w14:ligatures w14:val="none"/>
        </w:rPr>
        <w:t xml:space="preserve"> the selected individual (i.e., their name is in the </w:t>
      </w:r>
      <w:r w:rsidRPr="0034524B">
        <w:rPr>
          <w:rFonts w:ascii="Arial" w:eastAsia="Times New Roman" w:hAnsi="Arial" w:cs="Arial"/>
          <w:color w:val="575B5F"/>
          <w:kern w:val="0"/>
          <w:sz w:val="20"/>
          <w:szCs w:val="20"/>
          <w:bdr w:val="none" w:sz="0" w:space="0" w:color="auto" w:frame="1"/>
          <w14:ligatures w14:val="none"/>
        </w:rPr>
        <w:t>Currently With</w:t>
      </w:r>
      <w:r w:rsidRPr="0034524B">
        <w:rPr>
          <w:rFonts w:ascii="Arial" w:eastAsia="Times New Roman" w:hAnsi="Arial" w:cs="Arial"/>
          <w:color w:val="1B1C1D"/>
          <w:kern w:val="0"/>
          <w:sz w:val="24"/>
          <w:szCs w:val="24"/>
          <w14:ligatures w14:val="none"/>
        </w:rPr>
        <w:t xml:space="preserve"> column).</w:t>
      </w:r>
    </w:p>
    <w:p w14:paraId="177169B7" w14:textId="77777777" w:rsidR="0034524B" w:rsidRDefault="0034524B" w:rsidP="0034524B">
      <w:pPr>
        <w:numPr>
          <w:ilvl w:val="1"/>
          <w:numId w:val="21"/>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'Already Passed Toggle' Checkbox:</w:t>
      </w:r>
      <w:r w:rsidRPr="0034524B">
        <w:rPr>
          <w:rFonts w:ascii="Arial" w:eastAsia="Times New Roman" w:hAnsi="Arial" w:cs="Arial"/>
          <w:color w:val="1B1C1D"/>
          <w:kern w:val="0"/>
          <w:sz w:val="24"/>
          <w:szCs w:val="24"/>
          <w14:ligatures w14:val="none"/>
        </w:rPr>
        <w:t xml:space="preserve"> When checked, this will hide any tasks where the individual's role has already been marked as "Passed" by the milestone formula, allowing them to focus only on active and upcoming items.</w:t>
      </w:r>
    </w:p>
    <w:p w14:paraId="54996267" w14:textId="77777777" w:rsidR="00E134B7" w:rsidRDefault="00E134B7" w:rsidP="00E134B7">
      <w:pPr>
        <w:spacing w:after="0" w:line="240" w:lineRule="auto"/>
        <w:rPr>
          <w:rFonts w:ascii="Arial" w:eastAsia="Times New Roman" w:hAnsi="Arial" w:cs="Arial"/>
          <w:color w:val="1B1C1D"/>
          <w:kern w:val="0"/>
          <w:sz w:val="24"/>
          <w:szCs w:val="24"/>
          <w14:ligatures w14:val="none"/>
        </w:rPr>
      </w:pPr>
    </w:p>
    <w:p w14:paraId="515170E4" w14:textId="77777777" w:rsidR="003A3AF0" w:rsidRPr="003A3AF0" w:rsidRDefault="003A3AF0" w:rsidP="003A3AF0">
      <w:pPr>
        <w:rPr>
          <w:rFonts w:eastAsia="Times New Roman"/>
          <w:bdr w:val="none" w:sz="0" w:space="0" w:color="auto" w:frame="1"/>
        </w:rPr>
      </w:pPr>
      <w:r w:rsidRPr="003A3AF0">
        <w:rPr>
          <w:rFonts w:eastAsia="Times New Roman"/>
          <w:bdr w:val="none" w:sz="0" w:space="0" w:color="auto" w:frame="1"/>
        </w:rPr>
        <w:t>This section details the two potential methods for constructing the dynamic, filtered report on the 'Wps by individual' tab. This report's purpose is to aggregate data from the master tracker to give a detailed item-level list of workload assigned to an individual.</w:t>
      </w:r>
    </w:p>
    <w:p w14:paraId="3C64CE98" w14:textId="77777777" w:rsidR="003A3AF0" w:rsidRPr="003A3AF0" w:rsidRDefault="003A3AF0" w:rsidP="003A3AF0">
      <w:pPr>
        <w:rPr>
          <w:rFonts w:eastAsia="Times New Roman"/>
          <w:b/>
          <w:bCs/>
          <w:bdr w:val="none" w:sz="0" w:space="0" w:color="auto" w:frame="1"/>
        </w:rPr>
      </w:pPr>
      <w:r w:rsidRPr="003A3AF0">
        <w:rPr>
          <w:rFonts w:eastAsia="Times New Roman"/>
          <w:b/>
          <w:bCs/>
          <w:bdr w:val="none" w:sz="0" w:space="0" w:color="auto" w:frame="1"/>
        </w:rPr>
        <w:t>Method 1: The Single-Formula Solution (Recommended)</w:t>
      </w:r>
    </w:p>
    <w:p w14:paraId="0256690D" w14:textId="77777777" w:rsidR="003A3AF0" w:rsidRPr="003A3AF0" w:rsidRDefault="003A3AF0" w:rsidP="003A3AF0">
      <w:pPr>
        <w:rPr>
          <w:rFonts w:eastAsia="Times New Roman"/>
          <w:bdr w:val="none" w:sz="0" w:space="0" w:color="auto" w:frame="1"/>
        </w:rPr>
      </w:pPr>
      <w:r w:rsidRPr="003A3AF0">
        <w:rPr>
          <w:rFonts w:eastAsia="Times New Roman"/>
          <w:bdr w:val="none" w:sz="0" w:space="0" w:color="auto" w:frame="1"/>
        </w:rPr>
        <w:t>This modern approach uses a single, powerful LET formula placed in a single cell (e.g., G5) to generate the entire report.</w:t>
      </w:r>
    </w:p>
    <w:p w14:paraId="4808C44E" w14:textId="77777777" w:rsidR="003A3AF0" w:rsidRPr="003A3AF0" w:rsidRDefault="003A3AF0" w:rsidP="003A3AF0">
      <w:pPr>
        <w:numPr>
          <w:ilvl w:val="0"/>
          <w:numId w:val="32"/>
        </w:numPr>
        <w:rPr>
          <w:rFonts w:eastAsia="Times New Roman"/>
          <w:bdr w:val="none" w:sz="0" w:space="0" w:color="auto" w:frame="1"/>
        </w:rPr>
      </w:pPr>
      <w:r w:rsidRPr="003A3AF0">
        <w:rPr>
          <w:rFonts w:eastAsia="Times New Roman"/>
          <w:b/>
          <w:bCs/>
          <w:bdr w:val="none" w:sz="0" w:space="0" w:color="auto" w:frame="1"/>
        </w:rPr>
        <w:t>Formula:</w:t>
      </w:r>
      <w:r w:rsidRPr="003A3AF0">
        <w:rPr>
          <w:rFonts w:eastAsia="Times New Roman"/>
          <w:bdr w:val="none" w:sz="0" w:space="0" w:color="auto" w:frame="1"/>
        </w:rPr>
        <w:t xml:space="preserve"> </w:t>
      </w:r>
    </w:p>
    <w:p w14:paraId="135FC11A" w14:textId="77777777" w:rsidR="003A3AF0" w:rsidRPr="003A3AF0" w:rsidRDefault="003A3AF0" w:rsidP="003A3AF0">
      <w:pPr>
        <w:rPr>
          <w:rFonts w:eastAsia="Times New Roman"/>
          <w:bdr w:val="none" w:sz="0" w:space="0" w:color="auto" w:frame="1"/>
        </w:rPr>
      </w:pPr>
      <w:r w:rsidRPr="003A3AF0">
        <w:rPr>
          <w:rFonts w:eastAsia="Times New Roman"/>
          <w:bdr w:val="none" w:sz="0" w:space="0" w:color="auto" w:frame="1"/>
        </w:rPr>
        <w:t>Excel</w:t>
      </w:r>
    </w:p>
    <w:p w14:paraId="5B7FC7FA" w14:textId="77777777" w:rsidR="003A3AF0" w:rsidRPr="003A3AF0" w:rsidRDefault="003A3AF0" w:rsidP="003A3AF0">
      <w:pPr>
        <w:rPr>
          <w:rFonts w:eastAsia="Times New Roman"/>
          <w:bdr w:val="none" w:sz="0" w:space="0" w:color="auto" w:frame="1"/>
        </w:rPr>
      </w:pPr>
      <w:r w:rsidRPr="003A3AF0">
        <w:rPr>
          <w:rFonts w:eastAsia="Times New Roman"/>
          <w:bdr w:val="none" w:sz="0" w:space="0" w:color="auto" w:frame="1"/>
        </w:rPr>
        <w:t>=LET(Name, $E$2, MasterHeaders, $G$4:$K$4, SourceData, 'Project Plan Detail'!$A$3:$Q$220, SourceHeaders, 'Project Plan Detail'!$A$2:$Q$2, SourceSearchRange, 'Project Plan Detail'!$H$3:$L$220, FilteredRows, FILTER(SourceData, BYROW(SourceSearchRange, LAMBDA(row, SUM(--ISNUMBER(SEARCH(Name, row))) &gt; 0)), "No matching tasks found"), IF(OR(FilteredRows = "No matching tasks found"), FilteredRows, CHOOSECOLS(FilteredRows, MATCH(MasterHeaders, SourceHeaders, 0))))</w:t>
      </w:r>
    </w:p>
    <w:p w14:paraId="5027B13D" w14:textId="77777777" w:rsidR="003A3AF0" w:rsidRPr="003A3AF0" w:rsidRDefault="003A3AF0" w:rsidP="003A3AF0">
      <w:pPr>
        <w:numPr>
          <w:ilvl w:val="0"/>
          <w:numId w:val="32"/>
        </w:numPr>
        <w:rPr>
          <w:rFonts w:eastAsia="Times New Roman"/>
          <w:bdr w:val="none" w:sz="0" w:space="0" w:color="auto" w:frame="1"/>
        </w:rPr>
      </w:pPr>
      <w:r w:rsidRPr="003A3AF0">
        <w:rPr>
          <w:rFonts w:eastAsia="Times New Roman"/>
          <w:b/>
          <w:bCs/>
          <w:bdr w:val="none" w:sz="0" w:space="0" w:color="auto" w:frame="1"/>
        </w:rPr>
        <w:t>Formula Deep Dive:</w:t>
      </w:r>
      <w:r w:rsidRPr="003A3AF0">
        <w:rPr>
          <w:rFonts w:eastAsia="Times New Roman"/>
          <w:bdr w:val="none" w:sz="0" w:space="0" w:color="auto" w:frame="1"/>
        </w:rPr>
        <w:t xml:space="preserve"> </w:t>
      </w:r>
    </w:p>
    <w:p w14:paraId="1DC74ED3" w14:textId="77777777" w:rsidR="003A3AF0" w:rsidRPr="003A3AF0" w:rsidRDefault="003A3AF0" w:rsidP="003A3AF0">
      <w:pPr>
        <w:numPr>
          <w:ilvl w:val="1"/>
          <w:numId w:val="32"/>
        </w:numPr>
        <w:rPr>
          <w:rFonts w:eastAsia="Times New Roman"/>
          <w:bdr w:val="none" w:sz="0" w:space="0" w:color="auto" w:frame="1"/>
        </w:rPr>
      </w:pPr>
      <w:r w:rsidRPr="003A3AF0">
        <w:rPr>
          <w:rFonts w:eastAsia="Times New Roman"/>
          <w:b/>
          <w:bCs/>
          <w:bdr w:val="none" w:sz="0" w:space="0" w:color="auto" w:frame="1"/>
        </w:rPr>
        <w:t>LET(...)</w:t>
      </w:r>
      <w:r w:rsidRPr="003A3AF0">
        <w:rPr>
          <w:rFonts w:eastAsia="Times New Roman"/>
          <w:bdr w:val="none" w:sz="0" w:space="0" w:color="auto" w:frame="1"/>
        </w:rPr>
        <w:t>: This function allows us to assign names to ranges and calculations, making the formula cleaner and more efficient. We define Name (the person to filter by from E2) , MasterHeaders (the desired output headers from G4:K4) , SourceData , SourceHeaders , and SourceSearchRange.</w:t>
      </w:r>
    </w:p>
    <w:p w14:paraId="0227AA15" w14:textId="77777777" w:rsidR="003A3AF0" w:rsidRPr="003A3AF0" w:rsidRDefault="003A3AF0" w:rsidP="003A3AF0">
      <w:pPr>
        <w:numPr>
          <w:ilvl w:val="1"/>
          <w:numId w:val="32"/>
        </w:numPr>
        <w:rPr>
          <w:rFonts w:eastAsia="Times New Roman"/>
          <w:bdr w:val="none" w:sz="0" w:space="0" w:color="auto" w:frame="1"/>
        </w:rPr>
      </w:pPr>
      <w:r w:rsidRPr="003A3AF0">
        <w:rPr>
          <w:rFonts w:eastAsia="Times New Roman"/>
          <w:b/>
          <w:bCs/>
          <w:bdr w:val="none" w:sz="0" w:space="0" w:color="auto" w:frame="1"/>
        </w:rPr>
        <w:t>FilteredRows, FILTER(...)</w:t>
      </w:r>
      <w:r w:rsidRPr="003A3AF0">
        <w:rPr>
          <w:rFonts w:eastAsia="Times New Roman"/>
          <w:bdr w:val="none" w:sz="0" w:space="0" w:color="auto" w:frame="1"/>
        </w:rPr>
        <w:t xml:space="preserve">: This is the core filtering step. </w:t>
      </w:r>
    </w:p>
    <w:p w14:paraId="46B4884C" w14:textId="77777777" w:rsidR="003A3AF0" w:rsidRPr="003A3AF0" w:rsidRDefault="003A3AF0" w:rsidP="003A3AF0">
      <w:pPr>
        <w:numPr>
          <w:ilvl w:val="2"/>
          <w:numId w:val="32"/>
        </w:numPr>
        <w:rPr>
          <w:rFonts w:eastAsia="Times New Roman"/>
          <w:bdr w:val="none" w:sz="0" w:space="0" w:color="auto" w:frame="1"/>
        </w:rPr>
      </w:pPr>
      <w:r w:rsidRPr="003A3AF0">
        <w:rPr>
          <w:rFonts w:eastAsia="Times New Roman"/>
          <w:b/>
          <w:bCs/>
          <w:bdr w:val="none" w:sz="0" w:space="0" w:color="auto" w:frame="1"/>
        </w:rPr>
        <w:t>BYROW(SourceSearchRange, LAMBDA(...))</w:t>
      </w:r>
      <w:r w:rsidRPr="003A3AF0">
        <w:rPr>
          <w:rFonts w:eastAsia="Times New Roman"/>
          <w:bdr w:val="none" w:sz="0" w:space="0" w:color="auto" w:frame="1"/>
        </w:rPr>
        <w:t>: This function processes the SourceSearchRange (the role columns H:L) one row at a time.</w:t>
      </w:r>
    </w:p>
    <w:p w14:paraId="16DDACF2" w14:textId="77777777" w:rsidR="003A3AF0" w:rsidRPr="003A3AF0" w:rsidRDefault="003A3AF0" w:rsidP="003A3AF0">
      <w:pPr>
        <w:numPr>
          <w:ilvl w:val="2"/>
          <w:numId w:val="32"/>
        </w:numPr>
        <w:rPr>
          <w:rFonts w:eastAsia="Times New Roman"/>
          <w:bdr w:val="none" w:sz="0" w:space="0" w:color="auto" w:frame="1"/>
        </w:rPr>
      </w:pPr>
      <w:r w:rsidRPr="003A3AF0">
        <w:rPr>
          <w:rFonts w:eastAsia="Times New Roman"/>
          <w:b/>
          <w:bCs/>
          <w:bdr w:val="none" w:sz="0" w:space="0" w:color="auto" w:frame="1"/>
        </w:rPr>
        <w:t>LAMBDA(row, ...)</w:t>
      </w:r>
      <w:r w:rsidRPr="003A3AF0">
        <w:rPr>
          <w:rFonts w:eastAsia="Times New Roman"/>
          <w:bdr w:val="none" w:sz="0" w:space="0" w:color="auto" w:frame="1"/>
        </w:rPr>
        <w:t>: This creates a mini-function that is applied to each row.</w:t>
      </w:r>
    </w:p>
    <w:p w14:paraId="51408885" w14:textId="77777777" w:rsidR="003A3AF0" w:rsidRPr="003A3AF0" w:rsidRDefault="003A3AF0" w:rsidP="003A3AF0">
      <w:pPr>
        <w:numPr>
          <w:ilvl w:val="2"/>
          <w:numId w:val="32"/>
        </w:numPr>
        <w:rPr>
          <w:rFonts w:eastAsia="Times New Roman"/>
          <w:bdr w:val="none" w:sz="0" w:space="0" w:color="auto" w:frame="1"/>
        </w:rPr>
      </w:pPr>
      <w:r w:rsidRPr="003A3AF0">
        <w:rPr>
          <w:rFonts w:eastAsia="Times New Roman"/>
          <w:b/>
          <w:bCs/>
          <w:bdr w:val="none" w:sz="0" w:space="0" w:color="auto" w:frame="1"/>
        </w:rPr>
        <w:t>SEARCH(Name, row)</w:t>
      </w:r>
      <w:r w:rsidRPr="003A3AF0">
        <w:rPr>
          <w:rFonts w:eastAsia="Times New Roman"/>
          <w:bdr w:val="none" w:sz="0" w:space="0" w:color="auto" w:frame="1"/>
        </w:rPr>
        <w:t>: This looks for the Name within the current row. It returns an array of numbers (positions) and errors.</w:t>
      </w:r>
    </w:p>
    <w:p w14:paraId="33C23088" w14:textId="77777777" w:rsidR="003A3AF0" w:rsidRPr="003A3AF0" w:rsidRDefault="003A3AF0" w:rsidP="003A3AF0">
      <w:pPr>
        <w:numPr>
          <w:ilvl w:val="2"/>
          <w:numId w:val="32"/>
        </w:numPr>
        <w:rPr>
          <w:rFonts w:eastAsia="Times New Roman"/>
          <w:bdr w:val="none" w:sz="0" w:space="0" w:color="auto" w:frame="1"/>
        </w:rPr>
      </w:pPr>
      <w:r w:rsidRPr="003A3AF0">
        <w:rPr>
          <w:rFonts w:eastAsia="Times New Roman"/>
          <w:b/>
          <w:bCs/>
          <w:bdr w:val="none" w:sz="0" w:space="0" w:color="auto" w:frame="1"/>
        </w:rPr>
        <w:t>ISNUMBER(...)</w:t>
      </w:r>
      <w:r w:rsidRPr="003A3AF0">
        <w:rPr>
          <w:rFonts w:eastAsia="Times New Roman"/>
          <w:bdr w:val="none" w:sz="0" w:space="0" w:color="auto" w:frame="1"/>
        </w:rPr>
        <w:t>: This converts the array to TRUE/FALSE values (TRUE where the name was found).</w:t>
      </w:r>
    </w:p>
    <w:p w14:paraId="3BCC9F8F" w14:textId="77777777" w:rsidR="003A3AF0" w:rsidRPr="003A3AF0" w:rsidRDefault="003A3AF0" w:rsidP="003A3AF0">
      <w:pPr>
        <w:numPr>
          <w:ilvl w:val="2"/>
          <w:numId w:val="32"/>
        </w:numPr>
        <w:rPr>
          <w:rFonts w:eastAsia="Times New Roman"/>
          <w:bdr w:val="none" w:sz="0" w:space="0" w:color="auto" w:frame="1"/>
        </w:rPr>
      </w:pPr>
      <w:r w:rsidRPr="003A3AF0">
        <w:rPr>
          <w:rFonts w:eastAsia="Times New Roman"/>
          <w:b/>
          <w:bCs/>
          <w:bdr w:val="none" w:sz="0" w:space="0" w:color="auto" w:frame="1"/>
        </w:rPr>
        <w:t>--</w:t>
      </w:r>
      <w:r w:rsidRPr="003A3AF0">
        <w:rPr>
          <w:rFonts w:eastAsia="Times New Roman"/>
          <w:bdr w:val="none" w:sz="0" w:space="0" w:color="auto" w:frame="1"/>
        </w:rPr>
        <w:t>: The double negative coerces TRUE/FALSE to 1/0.</w:t>
      </w:r>
    </w:p>
    <w:p w14:paraId="3411F5BC" w14:textId="77777777" w:rsidR="003A3AF0" w:rsidRPr="003A3AF0" w:rsidRDefault="003A3AF0" w:rsidP="003A3AF0">
      <w:pPr>
        <w:numPr>
          <w:ilvl w:val="2"/>
          <w:numId w:val="32"/>
        </w:numPr>
        <w:rPr>
          <w:rFonts w:eastAsia="Times New Roman"/>
          <w:bdr w:val="none" w:sz="0" w:space="0" w:color="auto" w:frame="1"/>
        </w:rPr>
      </w:pPr>
      <w:r w:rsidRPr="003A3AF0">
        <w:rPr>
          <w:rFonts w:eastAsia="Times New Roman"/>
          <w:b/>
          <w:bCs/>
          <w:bdr w:val="none" w:sz="0" w:space="0" w:color="auto" w:frame="1"/>
        </w:rPr>
        <w:lastRenderedPageBreak/>
        <w:t>SUM(...) &gt; 0</w:t>
      </w:r>
      <w:r w:rsidRPr="003A3AF0">
        <w:rPr>
          <w:rFonts w:eastAsia="Times New Roman"/>
          <w:bdr w:val="none" w:sz="0" w:space="0" w:color="auto" w:frame="1"/>
        </w:rPr>
        <w:t>: This sums the 1s and 0s. If the sum is greater than 0, it means the name was found at least once in that row, and BYROW returns TRUE for that row.</w:t>
      </w:r>
    </w:p>
    <w:p w14:paraId="300CFD66" w14:textId="77777777" w:rsidR="003A3AF0" w:rsidRPr="003A3AF0" w:rsidRDefault="003A3AF0" w:rsidP="003A3AF0">
      <w:pPr>
        <w:numPr>
          <w:ilvl w:val="1"/>
          <w:numId w:val="32"/>
        </w:numPr>
        <w:rPr>
          <w:rFonts w:eastAsia="Times New Roman"/>
          <w:bdr w:val="none" w:sz="0" w:space="0" w:color="auto" w:frame="1"/>
        </w:rPr>
      </w:pPr>
      <w:r w:rsidRPr="003A3AF0">
        <w:rPr>
          <w:rFonts w:eastAsia="Times New Roman"/>
          <w:b/>
          <w:bCs/>
          <w:bdr w:val="none" w:sz="0" w:space="0" w:color="auto" w:frame="1"/>
        </w:rPr>
        <w:t>IF(OR(...), ..., CHOOSECOLS(...))</w:t>
      </w:r>
      <w:r w:rsidRPr="003A3AF0">
        <w:rPr>
          <w:rFonts w:eastAsia="Times New Roman"/>
          <w:bdr w:val="none" w:sz="0" w:space="0" w:color="auto" w:frame="1"/>
        </w:rPr>
        <w:t xml:space="preserve">: This is the final output step. If the filter found nothing, it returns the "No matching tasks found" message. Otherwise, it reorders the data. </w:t>
      </w:r>
    </w:p>
    <w:p w14:paraId="7D61EC32" w14:textId="77777777" w:rsidR="003A3AF0" w:rsidRPr="003A3AF0" w:rsidRDefault="003A3AF0" w:rsidP="003A3AF0">
      <w:pPr>
        <w:numPr>
          <w:ilvl w:val="2"/>
          <w:numId w:val="32"/>
        </w:numPr>
        <w:rPr>
          <w:rFonts w:eastAsia="Times New Roman"/>
          <w:bdr w:val="none" w:sz="0" w:space="0" w:color="auto" w:frame="1"/>
        </w:rPr>
      </w:pPr>
      <w:r w:rsidRPr="003A3AF0">
        <w:rPr>
          <w:rFonts w:eastAsia="Times New Roman"/>
          <w:b/>
          <w:bCs/>
          <w:bdr w:val="none" w:sz="0" w:space="0" w:color="auto" w:frame="1"/>
        </w:rPr>
        <w:t>CHOOSECOLS(FilteredRows, MATCH(MasterHeaders, SourceHeaders, 0))</w:t>
      </w:r>
      <w:r w:rsidRPr="003A3AF0">
        <w:rPr>
          <w:rFonts w:eastAsia="Times New Roman"/>
          <w:bdr w:val="none" w:sz="0" w:space="0" w:color="auto" w:frame="1"/>
        </w:rPr>
        <w:t>: MATCH creates an array of numbers representing the column positions of our desired MasterHeaders within the original SourceHeaders. CHOOSECOLS then uses this array to rearrange the FilteredRows into the correct final order.</w:t>
      </w:r>
    </w:p>
    <w:p w14:paraId="05B7A329" w14:textId="77777777" w:rsidR="003A3AF0" w:rsidRDefault="003A3AF0">
      <w:pPr>
        <w:rPr>
          <w:rFonts w:eastAsia="Times New Roman"/>
          <w:bdr w:val="none" w:sz="0" w:space="0" w:color="auto" w:frame="1"/>
        </w:rPr>
      </w:pPr>
    </w:p>
    <w:p w14:paraId="717AF5A1" w14:textId="77777777" w:rsidR="003A3AF0" w:rsidRPr="00740E3F" w:rsidRDefault="003A3AF0" w:rsidP="003A3AF0">
      <w:r w:rsidRPr="00740E3F">
        <w:rPr>
          <w:b/>
          <w:bCs/>
        </w:rPr>
        <w:t>Row 1 &amp; 2: Merged Headers</w:t>
      </w:r>
    </w:p>
    <w:p w14:paraId="152E1AF3" w14:textId="77777777" w:rsidR="003A3AF0" w:rsidRPr="00740E3F" w:rsidRDefault="003A3AF0" w:rsidP="003A3AF0">
      <w:pPr>
        <w:numPr>
          <w:ilvl w:val="0"/>
          <w:numId w:val="34"/>
        </w:numPr>
      </w:pPr>
      <w:r w:rsidRPr="00740E3F">
        <w:rPr>
          <w:b/>
          <w:bCs/>
        </w:rPr>
        <w:t>Q1:R1</w:t>
      </w:r>
      <w:r w:rsidRPr="00740E3F">
        <w:t>: Merged with the text "Date the review is expected to be done and pass along to next reviewer". The cell has a purple fill (#B4C6E7).</w:t>
      </w:r>
    </w:p>
    <w:p w14:paraId="24CCA0B0" w14:textId="77777777" w:rsidR="003A3AF0" w:rsidRPr="00740E3F" w:rsidRDefault="003A3AF0" w:rsidP="003A3AF0">
      <w:pPr>
        <w:numPr>
          <w:ilvl w:val="0"/>
          <w:numId w:val="34"/>
        </w:numPr>
      </w:pPr>
      <w:r w:rsidRPr="00740E3F">
        <w:rPr>
          <w:b/>
          <w:bCs/>
        </w:rPr>
        <w:t>P2:S2</w:t>
      </w:r>
      <w:r w:rsidRPr="00740E3F">
        <w:t>: Merged with the text "Due Dates". The cell has a light blue fill (#DDEBF7).</w:t>
      </w:r>
    </w:p>
    <w:p w14:paraId="0717E31E" w14:textId="3F921841" w:rsidR="003A3AF0" w:rsidRPr="00740E3F" w:rsidRDefault="003A3AF0" w:rsidP="00BA32C2">
      <w:r w:rsidRPr="00740E3F">
        <w:rPr>
          <w:b/>
          <w:bCs/>
        </w:rPr>
        <w:t>Row 3: Column Headers</w:t>
      </w:r>
      <w:r w:rsidRPr="00740E3F">
        <w:t xml:space="preserve"> </w:t>
      </w:r>
    </w:p>
    <w:p w14:paraId="3A70A15C" w14:textId="69A89407" w:rsidR="003A3AF0" w:rsidRPr="00740E3F" w:rsidRDefault="00BA32C2" w:rsidP="003A3AF0">
      <w:r>
        <w:t>column</w:t>
      </w:r>
      <w:r w:rsidR="003A3AF0" w:rsidRPr="00740E3F">
        <w:rPr>
          <w:b/>
          <w:bCs/>
        </w:rPr>
        <w:t xml:space="preserve"> (Tracking Vs. Schedule):</w:t>
      </w:r>
      <w:r w:rsidR="003A3AF0" w:rsidRPr="00740E3F">
        <w:t xml:space="preserve"> </w:t>
      </w:r>
    </w:p>
    <w:p w14:paraId="0DEB0763" w14:textId="77777777" w:rsidR="003A3AF0" w:rsidRPr="00740E3F" w:rsidRDefault="003A3AF0" w:rsidP="003A3AF0">
      <w:pPr>
        <w:numPr>
          <w:ilvl w:val="0"/>
          <w:numId w:val="36"/>
        </w:numPr>
      </w:pPr>
      <w:r w:rsidRPr="00740E3F">
        <w:t>ok: Green fill (#C6EFCE) with dark green text. (Row 5)</w:t>
      </w:r>
    </w:p>
    <w:p w14:paraId="0C8726F4" w14:textId="77777777" w:rsidR="003A3AF0" w:rsidRPr="00740E3F" w:rsidRDefault="003A3AF0" w:rsidP="003A3AF0">
      <w:pPr>
        <w:numPr>
          <w:ilvl w:val="0"/>
          <w:numId w:val="36"/>
        </w:numPr>
      </w:pPr>
      <w:r w:rsidRPr="00740E3F">
        <w:t>Overdue: Light red fill (#FFC7CE) with dark red text. (Rows 6-24)</w:t>
      </w:r>
    </w:p>
    <w:p w14:paraId="37EE04C8" w14:textId="59D43BDD" w:rsidR="003A3AF0" w:rsidRPr="00740E3F" w:rsidRDefault="00BA32C2" w:rsidP="003A3AF0">
      <w:r>
        <w:t>column</w:t>
      </w:r>
      <w:r w:rsidR="003A3AF0" w:rsidRPr="00740E3F">
        <w:rPr>
          <w:b/>
          <w:bCs/>
        </w:rPr>
        <w:t xml:space="preserve"> (Tracking Timeline):</w:t>
      </w:r>
      <w:r w:rsidR="003A3AF0" w:rsidRPr="00740E3F">
        <w:t xml:space="preserve"> </w:t>
      </w:r>
    </w:p>
    <w:p w14:paraId="413A3197" w14:textId="77777777" w:rsidR="003A3AF0" w:rsidRPr="00740E3F" w:rsidRDefault="003A3AF0" w:rsidP="003A3AF0">
      <w:pPr>
        <w:numPr>
          <w:ilvl w:val="0"/>
          <w:numId w:val="37"/>
        </w:numPr>
      </w:pPr>
      <w:r w:rsidRPr="00740E3F">
        <w:t>Complete: Green fill (#70AD47). (Row 5)</w:t>
      </w:r>
    </w:p>
    <w:p w14:paraId="708D4BE3" w14:textId="77777777" w:rsidR="003A3AF0" w:rsidRPr="00740E3F" w:rsidRDefault="003A3AF0" w:rsidP="003A3AF0">
      <w:pPr>
        <w:numPr>
          <w:ilvl w:val="0"/>
          <w:numId w:val="37"/>
        </w:numPr>
      </w:pPr>
      <w:r w:rsidRPr="00740E3F">
        <w:t>Text starting with "overdue": Light red fill (#FFC7CE). (Rows 6-24)</w:t>
      </w:r>
    </w:p>
    <w:p w14:paraId="77A54217" w14:textId="77777777" w:rsidR="003A3AF0" w:rsidRPr="00740E3F" w:rsidRDefault="003A3AF0" w:rsidP="003A3AF0">
      <w:pPr>
        <w:numPr>
          <w:ilvl w:val="0"/>
          <w:numId w:val="37"/>
        </w:numPr>
      </w:pPr>
      <w:r w:rsidRPr="00740E3F">
        <w:t>Text starting with "Due in": Dark red fill (#C00000) with white text. (Rows 27-28)</w:t>
      </w:r>
    </w:p>
    <w:p w14:paraId="19E56BA9" w14:textId="77777777" w:rsidR="003A3AF0" w:rsidRPr="00740E3F" w:rsidRDefault="003A3AF0" w:rsidP="003A3AF0">
      <w:pPr>
        <w:numPr>
          <w:ilvl w:val="0"/>
          <w:numId w:val="37"/>
        </w:numPr>
      </w:pPr>
      <w:r w:rsidRPr="00740E3F">
        <w:t>Text starting with "Due in": Yellow fill (#FFFF00). (Rows 29-30)</w:t>
      </w:r>
    </w:p>
    <w:p w14:paraId="115FFD40" w14:textId="0AABFDF4" w:rsidR="003A3AF0" w:rsidRDefault="003A3AF0" w:rsidP="003A3AF0">
      <w:r w:rsidRPr="00740E3F">
        <w:t>Column (Status)</w:t>
      </w:r>
    </w:p>
    <w:p w14:paraId="2A834556" w14:textId="77777777" w:rsidR="003A3AF0" w:rsidRPr="00740E3F" w:rsidRDefault="003A3AF0" w:rsidP="003A3AF0">
      <w:pPr>
        <w:numPr>
          <w:ilvl w:val="0"/>
          <w:numId w:val="38"/>
        </w:numPr>
      </w:pPr>
      <w:r w:rsidRPr="00740E3F">
        <w:rPr>
          <w:b/>
          <w:bCs/>
        </w:rPr>
        <w:t>Cell G2</w:t>
      </w:r>
      <w:r w:rsidRPr="00740E3F">
        <w:t>: Contains the formula =COUNTA(F5:F28) which resolves to "66.00 Count". This is likely counting the number of tasks listed. The cell has a light grey fill.</w:t>
      </w:r>
    </w:p>
    <w:p w14:paraId="4273EBF9" w14:textId="77777777" w:rsidR="006441EE" w:rsidRPr="00477478" w:rsidRDefault="006441EE" w:rsidP="006441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7478">
        <w:rPr>
          <w:rFonts w:ascii="Times New Roman" w:eastAsia="Times New Roman" w:hAnsi="Times New Roman" w:cs="Times New Roman"/>
          <w:b/>
          <w:bCs/>
          <w:kern w:val="0"/>
          <w:sz w:val="27"/>
          <w:szCs w:val="27"/>
          <w14:ligatures w14:val="none"/>
        </w:rPr>
        <w:t>The Single-Formula Solution</w:t>
      </w:r>
    </w:p>
    <w:p w14:paraId="74307E81" w14:textId="77777777" w:rsidR="006441EE" w:rsidRPr="00477478" w:rsidRDefault="006441EE" w:rsidP="00644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 xml:space="preserve">This approach uses the </w:t>
      </w:r>
      <w:r w:rsidRPr="00477478">
        <w:rPr>
          <w:rFonts w:ascii="Courier New" w:eastAsia="Times New Roman" w:hAnsi="Courier New" w:cs="Courier New"/>
          <w:kern w:val="0"/>
          <w:sz w:val="20"/>
          <w:szCs w:val="20"/>
          <w14:ligatures w14:val="none"/>
        </w:rPr>
        <w:t>LET</w:t>
      </w:r>
      <w:r w:rsidRPr="00477478">
        <w:rPr>
          <w:rFonts w:ascii="Times New Roman" w:eastAsia="Times New Roman" w:hAnsi="Times New Roman" w:cs="Times New Roman"/>
          <w:kern w:val="0"/>
          <w:sz w:val="24"/>
          <w:szCs w:val="24"/>
          <w14:ligatures w14:val="none"/>
        </w:rPr>
        <w:t xml:space="preserve"> function to make the formula clean and easy to read. It will perform the filtering and the column standardization all in one step.</w:t>
      </w:r>
    </w:p>
    <w:p w14:paraId="03720CE8" w14:textId="77777777" w:rsidR="006441EE" w:rsidRPr="00477478" w:rsidRDefault="006441EE" w:rsidP="006441E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7478">
        <w:rPr>
          <w:rFonts w:ascii="Times New Roman" w:eastAsia="Times New Roman" w:hAnsi="Times New Roman" w:cs="Times New Roman"/>
          <w:b/>
          <w:bCs/>
          <w:kern w:val="0"/>
          <w:sz w:val="24"/>
          <w:szCs w:val="24"/>
          <w14:ligatures w14:val="none"/>
        </w:rPr>
        <w:t>Step 1: Set Up Your Control Panel</w:t>
      </w:r>
    </w:p>
    <w:p w14:paraId="4965E571" w14:textId="77777777" w:rsidR="006441EE" w:rsidRPr="00477478" w:rsidRDefault="006441EE" w:rsidP="00644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This remains the same. On your main sheet, you need two things:</w:t>
      </w:r>
    </w:p>
    <w:p w14:paraId="651FECA0" w14:textId="77777777" w:rsidR="006441EE" w:rsidRPr="00477478" w:rsidRDefault="006441EE" w:rsidP="006441EE">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 xml:space="preserve">A cell with the name to filter by (e.g., </w:t>
      </w:r>
      <w:r w:rsidRPr="00477478">
        <w:rPr>
          <w:rFonts w:ascii="Courier New" w:eastAsia="Times New Roman" w:hAnsi="Courier New" w:cs="Courier New"/>
          <w:kern w:val="0"/>
          <w:sz w:val="20"/>
          <w:szCs w:val="20"/>
          <w14:ligatures w14:val="none"/>
        </w:rPr>
        <w:t>$E$2</w:t>
      </w:r>
      <w:r w:rsidRPr="00477478">
        <w:rPr>
          <w:rFonts w:ascii="Times New Roman" w:eastAsia="Times New Roman" w:hAnsi="Times New Roman" w:cs="Times New Roman"/>
          <w:kern w:val="0"/>
          <w:sz w:val="24"/>
          <w:szCs w:val="24"/>
          <w14:ligatures w14:val="none"/>
        </w:rPr>
        <w:t>).</w:t>
      </w:r>
    </w:p>
    <w:p w14:paraId="14C5A865" w14:textId="63E01145" w:rsidR="006441EE" w:rsidRDefault="006441EE" w:rsidP="00BB221B">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 xml:space="preserve">A range with your desired final column headers (e.g., </w:t>
      </w:r>
      <w:r w:rsidRPr="00477478">
        <w:rPr>
          <w:rFonts w:ascii="Courier New" w:eastAsia="Times New Roman" w:hAnsi="Courier New" w:cs="Courier New"/>
          <w:kern w:val="0"/>
          <w:sz w:val="20"/>
          <w:szCs w:val="20"/>
          <w14:ligatures w14:val="none"/>
        </w:rPr>
        <w:t>$G$4:$</w:t>
      </w:r>
      <w:r w:rsidR="00BB221B">
        <w:rPr>
          <w:rFonts w:ascii="Courier New" w:eastAsia="Times New Roman" w:hAnsi="Courier New" w:cs="Courier New"/>
          <w:kern w:val="0"/>
          <w:sz w:val="20"/>
          <w:szCs w:val="20"/>
          <w14:ligatures w14:val="none"/>
        </w:rPr>
        <w:t>????</w:t>
      </w:r>
      <w:r w:rsidRPr="00477478">
        <w:rPr>
          <w:rFonts w:ascii="Courier New" w:eastAsia="Times New Roman" w:hAnsi="Courier New" w:cs="Courier New"/>
          <w:kern w:val="0"/>
          <w:sz w:val="20"/>
          <w:szCs w:val="20"/>
          <w14:ligatures w14:val="none"/>
        </w:rPr>
        <w:t>$4</w:t>
      </w:r>
      <w:r w:rsidRPr="00477478">
        <w:rPr>
          <w:rFonts w:ascii="Times New Roman" w:eastAsia="Times New Roman" w:hAnsi="Times New Roman" w:cs="Times New Roman"/>
          <w:kern w:val="0"/>
          <w:sz w:val="24"/>
          <w:szCs w:val="24"/>
          <w14:ligatures w14:val="none"/>
        </w:rPr>
        <w:t>). The order of these headers will control the order of the output.</w:t>
      </w:r>
    </w:p>
    <w:p w14:paraId="7DD9DE3D" w14:textId="77777777" w:rsidR="006441EE"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0" w:name="_Hlk200654861"/>
      <w:r>
        <w:rPr>
          <w:rFonts w:ascii="Times New Roman" w:eastAsia="Times New Roman" w:hAnsi="Times New Roman" w:cs="Times New Roman"/>
          <w:kern w:val="0"/>
          <w:sz w:val="24"/>
          <w:szCs w:val="24"/>
          <w14:ligatures w14:val="none"/>
        </w:rPr>
        <w:t>Unique ID</w:t>
      </w:r>
    </w:p>
    <w:p w14:paraId="2A2FC92A" w14:textId="77777777" w:rsidR="006441EE"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Level 1</w:t>
      </w:r>
    </w:p>
    <w:p w14:paraId="0645259B" w14:textId="77777777" w:rsidR="006441EE"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Level 2</w:t>
      </w:r>
    </w:p>
    <w:p w14:paraId="25C05A84" w14:textId="77777777" w:rsidR="006441EE"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Level 3</w:t>
      </w:r>
    </w:p>
    <w:p w14:paraId="5F5D3E10" w14:textId="77777777" w:rsidR="006441EE"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Workpaper or Leap item</w:t>
      </w:r>
    </w:p>
    <w:p w14:paraId="1722C9ED"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Status</w:t>
      </w:r>
    </w:p>
    <w:p w14:paraId="2CA941F8"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lastRenderedPageBreak/>
        <w:t>Currently With</w:t>
      </w:r>
    </w:p>
    <w:p w14:paraId="74549BC3"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Tracking Vs. Schedule</w:t>
      </w:r>
    </w:p>
    <w:p w14:paraId="6CE86B6B"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Tracking Timeline</w:t>
      </w:r>
    </w:p>
    <w:p w14:paraId="2B6DD126"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Preparer</w:t>
      </w:r>
    </w:p>
    <w:p w14:paraId="2EFD5A39"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Sr. Reviewer</w:t>
      </w:r>
    </w:p>
    <w:p w14:paraId="487B181F"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Mgr Reviewr</w:t>
      </w:r>
    </w:p>
    <w:p w14:paraId="355927D1"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Partner Review</w:t>
      </w:r>
    </w:p>
    <w:p w14:paraId="38594C80"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Partner Review 2</w:t>
      </w:r>
    </w:p>
    <w:p w14:paraId="54D8A097"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Prep Due Date</w:t>
      </w:r>
    </w:p>
    <w:p w14:paraId="1595B5BF"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Sr Review Due Date</w:t>
      </w:r>
    </w:p>
    <w:p w14:paraId="2B6A21A7"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Mgr Review Due Date</w:t>
      </w:r>
    </w:p>
    <w:p w14:paraId="2199BF2A"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Partner Review Due Date</w:t>
      </w:r>
    </w:p>
    <w:p w14:paraId="22476A47" w14:textId="77777777" w:rsidR="006441EE" w:rsidRPr="00477478" w:rsidRDefault="006441EE" w:rsidP="006441EE">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Partner Review 2 Due Date</w:t>
      </w:r>
    </w:p>
    <w:bookmarkEnd w:id="0"/>
    <w:p w14:paraId="28C4EC3A" w14:textId="77777777" w:rsidR="006441EE" w:rsidRPr="00477478" w:rsidRDefault="006441EE" w:rsidP="006441E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77478">
        <w:rPr>
          <w:rFonts w:ascii="Times New Roman" w:eastAsia="Times New Roman" w:hAnsi="Times New Roman" w:cs="Times New Roman"/>
          <w:b/>
          <w:bCs/>
          <w:kern w:val="0"/>
          <w:sz w:val="24"/>
          <w:szCs w:val="24"/>
          <w14:ligatures w14:val="none"/>
        </w:rPr>
        <w:t>Step 2: Place the Formula</w:t>
      </w:r>
    </w:p>
    <w:p w14:paraId="25A73D05" w14:textId="77777777" w:rsidR="006441EE" w:rsidRPr="00477478" w:rsidRDefault="006441EE" w:rsidP="00644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 xml:space="preserve">On your main dashboard, in the cell directly below your master headers (e.g., </w:t>
      </w:r>
      <w:r w:rsidRPr="00477478">
        <w:rPr>
          <w:rFonts w:ascii="Courier New" w:eastAsia="Times New Roman" w:hAnsi="Courier New" w:cs="Courier New"/>
          <w:kern w:val="0"/>
          <w:sz w:val="20"/>
          <w:szCs w:val="20"/>
          <w14:ligatures w14:val="none"/>
        </w:rPr>
        <w:t>G5</w:t>
      </w:r>
      <w:r w:rsidRPr="00477478">
        <w:rPr>
          <w:rFonts w:ascii="Times New Roman" w:eastAsia="Times New Roman" w:hAnsi="Times New Roman" w:cs="Times New Roman"/>
          <w:kern w:val="0"/>
          <w:sz w:val="24"/>
          <w:szCs w:val="24"/>
          <w14:ligatures w14:val="none"/>
        </w:rPr>
        <w:t>), place the following formula:</w:t>
      </w:r>
    </w:p>
    <w:p w14:paraId="1BDCBB64" w14:textId="77777777" w:rsidR="006441EE" w:rsidRPr="00477478" w:rsidRDefault="006441EE" w:rsidP="006441EE">
      <w:pPr>
        <w:spacing w:after="0"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Excel</w:t>
      </w:r>
    </w:p>
    <w:p w14:paraId="7E0DA53F"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=LET(</w:t>
      </w:r>
    </w:p>
    <w:p w14:paraId="6C894B62"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 --- SETUP: Define your inputs ---</w:t>
      </w:r>
    </w:p>
    <w:p w14:paraId="6A1DE536"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Name, $E$2,</w:t>
      </w:r>
    </w:p>
    <w:p w14:paraId="17EF3724"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MasterHeaders, $G$4:$K$4,</w:t>
      </w:r>
    </w:p>
    <w:p w14:paraId="4F23107B"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3C2590"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 --- SOURCE: Point this to your single dataset (EDIT THESE THREE LINES) ---</w:t>
      </w:r>
    </w:p>
    <w:p w14:paraId="1179C7DA"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SourceData, 'Int#2'!$A$3:$Q$220,</w:t>
      </w:r>
    </w:p>
    <w:p w14:paraId="07F4B510"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SourceHeaders, 'Int#2'!$A$2:$Q$2,</w:t>
      </w:r>
    </w:p>
    <w:p w14:paraId="51D2E97F"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SourceSearchRange, 'Int#2'!$H$3:$L$220,</w:t>
      </w:r>
    </w:p>
    <w:p w14:paraId="2354A04E"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968AC9"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 --- STEP 1: Filter the rows that match the name ---</w:t>
      </w:r>
    </w:p>
    <w:p w14:paraId="2A56E835"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FilteredRows, FILTER(SourceData, BYROW(SourceSearchRange, LAMBDA(row, SUM(--ISNUMBER(SEARCH(Name, row))) &gt; 0)), "No matching tasks found"),</w:t>
      </w:r>
    </w:p>
    <w:p w14:paraId="63171304"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417D06"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 --- STEP 2: If rows were found, reorder the columns. Otherwise, show the message. ---</w:t>
      </w:r>
    </w:p>
    <w:p w14:paraId="76661503"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IF(</w:t>
      </w:r>
    </w:p>
    <w:p w14:paraId="4540F905"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OR(FilteredRows = "No matching tasks found"),</w:t>
      </w:r>
    </w:p>
    <w:p w14:paraId="689E0211"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FilteredRows,</w:t>
      </w:r>
    </w:p>
    <w:p w14:paraId="10C22A6F"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CHOOSECOLS(FilteredRows, MATCH(MasterHeaders, SourceHeaders, 0))</w:t>
      </w:r>
    </w:p>
    <w:p w14:paraId="03E29927"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 xml:space="preserve">    )</w:t>
      </w:r>
    </w:p>
    <w:p w14:paraId="271A22D2" w14:textId="77777777" w:rsidR="006441EE" w:rsidRPr="00477478" w:rsidRDefault="006441EE" w:rsidP="0064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77478">
        <w:rPr>
          <w:rFonts w:ascii="Courier New" w:eastAsia="Times New Roman" w:hAnsi="Courier New" w:cs="Courier New"/>
          <w:kern w:val="0"/>
          <w:sz w:val="20"/>
          <w:szCs w:val="20"/>
          <w14:ligatures w14:val="none"/>
        </w:rPr>
        <w:t>)</w:t>
      </w:r>
    </w:p>
    <w:p w14:paraId="30B687DD" w14:textId="77777777" w:rsidR="006441EE" w:rsidRPr="00477478" w:rsidRDefault="006441EE" w:rsidP="006441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7478">
        <w:rPr>
          <w:rFonts w:ascii="Times New Roman" w:eastAsia="Times New Roman" w:hAnsi="Times New Roman" w:cs="Times New Roman"/>
          <w:b/>
          <w:bCs/>
          <w:kern w:val="0"/>
          <w:sz w:val="27"/>
          <w:szCs w:val="27"/>
          <w14:ligatures w14:val="none"/>
        </w:rPr>
        <w:t>How to Customize This Formula</w:t>
      </w:r>
    </w:p>
    <w:p w14:paraId="6586FE40" w14:textId="77777777" w:rsidR="006441EE" w:rsidRPr="00477478" w:rsidRDefault="006441EE" w:rsidP="00644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 xml:space="preserve">You only need to edit the three lines in the </w:t>
      </w:r>
      <w:r w:rsidRPr="00477478">
        <w:rPr>
          <w:rFonts w:ascii="Courier New" w:eastAsia="Times New Roman" w:hAnsi="Courier New" w:cs="Courier New"/>
          <w:kern w:val="0"/>
          <w:sz w:val="20"/>
          <w:szCs w:val="20"/>
          <w14:ligatures w14:val="none"/>
        </w:rPr>
        <w:t>--- SOURCE ---</w:t>
      </w:r>
      <w:r w:rsidRPr="00477478">
        <w:rPr>
          <w:rFonts w:ascii="Times New Roman" w:eastAsia="Times New Roman" w:hAnsi="Times New Roman" w:cs="Times New Roman"/>
          <w:kern w:val="0"/>
          <w:sz w:val="24"/>
          <w:szCs w:val="24"/>
          <w14:ligatures w14:val="none"/>
        </w:rPr>
        <w:t xml:space="preserve"> section to point to your single data sheet:</w:t>
      </w:r>
    </w:p>
    <w:p w14:paraId="06D4DCB5" w14:textId="77777777" w:rsidR="006441EE" w:rsidRPr="00477478" w:rsidRDefault="006441EE" w:rsidP="006441EE">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Courier New" w:eastAsia="Times New Roman" w:hAnsi="Courier New" w:cs="Courier New"/>
          <w:b/>
          <w:bCs/>
          <w:kern w:val="0"/>
          <w:sz w:val="20"/>
          <w:szCs w:val="20"/>
          <w14:ligatures w14:val="none"/>
        </w:rPr>
        <w:t>SourceData</w:t>
      </w:r>
      <w:r w:rsidRPr="00477478">
        <w:rPr>
          <w:rFonts w:ascii="Times New Roman" w:eastAsia="Times New Roman" w:hAnsi="Times New Roman" w:cs="Times New Roman"/>
          <w:kern w:val="0"/>
          <w:sz w:val="24"/>
          <w:szCs w:val="24"/>
          <w14:ligatures w14:val="none"/>
        </w:rPr>
        <w:t xml:space="preserve">: Change </w:t>
      </w:r>
      <w:r w:rsidRPr="00477478">
        <w:rPr>
          <w:rFonts w:ascii="Courier New" w:eastAsia="Times New Roman" w:hAnsi="Courier New" w:cs="Courier New"/>
          <w:kern w:val="0"/>
          <w:sz w:val="20"/>
          <w:szCs w:val="20"/>
          <w14:ligatures w14:val="none"/>
        </w:rPr>
        <w:t>'Int#2'!$A$3:$Q$220</w:t>
      </w:r>
      <w:r w:rsidRPr="00477478">
        <w:rPr>
          <w:rFonts w:ascii="Times New Roman" w:eastAsia="Times New Roman" w:hAnsi="Times New Roman" w:cs="Times New Roman"/>
          <w:kern w:val="0"/>
          <w:sz w:val="24"/>
          <w:szCs w:val="24"/>
          <w14:ligatures w14:val="none"/>
        </w:rPr>
        <w:t xml:space="preserve"> to the full data range of your table, not including the headers.</w:t>
      </w:r>
    </w:p>
    <w:p w14:paraId="2F23BE1B" w14:textId="77777777" w:rsidR="006441EE" w:rsidRPr="00477478" w:rsidRDefault="006441EE" w:rsidP="006441EE">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Courier New" w:eastAsia="Times New Roman" w:hAnsi="Courier New" w:cs="Courier New"/>
          <w:b/>
          <w:bCs/>
          <w:kern w:val="0"/>
          <w:sz w:val="20"/>
          <w:szCs w:val="20"/>
          <w14:ligatures w14:val="none"/>
        </w:rPr>
        <w:t>SourceHeaders</w:t>
      </w:r>
      <w:r w:rsidRPr="00477478">
        <w:rPr>
          <w:rFonts w:ascii="Times New Roman" w:eastAsia="Times New Roman" w:hAnsi="Times New Roman" w:cs="Times New Roman"/>
          <w:kern w:val="0"/>
          <w:sz w:val="24"/>
          <w:szCs w:val="24"/>
          <w14:ligatures w14:val="none"/>
        </w:rPr>
        <w:t xml:space="preserve">: Change </w:t>
      </w:r>
      <w:r w:rsidRPr="00477478">
        <w:rPr>
          <w:rFonts w:ascii="Courier New" w:eastAsia="Times New Roman" w:hAnsi="Courier New" w:cs="Courier New"/>
          <w:kern w:val="0"/>
          <w:sz w:val="20"/>
          <w:szCs w:val="20"/>
          <w14:ligatures w14:val="none"/>
        </w:rPr>
        <w:t>'Int#2'!$A$2:$Q$2</w:t>
      </w:r>
      <w:r w:rsidRPr="00477478">
        <w:rPr>
          <w:rFonts w:ascii="Times New Roman" w:eastAsia="Times New Roman" w:hAnsi="Times New Roman" w:cs="Times New Roman"/>
          <w:kern w:val="0"/>
          <w:sz w:val="24"/>
          <w:szCs w:val="24"/>
          <w14:ligatures w14:val="none"/>
        </w:rPr>
        <w:t xml:space="preserve"> to the header row of your data table.</w:t>
      </w:r>
    </w:p>
    <w:p w14:paraId="0940EE0D" w14:textId="77777777" w:rsidR="006441EE" w:rsidRPr="00477478" w:rsidRDefault="006441EE" w:rsidP="006441EE">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Courier New" w:eastAsia="Times New Roman" w:hAnsi="Courier New" w:cs="Courier New"/>
          <w:b/>
          <w:bCs/>
          <w:kern w:val="0"/>
          <w:sz w:val="20"/>
          <w:szCs w:val="20"/>
          <w14:ligatures w14:val="none"/>
        </w:rPr>
        <w:t>SourceSearchRange</w:t>
      </w:r>
      <w:r w:rsidRPr="00477478">
        <w:rPr>
          <w:rFonts w:ascii="Times New Roman" w:eastAsia="Times New Roman" w:hAnsi="Times New Roman" w:cs="Times New Roman"/>
          <w:kern w:val="0"/>
          <w:sz w:val="24"/>
          <w:szCs w:val="24"/>
          <w14:ligatures w14:val="none"/>
        </w:rPr>
        <w:t xml:space="preserve">: Change </w:t>
      </w:r>
      <w:r w:rsidRPr="00477478">
        <w:rPr>
          <w:rFonts w:ascii="Courier New" w:eastAsia="Times New Roman" w:hAnsi="Courier New" w:cs="Courier New"/>
          <w:kern w:val="0"/>
          <w:sz w:val="20"/>
          <w:szCs w:val="20"/>
          <w14:ligatures w14:val="none"/>
        </w:rPr>
        <w:t>'Int#2'!$H$3:$L$220</w:t>
      </w:r>
      <w:r w:rsidRPr="00477478">
        <w:rPr>
          <w:rFonts w:ascii="Times New Roman" w:eastAsia="Times New Roman" w:hAnsi="Times New Roman" w:cs="Times New Roman"/>
          <w:kern w:val="0"/>
          <w:sz w:val="24"/>
          <w:szCs w:val="24"/>
          <w14:ligatures w14:val="none"/>
        </w:rPr>
        <w:t xml:space="preserve"> to the range of columns where the names of assigned people are located.</w:t>
      </w:r>
    </w:p>
    <w:p w14:paraId="1AF90CD7" w14:textId="77777777" w:rsidR="006441EE" w:rsidRPr="00477478" w:rsidRDefault="006441EE" w:rsidP="006441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7478">
        <w:rPr>
          <w:rFonts w:ascii="Times New Roman" w:eastAsia="Times New Roman" w:hAnsi="Times New Roman" w:cs="Times New Roman"/>
          <w:b/>
          <w:bCs/>
          <w:kern w:val="0"/>
          <w:sz w:val="27"/>
          <w:szCs w:val="27"/>
          <w14:ligatures w14:val="none"/>
        </w:rPr>
        <w:t>How It Works</w:t>
      </w:r>
    </w:p>
    <w:p w14:paraId="5F6E5CB6" w14:textId="77777777" w:rsidR="006441EE" w:rsidRPr="00477478" w:rsidRDefault="006441EE" w:rsidP="006441E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Courier New" w:eastAsia="Times New Roman" w:hAnsi="Courier New" w:cs="Courier New"/>
          <w:b/>
          <w:bCs/>
          <w:kern w:val="0"/>
          <w:sz w:val="20"/>
          <w:szCs w:val="20"/>
          <w14:ligatures w14:val="none"/>
        </w:rPr>
        <w:t>LET</w:t>
      </w:r>
      <w:r w:rsidRPr="00477478">
        <w:rPr>
          <w:rFonts w:ascii="Times New Roman" w:eastAsia="Times New Roman" w:hAnsi="Times New Roman" w:cs="Times New Roman"/>
          <w:kern w:val="0"/>
          <w:sz w:val="24"/>
          <w:szCs w:val="24"/>
          <w14:ligatures w14:val="none"/>
        </w:rPr>
        <w:t>: This function lets us name parts of our formula (</w:t>
      </w:r>
      <w:r w:rsidRPr="00477478">
        <w:rPr>
          <w:rFonts w:ascii="Courier New" w:eastAsia="Times New Roman" w:hAnsi="Courier New" w:cs="Courier New"/>
          <w:kern w:val="0"/>
          <w:sz w:val="20"/>
          <w:szCs w:val="20"/>
          <w14:ligatures w14:val="none"/>
        </w:rPr>
        <w:t>Name</w:t>
      </w:r>
      <w:r w:rsidRPr="00477478">
        <w:rPr>
          <w:rFonts w:ascii="Times New Roman" w:eastAsia="Times New Roman" w:hAnsi="Times New Roman" w:cs="Times New Roman"/>
          <w:kern w:val="0"/>
          <w:sz w:val="24"/>
          <w:szCs w:val="24"/>
          <w14:ligatures w14:val="none"/>
        </w:rPr>
        <w:t xml:space="preserve">, </w:t>
      </w:r>
      <w:r w:rsidRPr="00477478">
        <w:rPr>
          <w:rFonts w:ascii="Courier New" w:eastAsia="Times New Roman" w:hAnsi="Courier New" w:cs="Courier New"/>
          <w:kern w:val="0"/>
          <w:sz w:val="20"/>
          <w:szCs w:val="20"/>
          <w14:ligatures w14:val="none"/>
        </w:rPr>
        <w:t>MasterHeaders</w:t>
      </w:r>
      <w:r w:rsidRPr="00477478">
        <w:rPr>
          <w:rFonts w:ascii="Times New Roman" w:eastAsia="Times New Roman" w:hAnsi="Times New Roman" w:cs="Times New Roman"/>
          <w:kern w:val="0"/>
          <w:sz w:val="24"/>
          <w:szCs w:val="24"/>
          <w14:ligatures w14:val="none"/>
        </w:rPr>
        <w:t xml:space="preserve">, </w:t>
      </w:r>
      <w:r w:rsidRPr="00477478">
        <w:rPr>
          <w:rFonts w:ascii="Courier New" w:eastAsia="Times New Roman" w:hAnsi="Courier New" w:cs="Courier New"/>
          <w:kern w:val="0"/>
          <w:sz w:val="20"/>
          <w:szCs w:val="20"/>
          <w14:ligatures w14:val="none"/>
        </w:rPr>
        <w:t>FilteredRows</w:t>
      </w:r>
      <w:r w:rsidRPr="00477478">
        <w:rPr>
          <w:rFonts w:ascii="Times New Roman" w:eastAsia="Times New Roman" w:hAnsi="Times New Roman" w:cs="Times New Roman"/>
          <w:kern w:val="0"/>
          <w:sz w:val="24"/>
          <w:szCs w:val="24"/>
          <w14:ligatures w14:val="none"/>
        </w:rPr>
        <w:t>, etc.) to make it clean and efficient.</w:t>
      </w:r>
    </w:p>
    <w:p w14:paraId="27E78C55" w14:textId="77777777" w:rsidR="006441EE" w:rsidRPr="00477478" w:rsidRDefault="006441EE" w:rsidP="006441E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Courier New" w:eastAsia="Times New Roman" w:hAnsi="Courier New" w:cs="Courier New"/>
          <w:b/>
          <w:bCs/>
          <w:kern w:val="0"/>
          <w:sz w:val="20"/>
          <w:szCs w:val="20"/>
          <w14:ligatures w14:val="none"/>
        </w:rPr>
        <w:t>FilteredRows</w:t>
      </w:r>
      <w:r w:rsidRPr="00477478">
        <w:rPr>
          <w:rFonts w:ascii="Times New Roman" w:eastAsia="Times New Roman" w:hAnsi="Times New Roman" w:cs="Times New Roman"/>
          <w:kern w:val="0"/>
          <w:sz w:val="24"/>
          <w:szCs w:val="24"/>
          <w14:ligatures w14:val="none"/>
        </w:rPr>
        <w:t xml:space="preserve">: This part is identical to the original logic. It filters your </w:t>
      </w:r>
      <w:r w:rsidRPr="00477478">
        <w:rPr>
          <w:rFonts w:ascii="Courier New" w:eastAsia="Times New Roman" w:hAnsi="Courier New" w:cs="Courier New"/>
          <w:kern w:val="0"/>
          <w:sz w:val="20"/>
          <w:szCs w:val="20"/>
          <w14:ligatures w14:val="none"/>
        </w:rPr>
        <w:t>SourceData</w:t>
      </w:r>
      <w:r w:rsidRPr="00477478">
        <w:rPr>
          <w:rFonts w:ascii="Times New Roman" w:eastAsia="Times New Roman" w:hAnsi="Times New Roman" w:cs="Times New Roman"/>
          <w:kern w:val="0"/>
          <w:sz w:val="24"/>
          <w:szCs w:val="24"/>
          <w14:ligatures w14:val="none"/>
        </w:rPr>
        <w:t xml:space="preserve"> to find all rows containing the </w:t>
      </w:r>
      <w:r w:rsidRPr="00477478">
        <w:rPr>
          <w:rFonts w:ascii="Courier New" w:eastAsia="Times New Roman" w:hAnsi="Courier New" w:cs="Courier New"/>
          <w:kern w:val="0"/>
          <w:sz w:val="20"/>
          <w:szCs w:val="20"/>
          <w14:ligatures w14:val="none"/>
        </w:rPr>
        <w:t>Name</w:t>
      </w:r>
      <w:r w:rsidRPr="00477478">
        <w:rPr>
          <w:rFonts w:ascii="Times New Roman" w:eastAsia="Times New Roman" w:hAnsi="Times New Roman" w:cs="Times New Roman"/>
          <w:kern w:val="0"/>
          <w:sz w:val="24"/>
          <w:szCs w:val="24"/>
          <w14:ligatures w14:val="none"/>
        </w:rPr>
        <w:t xml:space="preserve"> you specified. If it finds nothing, it returns the text "No matching tasks found".</w:t>
      </w:r>
    </w:p>
    <w:p w14:paraId="78FF6707" w14:textId="77777777" w:rsidR="006441EE" w:rsidRPr="00477478" w:rsidRDefault="006441EE" w:rsidP="006441E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Courier New" w:eastAsia="Times New Roman" w:hAnsi="Courier New" w:cs="Courier New"/>
          <w:b/>
          <w:bCs/>
          <w:kern w:val="0"/>
          <w:sz w:val="20"/>
          <w:szCs w:val="20"/>
          <w14:ligatures w14:val="none"/>
        </w:rPr>
        <w:t>IF(...)</w:t>
      </w:r>
      <w:r w:rsidRPr="00477478">
        <w:rPr>
          <w:rFonts w:ascii="Times New Roman" w:eastAsia="Times New Roman" w:hAnsi="Times New Roman" w:cs="Times New Roman"/>
          <w:kern w:val="0"/>
          <w:sz w:val="24"/>
          <w:szCs w:val="24"/>
          <w14:ligatures w14:val="none"/>
        </w:rPr>
        <w:t xml:space="preserve">: This is the final output. It checks if the </w:t>
      </w:r>
      <w:r w:rsidRPr="00477478">
        <w:rPr>
          <w:rFonts w:ascii="Courier New" w:eastAsia="Times New Roman" w:hAnsi="Courier New" w:cs="Courier New"/>
          <w:kern w:val="0"/>
          <w:sz w:val="20"/>
          <w:szCs w:val="20"/>
          <w14:ligatures w14:val="none"/>
        </w:rPr>
        <w:t>FilteredRows</w:t>
      </w:r>
      <w:r w:rsidRPr="00477478">
        <w:rPr>
          <w:rFonts w:ascii="Times New Roman" w:eastAsia="Times New Roman" w:hAnsi="Times New Roman" w:cs="Times New Roman"/>
          <w:kern w:val="0"/>
          <w:sz w:val="24"/>
          <w:szCs w:val="24"/>
          <w14:ligatures w14:val="none"/>
        </w:rPr>
        <w:t xml:space="preserve"> variable contains our "not found" message. </w:t>
      </w:r>
    </w:p>
    <w:p w14:paraId="792062B0" w14:textId="77777777" w:rsidR="006441EE" w:rsidRPr="00477478" w:rsidRDefault="006441EE" w:rsidP="006441E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If it does, the formula simply outputs "No matching tasks found".</w:t>
      </w:r>
    </w:p>
    <w:p w14:paraId="6A76F08C" w14:textId="77777777" w:rsidR="006441EE" w:rsidRPr="00477478" w:rsidRDefault="006441EE" w:rsidP="006441EE">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lastRenderedPageBreak/>
        <w:t xml:space="preserve">If data </w:t>
      </w:r>
      <w:r w:rsidRPr="00477478">
        <w:rPr>
          <w:rFonts w:ascii="Times New Roman" w:eastAsia="Times New Roman" w:hAnsi="Times New Roman" w:cs="Times New Roman"/>
          <w:i/>
          <w:iCs/>
          <w:kern w:val="0"/>
          <w:sz w:val="24"/>
          <w:szCs w:val="24"/>
          <w14:ligatures w14:val="none"/>
        </w:rPr>
        <w:t>was</w:t>
      </w:r>
      <w:r w:rsidRPr="00477478">
        <w:rPr>
          <w:rFonts w:ascii="Times New Roman" w:eastAsia="Times New Roman" w:hAnsi="Times New Roman" w:cs="Times New Roman"/>
          <w:kern w:val="0"/>
          <w:sz w:val="24"/>
          <w:szCs w:val="24"/>
          <w14:ligatures w14:val="none"/>
        </w:rPr>
        <w:t xml:space="preserve"> found, it proceeds to the </w:t>
      </w:r>
      <w:r w:rsidRPr="00477478">
        <w:rPr>
          <w:rFonts w:ascii="Courier New" w:eastAsia="Times New Roman" w:hAnsi="Courier New" w:cs="Courier New"/>
          <w:kern w:val="0"/>
          <w:sz w:val="20"/>
          <w:szCs w:val="20"/>
          <w14:ligatures w14:val="none"/>
        </w:rPr>
        <w:t>CHOOSECOLS</w:t>
      </w:r>
      <w:r w:rsidRPr="00477478">
        <w:rPr>
          <w:rFonts w:ascii="Times New Roman" w:eastAsia="Times New Roman" w:hAnsi="Times New Roman" w:cs="Times New Roman"/>
          <w:kern w:val="0"/>
          <w:sz w:val="24"/>
          <w:szCs w:val="24"/>
          <w14:ligatures w14:val="none"/>
        </w:rPr>
        <w:t xml:space="preserve"> function.</w:t>
      </w:r>
    </w:p>
    <w:p w14:paraId="6FF71960" w14:textId="77777777" w:rsidR="006441EE" w:rsidRPr="00477478" w:rsidRDefault="006441EE" w:rsidP="006441E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Courier New" w:eastAsia="Times New Roman" w:hAnsi="Courier New" w:cs="Courier New"/>
          <w:b/>
          <w:bCs/>
          <w:kern w:val="0"/>
          <w:sz w:val="20"/>
          <w:szCs w:val="20"/>
          <w14:ligatures w14:val="none"/>
        </w:rPr>
        <w:t>CHOOSECOLS(FilteredRows, MATCH(MasterHeaders, SourceHeaders, 0))</w:t>
      </w:r>
      <w:r w:rsidRPr="00477478">
        <w:rPr>
          <w:rFonts w:ascii="Times New Roman" w:eastAsia="Times New Roman" w:hAnsi="Times New Roman" w:cs="Times New Roman"/>
          <w:kern w:val="0"/>
          <w:sz w:val="24"/>
          <w:szCs w:val="24"/>
          <w14:ligatures w14:val="none"/>
        </w:rPr>
        <w:t xml:space="preserve">: This reorders the data. The </w:t>
      </w:r>
      <w:r w:rsidRPr="00477478">
        <w:rPr>
          <w:rFonts w:ascii="Courier New" w:eastAsia="Times New Roman" w:hAnsi="Courier New" w:cs="Courier New"/>
          <w:kern w:val="0"/>
          <w:sz w:val="20"/>
          <w:szCs w:val="20"/>
          <w14:ligatures w14:val="none"/>
        </w:rPr>
        <w:t>MATCH</w:t>
      </w:r>
      <w:r w:rsidRPr="00477478">
        <w:rPr>
          <w:rFonts w:ascii="Times New Roman" w:eastAsia="Times New Roman" w:hAnsi="Times New Roman" w:cs="Times New Roman"/>
          <w:kern w:val="0"/>
          <w:sz w:val="24"/>
          <w:szCs w:val="24"/>
          <w14:ligatures w14:val="none"/>
        </w:rPr>
        <w:t xml:space="preserve"> function figures out what columns to grab based on your </w:t>
      </w:r>
      <w:r w:rsidRPr="00477478">
        <w:rPr>
          <w:rFonts w:ascii="Courier New" w:eastAsia="Times New Roman" w:hAnsi="Courier New" w:cs="Courier New"/>
          <w:kern w:val="0"/>
          <w:sz w:val="20"/>
          <w:szCs w:val="20"/>
          <w14:ligatures w14:val="none"/>
        </w:rPr>
        <w:t>MasterHeaders</w:t>
      </w:r>
      <w:r w:rsidRPr="00477478">
        <w:rPr>
          <w:rFonts w:ascii="Times New Roman" w:eastAsia="Times New Roman" w:hAnsi="Times New Roman" w:cs="Times New Roman"/>
          <w:kern w:val="0"/>
          <w:sz w:val="24"/>
          <w:szCs w:val="24"/>
          <w14:ligatures w14:val="none"/>
        </w:rPr>
        <w:t xml:space="preserve">, and </w:t>
      </w:r>
      <w:r w:rsidRPr="00477478">
        <w:rPr>
          <w:rFonts w:ascii="Courier New" w:eastAsia="Times New Roman" w:hAnsi="Courier New" w:cs="Courier New"/>
          <w:kern w:val="0"/>
          <w:sz w:val="20"/>
          <w:szCs w:val="20"/>
          <w14:ligatures w14:val="none"/>
        </w:rPr>
        <w:t>CHOOSECOLS</w:t>
      </w:r>
      <w:r w:rsidRPr="00477478">
        <w:rPr>
          <w:rFonts w:ascii="Times New Roman" w:eastAsia="Times New Roman" w:hAnsi="Times New Roman" w:cs="Times New Roman"/>
          <w:kern w:val="0"/>
          <w:sz w:val="24"/>
          <w:szCs w:val="24"/>
          <w14:ligatures w14:val="none"/>
        </w:rPr>
        <w:t xml:space="preserve"> arranges the </w:t>
      </w:r>
      <w:r w:rsidRPr="00477478">
        <w:rPr>
          <w:rFonts w:ascii="Courier New" w:eastAsia="Times New Roman" w:hAnsi="Courier New" w:cs="Courier New"/>
          <w:kern w:val="0"/>
          <w:sz w:val="20"/>
          <w:szCs w:val="20"/>
          <w14:ligatures w14:val="none"/>
        </w:rPr>
        <w:t>FilteredRows</w:t>
      </w:r>
      <w:r w:rsidRPr="00477478">
        <w:rPr>
          <w:rFonts w:ascii="Times New Roman" w:eastAsia="Times New Roman" w:hAnsi="Times New Roman" w:cs="Times New Roman"/>
          <w:kern w:val="0"/>
          <w:sz w:val="24"/>
          <w:szCs w:val="24"/>
          <w14:ligatures w14:val="none"/>
        </w:rPr>
        <w:t xml:space="preserve"> into that new order.</w:t>
      </w:r>
    </w:p>
    <w:p w14:paraId="75957501" w14:textId="77777777" w:rsidR="006441EE" w:rsidRPr="00477478" w:rsidRDefault="006441EE" w:rsidP="006441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7478">
        <w:rPr>
          <w:rFonts w:ascii="Times New Roman" w:eastAsia="Times New Roman" w:hAnsi="Times New Roman" w:cs="Times New Roman"/>
          <w:kern w:val="0"/>
          <w:sz w:val="24"/>
          <w:szCs w:val="24"/>
          <w14:ligatures w14:val="none"/>
        </w:rPr>
        <w:t>The result is a single, fast, and responsive formula that gives you complete control over the final report's column order.</w:t>
      </w:r>
    </w:p>
    <w:p w14:paraId="17183D9A" w14:textId="77777777" w:rsidR="003A3AF0" w:rsidRDefault="003A3AF0" w:rsidP="003A3AF0"/>
    <w:p w14:paraId="07FDF5B5" w14:textId="77777777" w:rsidR="003A3AF0" w:rsidRDefault="003A3AF0" w:rsidP="003A3AF0"/>
    <w:p w14:paraId="34C7D8BA" w14:textId="77777777" w:rsidR="003A3AF0" w:rsidRDefault="003A3AF0" w:rsidP="003A3AF0"/>
    <w:p w14:paraId="71D22558" w14:textId="77777777" w:rsidR="003A3AF0" w:rsidRPr="00477478" w:rsidRDefault="003A3AF0" w:rsidP="003A3AF0">
      <w:pPr>
        <w:pStyle w:val="Heading3"/>
      </w:pPr>
      <w:r w:rsidRPr="00477478">
        <w:t>Formula #1: Role Identification</w:t>
      </w:r>
    </w:p>
    <w:p w14:paraId="25EF8FA4" w14:textId="77777777" w:rsidR="003A3AF0" w:rsidRPr="00477478" w:rsidRDefault="003A3AF0" w:rsidP="003A3AF0">
      <w:r w:rsidRPr="00477478">
        <w:t>Excel</w:t>
      </w:r>
    </w:p>
    <w:p w14:paraId="726644FE" w14:textId="77777777" w:rsidR="003A3AF0" w:rsidRPr="00477478" w:rsidRDefault="003A3AF0" w:rsidP="003A3AF0">
      <w:r w:rsidRPr="00477478">
        <w:t>=IF(COUNTIF(K5,"="&amp;$E$2),"Preparer",</w:t>
      </w:r>
    </w:p>
    <w:p w14:paraId="5871A9E0" w14:textId="77777777" w:rsidR="003A3AF0" w:rsidRPr="00477478" w:rsidRDefault="003A3AF0" w:rsidP="003A3AF0">
      <w:r w:rsidRPr="00477478">
        <w:t>IF(COUNTIF(L5,"="&amp;$E$2),"Reviewer",</w:t>
      </w:r>
    </w:p>
    <w:p w14:paraId="1B8EDBE8" w14:textId="77777777" w:rsidR="003A3AF0" w:rsidRPr="00477478" w:rsidRDefault="003A3AF0" w:rsidP="003A3AF0">
      <w:r w:rsidRPr="00477478">
        <w:t>IF(COUNTIF(M5,"="&amp;$E$2),"Manager Reviewer",</w:t>
      </w:r>
    </w:p>
    <w:p w14:paraId="52970B7A" w14:textId="77777777" w:rsidR="003A3AF0" w:rsidRPr="00477478" w:rsidRDefault="003A3AF0" w:rsidP="003A3AF0">
      <w:r w:rsidRPr="00477478">
        <w:t>IF(OR(COUNTIF(N5,"="&amp;$E$2),COUNTIF(O5,"="&amp;$E$2)),"Partner Reviewer","Not Found"))))</w:t>
      </w:r>
    </w:p>
    <w:p w14:paraId="07A02A01" w14:textId="77777777" w:rsidR="003A3AF0" w:rsidRPr="00477478" w:rsidRDefault="003A3AF0" w:rsidP="003A3AF0">
      <w:pPr>
        <w:rPr>
          <w:b/>
          <w:bCs/>
        </w:rPr>
      </w:pPr>
      <w:r w:rsidRPr="00477478">
        <w:rPr>
          <w:b/>
          <w:bCs/>
        </w:rPr>
        <w:t>Overall Purpose</w:t>
      </w:r>
    </w:p>
    <w:p w14:paraId="2678244F" w14:textId="77777777" w:rsidR="003A3AF0" w:rsidRPr="00477478" w:rsidRDefault="003A3AF0" w:rsidP="003A3AF0">
      <w:r w:rsidRPr="00477478">
        <w:t xml:space="preserve">This formula identifies a person's </w:t>
      </w:r>
      <w:r w:rsidRPr="00477478">
        <w:rPr>
          <w:b/>
          <w:bCs/>
        </w:rPr>
        <w:t>role</w:t>
      </w:r>
      <w:r w:rsidRPr="00477478">
        <w:t xml:space="preserve"> on a specific task. It searches for a name, provided in cell $E$2, across the various role columns for the task in row 5 (K5:O5). It returns the title of the first role it finds that matches the name.</w:t>
      </w:r>
    </w:p>
    <w:p w14:paraId="6A15AA29" w14:textId="77777777" w:rsidR="003A3AF0" w:rsidRPr="00477478" w:rsidRDefault="003A3AF0" w:rsidP="003A3AF0">
      <w:r w:rsidRPr="00477478">
        <w:pict w14:anchorId="42BA8144">
          <v:rect id="_x0000_i1110" style="width:0;height:1.5pt" o:hralign="center" o:hrstd="t" o:hr="t" fillcolor="#a0a0a0" stroked="f"/>
        </w:pict>
      </w:r>
    </w:p>
    <w:p w14:paraId="5C2DE153" w14:textId="77777777" w:rsidR="003A3AF0" w:rsidRPr="00477478" w:rsidRDefault="003A3AF0" w:rsidP="003A3AF0">
      <w:pPr>
        <w:rPr>
          <w:b/>
          <w:bCs/>
        </w:rPr>
      </w:pPr>
      <w:r w:rsidRPr="00477478">
        <w:rPr>
          <w:b/>
          <w:bCs/>
        </w:rPr>
        <w:t>Step-by-Step Breakdown</w:t>
      </w:r>
    </w:p>
    <w:p w14:paraId="672A25B6" w14:textId="77777777" w:rsidR="003A3AF0" w:rsidRPr="00477478" w:rsidRDefault="003A3AF0" w:rsidP="003A3AF0">
      <w:r w:rsidRPr="00477478">
        <w:t>The formula checks each role column sequentially for the name in $E$2.</w:t>
      </w:r>
    </w:p>
    <w:p w14:paraId="56F59AEC" w14:textId="77777777" w:rsidR="003A3AF0" w:rsidRPr="00477478" w:rsidRDefault="003A3AF0" w:rsidP="003A3AF0">
      <w:pPr>
        <w:numPr>
          <w:ilvl w:val="0"/>
          <w:numId w:val="40"/>
        </w:numPr>
      </w:pPr>
      <w:r w:rsidRPr="00477478">
        <w:rPr>
          <w:b/>
          <w:bCs/>
        </w:rPr>
        <w:t>Check Preparer:</w:t>
      </w:r>
      <w:r w:rsidRPr="00477478">
        <w:t xml:space="preserve"> COUNTIF(K5,"="&amp;$E$2) checks if the name in $E$2 is in the </w:t>
      </w:r>
      <w:r w:rsidRPr="00477478">
        <w:rPr>
          <w:b/>
          <w:bCs/>
        </w:rPr>
        <w:t>"Preparer"</w:t>
      </w:r>
      <w:r w:rsidRPr="00477478">
        <w:t xml:space="preserve"> cell (K5). If it is, the formula returns "Preparer" and stops.</w:t>
      </w:r>
    </w:p>
    <w:p w14:paraId="2745277A" w14:textId="77777777" w:rsidR="003A3AF0" w:rsidRPr="00477478" w:rsidRDefault="003A3AF0" w:rsidP="003A3AF0">
      <w:pPr>
        <w:numPr>
          <w:ilvl w:val="0"/>
          <w:numId w:val="40"/>
        </w:numPr>
      </w:pPr>
      <w:r w:rsidRPr="00477478">
        <w:rPr>
          <w:b/>
          <w:bCs/>
        </w:rPr>
        <w:t>Check Sr. Reviewer:</w:t>
      </w:r>
      <w:r w:rsidRPr="00477478">
        <w:t xml:space="preserve"> If not found, COUNTIF(L5,"="&amp;$E$2) checks the </w:t>
      </w:r>
      <w:r w:rsidRPr="00477478">
        <w:rPr>
          <w:b/>
          <w:bCs/>
        </w:rPr>
        <w:t>"Sr. Reviewer"</w:t>
      </w:r>
      <w:r w:rsidRPr="00477478">
        <w:t xml:space="preserve"> cell (L5). If it matches, it returns "Reviewer".</w:t>
      </w:r>
    </w:p>
    <w:p w14:paraId="230841B3" w14:textId="77777777" w:rsidR="003A3AF0" w:rsidRPr="00477478" w:rsidRDefault="003A3AF0" w:rsidP="003A3AF0">
      <w:pPr>
        <w:numPr>
          <w:ilvl w:val="0"/>
          <w:numId w:val="40"/>
        </w:numPr>
      </w:pPr>
      <w:r w:rsidRPr="00477478">
        <w:rPr>
          <w:b/>
          <w:bCs/>
        </w:rPr>
        <w:t>Check Mgr Reviewer:</w:t>
      </w:r>
      <w:r w:rsidRPr="00477478">
        <w:t xml:space="preserve"> If not found, COUNTIF(M5,"="&amp;$E$2) checks the </w:t>
      </w:r>
      <w:r w:rsidRPr="00477478">
        <w:rPr>
          <w:b/>
          <w:bCs/>
        </w:rPr>
        <w:t>"Mgr Reviewer"</w:t>
      </w:r>
      <w:r w:rsidRPr="00477478">
        <w:t xml:space="preserve"> cell (M5). If it matches, it returns "Manager Reviewer".</w:t>
      </w:r>
    </w:p>
    <w:p w14:paraId="0ECD235B" w14:textId="77777777" w:rsidR="003A3AF0" w:rsidRPr="00477478" w:rsidRDefault="003A3AF0" w:rsidP="003A3AF0">
      <w:pPr>
        <w:numPr>
          <w:ilvl w:val="0"/>
          <w:numId w:val="40"/>
        </w:numPr>
      </w:pPr>
      <w:r w:rsidRPr="00477478">
        <w:rPr>
          <w:b/>
          <w:bCs/>
        </w:rPr>
        <w:t>Check Partner Reviewer:</w:t>
      </w:r>
      <w:r w:rsidRPr="00477478">
        <w:t xml:space="preserve"> If still not found, OR(COUNTIF(N5,"="&amp;$E$2),COUNTIF(O5,"="&amp;$E$2)) checks if the name exists in </w:t>
      </w:r>
      <w:r w:rsidRPr="00477478">
        <w:rPr>
          <w:b/>
          <w:bCs/>
        </w:rPr>
        <w:t>either</w:t>
      </w:r>
      <w:r w:rsidRPr="00477478">
        <w:t xml:space="preserve"> the </w:t>
      </w:r>
      <w:r w:rsidRPr="00477478">
        <w:rPr>
          <w:b/>
          <w:bCs/>
        </w:rPr>
        <w:t>"Partner Review"</w:t>
      </w:r>
      <w:r w:rsidRPr="00477478">
        <w:t xml:space="preserve"> cell (N5) or the next partner column (O5). If it's in either, it returns "Partner Reviewer".</w:t>
      </w:r>
    </w:p>
    <w:p w14:paraId="6ED21DCB" w14:textId="77777777" w:rsidR="003A3AF0" w:rsidRPr="00477478" w:rsidRDefault="003A3AF0" w:rsidP="003A3AF0">
      <w:pPr>
        <w:numPr>
          <w:ilvl w:val="0"/>
          <w:numId w:val="40"/>
        </w:numPr>
      </w:pPr>
      <w:r w:rsidRPr="00477478">
        <w:rPr>
          <w:b/>
          <w:bCs/>
        </w:rPr>
        <w:t>Default:</w:t>
      </w:r>
      <w:r w:rsidRPr="00477478">
        <w:t xml:space="preserve"> If the name is not found in any of these cells, the formula returns "Not Found".</w:t>
      </w:r>
    </w:p>
    <w:p w14:paraId="7AADD4B3" w14:textId="77777777" w:rsidR="003A3AF0" w:rsidRPr="00477478" w:rsidRDefault="003A3AF0" w:rsidP="003A3AF0">
      <w:pPr>
        <w:pStyle w:val="Heading3"/>
      </w:pPr>
      <w:r w:rsidRPr="00477478">
        <w:t>Formula #2: Milestone Status Check</w:t>
      </w:r>
      <w:r>
        <w:rPr>
          <w:b w:val="0"/>
          <w:bCs w:val="0"/>
        </w:rPr>
        <w:t xml:space="preserve"> in c5</w:t>
      </w:r>
    </w:p>
    <w:p w14:paraId="79C5CD30" w14:textId="77777777" w:rsidR="003A3AF0" w:rsidRPr="00477478" w:rsidRDefault="003A3AF0" w:rsidP="003A3AF0">
      <w:pPr>
        <w:rPr>
          <w:b/>
          <w:bCs/>
        </w:rPr>
      </w:pPr>
      <w:r w:rsidRPr="00477478">
        <w:rPr>
          <w:b/>
          <w:bCs/>
        </w:rPr>
        <w:t>Overall Purpose</w:t>
      </w:r>
    </w:p>
    <w:p w14:paraId="345D9583" w14:textId="77777777" w:rsidR="003A3AF0" w:rsidRPr="00477478" w:rsidRDefault="003A3AF0" w:rsidP="003A3AF0">
      <w:r w:rsidRPr="00477478">
        <w:t xml:space="preserve">This formula determines if a specific work stage has been completed, returning </w:t>
      </w:r>
      <w:r w:rsidRPr="00477478">
        <w:rPr>
          <w:b/>
          <w:bCs/>
        </w:rPr>
        <w:t>"Passed"</w:t>
      </w:r>
      <w:r w:rsidRPr="00477478">
        <w:t xml:space="preserve"> or </w:t>
      </w:r>
      <w:r w:rsidRPr="00477478">
        <w:rPr>
          <w:b/>
          <w:bCs/>
        </w:rPr>
        <w:t>"Not Passed"</w:t>
      </w:r>
      <w:r w:rsidRPr="00477478">
        <w:t>. It acts as a "gating" function, understanding that when a task reaches a later status (e.g., "Partner Review"), all earlier stages (like "Senior Review") are implicitly complete. It evaluates the role in column A against the overall task status in column G.</w:t>
      </w:r>
    </w:p>
    <w:p w14:paraId="053D8BCC" w14:textId="77777777" w:rsidR="003A3AF0" w:rsidRPr="00477478" w:rsidRDefault="003A3AF0" w:rsidP="003A3AF0">
      <w:r w:rsidRPr="00477478">
        <w:pict w14:anchorId="509CFDE7">
          <v:rect id="_x0000_i1112" style="width:0;height:1.5pt" o:hralign="center" o:hrstd="t" o:hr="t" fillcolor="#a0a0a0" stroked="f"/>
        </w:pict>
      </w:r>
    </w:p>
    <w:p w14:paraId="2528D658" w14:textId="77777777" w:rsidR="003A3AF0" w:rsidRPr="00477478" w:rsidRDefault="003A3AF0" w:rsidP="003A3AF0">
      <w:pPr>
        <w:rPr>
          <w:b/>
          <w:bCs/>
        </w:rPr>
      </w:pPr>
      <w:r w:rsidRPr="00477478">
        <w:rPr>
          <w:b/>
          <w:bCs/>
        </w:rPr>
        <w:lastRenderedPageBreak/>
        <w:t>Step-by-Step Breakdown</w:t>
      </w:r>
    </w:p>
    <w:p w14:paraId="2AB3C184" w14:textId="77777777" w:rsidR="003A3AF0" w:rsidRPr="00477478" w:rsidRDefault="003A3AF0" w:rsidP="003A3AF0">
      <w:r w:rsidRPr="00477478">
        <w:t>The formula's logic changes based on the role in cell A5.</w:t>
      </w:r>
    </w:p>
    <w:p w14:paraId="4D13ACBC" w14:textId="77777777" w:rsidR="003A3AF0" w:rsidRPr="00477478" w:rsidRDefault="003A3AF0" w:rsidP="003A3AF0">
      <w:pPr>
        <w:numPr>
          <w:ilvl w:val="0"/>
          <w:numId w:val="41"/>
        </w:numPr>
      </w:pPr>
      <w:r w:rsidRPr="00477478">
        <w:rPr>
          <w:b/>
          <w:bCs/>
        </w:rPr>
        <w:t>If Role is "Preparer":</w:t>
      </w:r>
      <w:r w:rsidRPr="00477478">
        <w:t xml:space="preserve"> The rule is simple. The task has "Passed" only if the status in G5 is "Complete".</w:t>
      </w:r>
    </w:p>
    <w:p w14:paraId="06D68297" w14:textId="77777777" w:rsidR="003A3AF0" w:rsidRPr="00477478" w:rsidRDefault="003A3AF0" w:rsidP="003A3AF0">
      <w:pPr>
        <w:numPr>
          <w:ilvl w:val="0"/>
          <w:numId w:val="41"/>
        </w:numPr>
      </w:pPr>
      <w:r w:rsidRPr="00477478">
        <w:rPr>
          <w:b/>
          <w:bCs/>
        </w:rPr>
        <w:t>If Role is "Reviewer":</w:t>
      </w:r>
      <w:r w:rsidRPr="00477478">
        <w:t xml:space="preserve"> The formula uses MATCH to find the position of the current status (G5) within a hardcoded list of all 20 workflow statuses. If the position is &gt;7, it's "Passed". The 8th status is "Manager Review," so this means the Reviewer's stage is considered passed as soon as the task moves to the Manager Review stage or beyond.</w:t>
      </w:r>
    </w:p>
    <w:p w14:paraId="6E5C899C" w14:textId="77777777" w:rsidR="003A3AF0" w:rsidRPr="00477478" w:rsidRDefault="003A3AF0" w:rsidP="003A3AF0">
      <w:pPr>
        <w:numPr>
          <w:ilvl w:val="0"/>
          <w:numId w:val="41"/>
        </w:numPr>
      </w:pPr>
      <w:r w:rsidRPr="00477478">
        <w:rPr>
          <w:b/>
          <w:bCs/>
        </w:rPr>
        <w:t>If Role is "Manager Review":</w:t>
      </w:r>
      <w:r w:rsidRPr="00477478">
        <w:t xml:space="preserve"> It uses the same MATCH logic but checks if the position is &gt;10. The 11th status is "Partner Review," so the Manager stage is passed once the task reaches Partner Review.</w:t>
      </w:r>
    </w:p>
    <w:p w14:paraId="6F180CB2" w14:textId="77777777" w:rsidR="003A3AF0" w:rsidRPr="00477478" w:rsidRDefault="003A3AF0" w:rsidP="003A3AF0">
      <w:pPr>
        <w:numPr>
          <w:ilvl w:val="0"/>
          <w:numId w:val="41"/>
        </w:numPr>
      </w:pPr>
      <w:r w:rsidRPr="00477478">
        <w:rPr>
          <w:b/>
          <w:bCs/>
        </w:rPr>
        <w:t>If Role is "Partner Review":</w:t>
      </w:r>
      <w:r w:rsidRPr="00477478">
        <w:t xml:space="preserve"> It checks if the position is &gt;13. The 14th status is "2Partner Review," meaning this stage is passed once the second Partner Review begins.</w:t>
      </w:r>
    </w:p>
    <w:p w14:paraId="08ABFF94" w14:textId="77777777" w:rsidR="003A3AF0" w:rsidRPr="00477478" w:rsidRDefault="003A3AF0" w:rsidP="003A3AF0">
      <w:pPr>
        <w:numPr>
          <w:ilvl w:val="0"/>
          <w:numId w:val="41"/>
        </w:numPr>
      </w:pPr>
      <w:r w:rsidRPr="00477478">
        <w:rPr>
          <w:b/>
          <w:bCs/>
        </w:rPr>
        <w:t>If Role is "Partner Review2":</w:t>
      </w:r>
      <w:r w:rsidRPr="00477478">
        <w:t xml:space="preserve"> The task has "Passed" only if the status in G5 is "Complete".</w:t>
      </w:r>
    </w:p>
    <w:p w14:paraId="49788E6E" w14:textId="77777777" w:rsidR="003A3AF0" w:rsidRPr="00477478" w:rsidRDefault="003A3AF0" w:rsidP="003A3AF0">
      <w:pPr>
        <w:numPr>
          <w:ilvl w:val="0"/>
          <w:numId w:val="41"/>
        </w:numPr>
      </w:pPr>
      <w:r w:rsidRPr="00477478">
        <w:rPr>
          <w:b/>
          <w:bCs/>
        </w:rPr>
        <w:t>Default:</w:t>
      </w:r>
      <w:r w:rsidRPr="00477478">
        <w:t xml:space="preserve"> If the role in A5 doesn't match any of these, it returns "Not Passed".</w:t>
      </w:r>
    </w:p>
    <w:p w14:paraId="30FCFE9C" w14:textId="77777777" w:rsidR="003A3AF0" w:rsidRPr="00477478" w:rsidRDefault="003A3AF0" w:rsidP="003A3AF0">
      <w:r w:rsidRPr="00477478">
        <w:pict w14:anchorId="31C5572B">
          <v:rect id="_x0000_i1113" style="width:0;height:1.5pt" o:hralign="center" o:hrstd="t" o:hr="t" fillcolor="#a0a0a0" stroked="f"/>
        </w:pict>
      </w:r>
    </w:p>
    <w:p w14:paraId="74C068AE" w14:textId="77777777" w:rsidR="003A3AF0" w:rsidRPr="00477478" w:rsidRDefault="003A3AF0" w:rsidP="003A3AF0">
      <w:pPr>
        <w:numPr>
          <w:ilvl w:val="0"/>
          <w:numId w:val="42"/>
        </w:numPr>
      </w:pPr>
      <w:r>
        <w:rPr>
          <w:b/>
          <w:bCs/>
        </w:rPr>
        <w:t>Utilize</w:t>
      </w:r>
      <w:r w:rsidRPr="00477478">
        <w:t xml:space="preserve"> helper </w:t>
      </w:r>
      <w:r>
        <w:t xml:space="preserve">shet 4c </w:t>
      </w:r>
      <w:r w:rsidRPr="00477478">
        <w:t xml:space="preserve">table. </w:t>
      </w:r>
    </w:p>
    <w:p w14:paraId="147CDC64" w14:textId="77777777" w:rsidR="003A3AF0" w:rsidRPr="00477478" w:rsidRDefault="003A3AF0" w:rsidP="003A3AF0">
      <w:r w:rsidRPr="00477478">
        <w:t>2.  Your formula then becomes a simple and robust lookup.</w:t>
      </w:r>
    </w:p>
    <w:p w14:paraId="151FA180" w14:textId="77777777" w:rsidR="003A3AF0" w:rsidRPr="00477478" w:rsidRDefault="003A3AF0" w:rsidP="003A3AF0"/>
    <w:p w14:paraId="798375AD" w14:textId="77777777" w:rsidR="003A3AF0" w:rsidRPr="00477478" w:rsidRDefault="003A3AF0" w:rsidP="003A3AF0">
      <w:r w:rsidRPr="00477478">
        <w:t>=IF(</w:t>
      </w:r>
    </w:p>
    <w:p w14:paraId="4346674E" w14:textId="77777777" w:rsidR="003A3AF0" w:rsidRPr="00477478" w:rsidRDefault="003A3AF0" w:rsidP="003A3AF0">
      <w:r w:rsidRPr="00477478">
        <w:t xml:space="preserve">    XLOOKUP(G5, Workflow[Status], Workflow[Sequence]) &gt;= XLOOKUP(A5, Workflow[Role Milestone], Workflow[Sequence]),</w:t>
      </w:r>
    </w:p>
    <w:p w14:paraId="7EF6061B" w14:textId="77777777" w:rsidR="003A3AF0" w:rsidRPr="00477478" w:rsidRDefault="003A3AF0" w:rsidP="003A3AF0">
      <w:r w:rsidRPr="00477478">
        <w:t xml:space="preserve">    "Passed",</w:t>
      </w:r>
    </w:p>
    <w:p w14:paraId="3F5533CB" w14:textId="77777777" w:rsidR="003A3AF0" w:rsidRPr="00477478" w:rsidRDefault="003A3AF0" w:rsidP="003A3AF0">
      <w:r w:rsidRPr="00477478">
        <w:t xml:space="preserve">    "Not Passed"</w:t>
      </w:r>
    </w:p>
    <w:p w14:paraId="42B0C17F" w14:textId="77777777" w:rsidR="003A3AF0" w:rsidRPr="00477478" w:rsidRDefault="003A3AF0" w:rsidP="003A3AF0">
      <w:r w:rsidRPr="00477478">
        <w:t>)</w:t>
      </w:r>
    </w:p>
    <w:p w14:paraId="4B77F116" w14:textId="77777777" w:rsidR="003A3AF0" w:rsidRPr="00477478" w:rsidRDefault="003A3AF0" w:rsidP="003A3AF0">
      <w:r w:rsidRPr="00477478">
        <w:t>This formula looks up the sequence number of the current status and compares it to the sequence</w:t>
      </w:r>
    </w:p>
    <w:p w14:paraId="5368B84D" w14:textId="77777777" w:rsidR="003A3AF0" w:rsidRPr="0002582F" w:rsidRDefault="003A3AF0" w:rsidP="003A3AF0">
      <w:pPr>
        <w:rPr>
          <w:b/>
          <w:bCs/>
        </w:rPr>
      </w:pPr>
      <w:r w:rsidRPr="0002582F">
        <w:rPr>
          <w:b/>
          <w:bCs/>
        </w:rPr>
        <w:t>Step 2: Replace the Old Formula</w:t>
      </w:r>
    </w:p>
    <w:p w14:paraId="73733D9B" w14:textId="77777777" w:rsidR="003A3AF0" w:rsidRPr="0002582F" w:rsidRDefault="003A3AF0" w:rsidP="003A3AF0">
      <w:r w:rsidRPr="0002582F">
        <w:t>You can now replace the entire complex, nested IF/MATCH formula with the following single, simple formula. Assuming the role to check is in cell A5 and the current status is in G5, this formula would go in cell B5.</w:t>
      </w:r>
    </w:p>
    <w:p w14:paraId="270F6922" w14:textId="77777777" w:rsidR="003A3AF0" w:rsidRPr="0002582F" w:rsidRDefault="003A3AF0" w:rsidP="003A3AF0">
      <w:r w:rsidRPr="0002582F">
        <w:t>Excel</w:t>
      </w:r>
    </w:p>
    <w:p w14:paraId="154100B7" w14:textId="77777777" w:rsidR="003A3AF0" w:rsidRPr="0002582F" w:rsidRDefault="003A3AF0" w:rsidP="003A3AF0">
      <w:r w:rsidRPr="0002582F">
        <w:t>=LET(</w:t>
      </w:r>
    </w:p>
    <w:p w14:paraId="79C52B44" w14:textId="77777777" w:rsidR="003A3AF0" w:rsidRPr="0002582F" w:rsidRDefault="003A3AF0" w:rsidP="003A3AF0">
      <w:r w:rsidRPr="0002582F">
        <w:t xml:space="preserve">    Role, A5,</w:t>
      </w:r>
    </w:p>
    <w:p w14:paraId="1C19D826" w14:textId="77777777" w:rsidR="003A3AF0" w:rsidRPr="0002582F" w:rsidRDefault="003A3AF0" w:rsidP="003A3AF0">
      <w:r w:rsidRPr="0002582F">
        <w:t xml:space="preserve">    CurrentStatus, G5,</w:t>
      </w:r>
    </w:p>
    <w:p w14:paraId="2685FACE" w14:textId="77777777" w:rsidR="003A3AF0" w:rsidRPr="0002582F" w:rsidRDefault="003A3AF0" w:rsidP="003A3AF0">
      <w:r w:rsidRPr="0002582F">
        <w:t xml:space="preserve">    </w:t>
      </w:r>
    </w:p>
    <w:p w14:paraId="7CF371DF" w14:textId="77777777" w:rsidR="003A3AF0" w:rsidRPr="0002582F" w:rsidRDefault="003A3AF0" w:rsidP="003A3AF0">
      <w:r w:rsidRPr="0002582F">
        <w:t xml:space="preserve">    CurrentSequence, XLOOKUP(CurrentStatus, WorkflowConfig!A:A, WorkflowConfig!B:B, 0),</w:t>
      </w:r>
    </w:p>
    <w:p w14:paraId="22646B54" w14:textId="77777777" w:rsidR="003A3AF0" w:rsidRPr="0002582F" w:rsidRDefault="003A3AF0" w:rsidP="003A3AF0">
      <w:r w:rsidRPr="0002582F">
        <w:t xml:space="preserve">    RequiredSequence, XLOOKUP(Role, WorkflowConfig!C:C, WorkflowConfig!B:B, 0),</w:t>
      </w:r>
    </w:p>
    <w:p w14:paraId="01763DFA" w14:textId="77777777" w:rsidR="003A3AF0" w:rsidRPr="0002582F" w:rsidRDefault="003A3AF0" w:rsidP="003A3AF0"/>
    <w:p w14:paraId="303445BC" w14:textId="77777777" w:rsidR="003A3AF0" w:rsidRPr="0002582F" w:rsidRDefault="003A3AF0" w:rsidP="003A3AF0">
      <w:r w:rsidRPr="0002582F">
        <w:t xml:space="preserve">    IF(Role = "Preparer",</w:t>
      </w:r>
    </w:p>
    <w:p w14:paraId="606413B0" w14:textId="77777777" w:rsidR="003A3AF0" w:rsidRPr="0002582F" w:rsidRDefault="003A3AF0" w:rsidP="003A3AF0">
      <w:r w:rsidRPr="0002582F">
        <w:t xml:space="preserve">        IF(CurrentStatus = "Complete", "Passed", "Not Passed"),</w:t>
      </w:r>
    </w:p>
    <w:p w14:paraId="7A543CD5" w14:textId="77777777" w:rsidR="003A3AF0" w:rsidRPr="0002582F" w:rsidRDefault="003A3AF0" w:rsidP="003A3AF0">
      <w:r w:rsidRPr="0002582F">
        <w:t xml:space="preserve">        IF(CurrentSequence &gt;= RequiredSequence, "Passed", "Not Passed")</w:t>
      </w:r>
    </w:p>
    <w:p w14:paraId="0CAEC380" w14:textId="77777777" w:rsidR="003A3AF0" w:rsidRPr="0002582F" w:rsidRDefault="003A3AF0" w:rsidP="003A3AF0">
      <w:r w:rsidRPr="0002582F">
        <w:lastRenderedPageBreak/>
        <w:t xml:space="preserve">    )</w:t>
      </w:r>
    </w:p>
    <w:p w14:paraId="278EAC64" w14:textId="77777777" w:rsidR="003A3AF0" w:rsidRPr="0002582F" w:rsidRDefault="003A3AF0" w:rsidP="003A3AF0">
      <w:r w:rsidRPr="0002582F">
        <w:t>)</w:t>
      </w:r>
    </w:p>
    <w:p w14:paraId="27783639" w14:textId="77777777" w:rsidR="003A3AF0" w:rsidRPr="0002582F" w:rsidRDefault="003A3AF0" w:rsidP="003A3AF0">
      <w:pPr>
        <w:rPr>
          <w:b/>
          <w:bCs/>
        </w:rPr>
      </w:pPr>
      <w:r w:rsidRPr="0002582F">
        <w:rPr>
          <w:b/>
          <w:bCs/>
        </w:rPr>
        <w:t>How</w:t>
      </w:r>
    </w:p>
    <w:p w14:paraId="49C4DD88" w14:textId="77777777" w:rsidR="003A3AF0" w:rsidRPr="0002582F" w:rsidRDefault="003A3AF0" w:rsidP="003A3AF0">
      <w:pPr>
        <w:rPr>
          <w:b/>
          <w:bCs/>
        </w:rPr>
      </w:pPr>
      <w:r w:rsidRPr="0002582F">
        <w:rPr>
          <w:b/>
          <w:bCs/>
        </w:rPr>
        <w:t>How the New Formula Works</w:t>
      </w:r>
    </w:p>
    <w:p w14:paraId="2073866C" w14:textId="77777777" w:rsidR="003A3AF0" w:rsidRPr="0002582F" w:rsidRDefault="003A3AF0" w:rsidP="003A3AF0">
      <w:r w:rsidRPr="0002582F">
        <w:t>This formula is much easier to understand:</w:t>
      </w:r>
    </w:p>
    <w:p w14:paraId="0AF892D0" w14:textId="77777777" w:rsidR="003A3AF0" w:rsidRPr="0002582F" w:rsidRDefault="003A3AF0" w:rsidP="003A3AF0">
      <w:pPr>
        <w:numPr>
          <w:ilvl w:val="0"/>
          <w:numId w:val="43"/>
        </w:numPr>
      </w:pPr>
      <w:r w:rsidRPr="0002582F">
        <w:rPr>
          <w:b/>
          <w:bCs/>
        </w:rPr>
        <w:t>LET</w:t>
      </w:r>
      <w:r w:rsidRPr="0002582F">
        <w:t>: We name our inputs (Role, CurrentStatus) to make the formula readable.</w:t>
      </w:r>
    </w:p>
    <w:p w14:paraId="7D24E42A" w14:textId="77777777" w:rsidR="003A3AF0" w:rsidRPr="0002582F" w:rsidRDefault="003A3AF0" w:rsidP="003A3AF0">
      <w:pPr>
        <w:numPr>
          <w:ilvl w:val="0"/>
          <w:numId w:val="43"/>
        </w:numPr>
      </w:pPr>
      <w:r w:rsidRPr="0002582F">
        <w:rPr>
          <w:b/>
          <w:bCs/>
        </w:rPr>
        <w:t>CurrentSequence</w:t>
      </w:r>
      <w:r w:rsidRPr="0002582F">
        <w:t>: It performs an XLOOKUP to find the current status (from G5) in the Status column of our helper table and returns its Sequence number.</w:t>
      </w:r>
    </w:p>
    <w:p w14:paraId="0B521EB7" w14:textId="77777777" w:rsidR="003A3AF0" w:rsidRPr="0002582F" w:rsidRDefault="003A3AF0" w:rsidP="003A3AF0">
      <w:pPr>
        <w:numPr>
          <w:ilvl w:val="0"/>
          <w:numId w:val="43"/>
        </w:numPr>
      </w:pPr>
      <w:r w:rsidRPr="0002582F">
        <w:rPr>
          <w:b/>
          <w:bCs/>
        </w:rPr>
        <w:t>RequiredSequence</w:t>
      </w:r>
      <w:r w:rsidRPr="0002582F">
        <w:t>: It performs a second XLOOKUP to find the current role (from A5) in the RoleMilestone column and returns the Sequence number required for that role to pass.</w:t>
      </w:r>
    </w:p>
    <w:p w14:paraId="687104E8" w14:textId="77777777" w:rsidR="003A3AF0" w:rsidRPr="0002582F" w:rsidRDefault="003A3AF0" w:rsidP="003A3AF0">
      <w:pPr>
        <w:numPr>
          <w:ilvl w:val="0"/>
          <w:numId w:val="43"/>
        </w:numPr>
      </w:pPr>
      <w:r w:rsidRPr="0002582F">
        <w:rPr>
          <w:b/>
          <w:bCs/>
        </w:rPr>
        <w:t>IF Logic</w:t>
      </w:r>
      <w:r w:rsidRPr="0002582F">
        <w:t xml:space="preserve">: </w:t>
      </w:r>
    </w:p>
    <w:p w14:paraId="52D61B7C" w14:textId="77777777" w:rsidR="003A3AF0" w:rsidRPr="0002582F" w:rsidRDefault="003A3AF0" w:rsidP="003A3AF0">
      <w:pPr>
        <w:numPr>
          <w:ilvl w:val="1"/>
          <w:numId w:val="43"/>
        </w:numPr>
      </w:pPr>
      <w:r w:rsidRPr="0002582F">
        <w:t>First, it handles the special case for the "Preparer," which passes only when the task is "Complete".</w:t>
      </w:r>
    </w:p>
    <w:p w14:paraId="7AE950C4" w14:textId="77777777" w:rsidR="003A3AF0" w:rsidRPr="0002582F" w:rsidRDefault="003A3AF0" w:rsidP="003A3AF0">
      <w:pPr>
        <w:numPr>
          <w:ilvl w:val="1"/>
          <w:numId w:val="43"/>
        </w:numPr>
      </w:pPr>
      <w:r w:rsidRPr="0002582F">
        <w:t>For all other roles, it simply checks if the CurrentSequence is greater than or equal to the RequiredSequence. If it is, the milestone has "Passed".</w:t>
      </w:r>
    </w:p>
    <w:p w14:paraId="524F5E8B" w14:textId="77777777" w:rsidR="003A3AF0" w:rsidRDefault="003A3AF0" w:rsidP="003A3AF0"/>
    <w:p w14:paraId="5AE2413B" w14:textId="35F46AA7" w:rsidR="00BA32C2" w:rsidRDefault="00BA32C2" w:rsidP="003A3AF0">
      <w:r>
        <w:t>VBA Checkboox Buttons:</w:t>
      </w:r>
    </w:p>
    <w:p w14:paraId="616CB1A1" w14:textId="77777777" w:rsidR="00BA32C2" w:rsidRDefault="00BA32C2" w:rsidP="00BA32C2">
      <w:pPr>
        <w:pStyle w:val="ListBullet"/>
        <w:tabs>
          <w:tab w:val="clear" w:pos="360"/>
          <w:tab w:val="num" w:pos="720"/>
        </w:tabs>
        <w:ind w:left="720"/>
      </w:pPr>
      <w:r w:rsidRPr="00A22033">
        <w:t xml:space="preserve">'Wps by individual' </w:t>
      </w:r>
      <w:r>
        <w:t xml:space="preserve"> refresh</w:t>
      </w:r>
    </w:p>
    <w:p w14:paraId="7E5BC96B" w14:textId="0DCC3A2C" w:rsidR="00BA32C2" w:rsidRDefault="00BA32C2" w:rsidP="00BA32C2">
      <w:pPr>
        <w:pStyle w:val="ListBullet"/>
        <w:tabs>
          <w:tab w:val="clear" w:pos="360"/>
          <w:tab w:val="num" w:pos="1080"/>
        </w:tabs>
        <w:ind w:left="1080"/>
      </w:pPr>
      <w:r>
        <w:t>Updates the sheet calculations</w:t>
      </w:r>
    </w:p>
    <w:p w14:paraId="21E74E5F" w14:textId="77777777" w:rsidR="00BA32C2" w:rsidRDefault="00BA32C2" w:rsidP="00BA32C2">
      <w:pPr>
        <w:pStyle w:val="ListBullet"/>
        <w:tabs>
          <w:tab w:val="clear" w:pos="360"/>
          <w:tab w:val="num" w:pos="720"/>
        </w:tabs>
        <w:ind w:left="720"/>
      </w:pPr>
      <w:r w:rsidRPr="00A22033">
        <w:t xml:space="preserve">'Wps by individual' </w:t>
      </w:r>
      <w:r>
        <w:t xml:space="preserve"> Currently With Filter Toggle Checkbox</w:t>
      </w:r>
    </w:p>
    <w:p w14:paraId="3170FDE7" w14:textId="6D51BE9A" w:rsidR="00BA32C2" w:rsidRDefault="00BA32C2" w:rsidP="00BA32C2">
      <w:pPr>
        <w:pStyle w:val="ListBullet"/>
        <w:tabs>
          <w:tab w:val="clear" w:pos="360"/>
          <w:tab w:val="num" w:pos="1080"/>
        </w:tabs>
        <w:ind w:left="1080"/>
      </w:pPr>
      <w:r>
        <w:t>Hides all rows where the person In E2 is not the value in Currently with</w:t>
      </w:r>
    </w:p>
    <w:p w14:paraId="41B66708" w14:textId="77777777" w:rsidR="00BA32C2" w:rsidRDefault="00BA32C2" w:rsidP="00BA32C2">
      <w:pPr>
        <w:pStyle w:val="ListBullet"/>
        <w:tabs>
          <w:tab w:val="clear" w:pos="360"/>
          <w:tab w:val="num" w:pos="720"/>
        </w:tabs>
        <w:ind w:left="720"/>
      </w:pPr>
      <w:r w:rsidRPr="00A22033">
        <w:t xml:space="preserve">'Wps by individual' </w:t>
      </w:r>
      <w:r>
        <w:t xml:space="preserve"> Already Passed Toggle Checkbox</w:t>
      </w:r>
    </w:p>
    <w:p w14:paraId="3F301CDE" w14:textId="146BDAF6" w:rsidR="00BA32C2" w:rsidRDefault="00BA32C2" w:rsidP="00BA32C2">
      <w:pPr>
        <w:pStyle w:val="ListBullet"/>
        <w:tabs>
          <w:tab w:val="clear" w:pos="360"/>
          <w:tab w:val="num" w:pos="1080"/>
        </w:tabs>
        <w:ind w:left="1080"/>
      </w:pPr>
      <w:r>
        <w:t>Hides all rows with Passed Noted in column C</w:t>
      </w:r>
    </w:p>
    <w:p w14:paraId="7CA502E3" w14:textId="77777777" w:rsidR="00BA32C2" w:rsidRDefault="00BA32C2" w:rsidP="003A3AF0"/>
    <w:p w14:paraId="4F59CA80" w14:textId="77777777" w:rsidR="003A3AF0" w:rsidRDefault="003A3AF0" w:rsidP="003A3AF0"/>
    <w:p w14:paraId="48F43FFA" w14:textId="49EACA25" w:rsidR="0034524B" w:rsidRDefault="0034524B" w:rsidP="003A3AF0">
      <w:pPr>
        <w:rPr>
          <w:rFonts w:asciiTheme="majorHAnsi" w:eastAsia="Times New Roman" w:hAnsiTheme="majorHAnsi" w:cstheme="majorBidi"/>
          <w:color w:val="0F4761" w:themeColor="accent1" w:themeShade="BF"/>
          <w:sz w:val="32"/>
          <w:szCs w:val="32"/>
          <w:bdr w:val="none" w:sz="0" w:space="0" w:color="auto" w:frame="1"/>
        </w:rPr>
      </w:pPr>
      <w:r>
        <w:rPr>
          <w:rFonts w:eastAsia="Times New Roman"/>
          <w:bdr w:val="none" w:sz="0" w:space="0" w:color="auto" w:frame="1"/>
        </w:rPr>
        <w:br w:type="page"/>
      </w:r>
    </w:p>
    <w:p w14:paraId="354EC389" w14:textId="77777777" w:rsidR="006441EE" w:rsidRPr="0034524B" w:rsidRDefault="006441EE" w:rsidP="006441EE">
      <w:pPr>
        <w:pStyle w:val="Heading1"/>
        <w:rPr>
          <w:rFonts w:eastAsia="Times New Roman"/>
        </w:rPr>
      </w:pPr>
      <w:r>
        <w:rPr>
          <w:rFonts w:eastAsia="Times New Roman"/>
          <w:bdr w:val="none" w:sz="0" w:space="0" w:color="auto" w:frame="1"/>
        </w:rPr>
        <w:lastRenderedPageBreak/>
        <w:t>4x</w:t>
      </w:r>
      <w:r w:rsidRPr="0034524B">
        <w:rPr>
          <w:rFonts w:eastAsia="Times New Roman"/>
          <w:bdr w:val="none" w:sz="0" w:space="0" w:color="auto" w:frame="1"/>
        </w:rPr>
        <w:t>IV. Summary Dashboards (Tabs: Level 1, 2, 3, Account)</w:t>
      </w:r>
    </w:p>
    <w:p w14:paraId="29B033BD" w14:textId="77777777" w:rsidR="006441EE" w:rsidRPr="0034524B" w:rsidRDefault="006441EE" w:rsidP="006441EE">
      <w:p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bdr w:val="none" w:sz="0" w:space="0" w:color="auto" w:frame="1"/>
          <w14:ligatures w14:val="none"/>
        </w:rPr>
        <w:t>These tabs provide high-level, visual summaries for leadership or management, designed to transform the granular data from 'Project Plan Detail' into actionable insights regarding project progress and potential bottlenecks</w:t>
      </w:r>
      <w:r w:rsidRPr="0034524B">
        <w:rPr>
          <w:rFonts w:ascii="Arial" w:eastAsia="Times New Roman" w:hAnsi="Arial" w:cs="Arial"/>
          <w:color w:val="575B5F"/>
          <w:kern w:val="0"/>
          <w:sz w:val="24"/>
          <w:szCs w:val="24"/>
          <w:bdr w:val="none" w:sz="0" w:space="0" w:color="auto" w:frame="1"/>
          <w:vertAlign w:val="superscript"/>
          <w14:ligatures w14:val="none"/>
        </w:rPr>
        <w:t>67</w:t>
      </w:r>
      <w:r w:rsidRPr="0034524B">
        <w:rPr>
          <w:rFonts w:ascii="Arial" w:eastAsia="Times New Roman" w:hAnsi="Arial" w:cs="Arial"/>
          <w:color w:val="1B1C1D"/>
          <w:kern w:val="0"/>
          <w:sz w:val="24"/>
          <w:szCs w:val="24"/>
          <w14:ligatures w14:val="none"/>
        </w:rPr>
        <w:t>. Each tab should have an "Update" button to refresh its data.</w:t>
      </w:r>
    </w:p>
    <w:p w14:paraId="67BDB2BF" w14:textId="77777777" w:rsidR="006441EE" w:rsidRPr="0034524B" w:rsidRDefault="006441EE" w:rsidP="006441EE">
      <w:pPr>
        <w:pStyle w:val="Heading2"/>
      </w:pPr>
      <w:r w:rsidRPr="0034524B">
        <w:rPr>
          <w:bdr w:val="none" w:sz="0" w:space="0" w:color="auto" w:frame="1"/>
        </w:rPr>
        <w:t>A. Brainstormed Dashboard Design: 'Level 1 Summary'</w:t>
      </w:r>
    </w:p>
    <w:p w14:paraId="737F4876" w14:textId="77777777" w:rsidR="006441EE" w:rsidRPr="0034524B" w:rsidRDefault="006441EE" w:rsidP="006441EE">
      <w:pPr>
        <w:spacing w:after="12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t>This dashboard serves as the main "Control Tower" view of the entire project.</w:t>
      </w:r>
    </w:p>
    <w:p w14:paraId="750BD977" w14:textId="77777777" w:rsidR="006441EE" w:rsidRPr="0034524B" w:rsidRDefault="006441EE" w:rsidP="006441EE">
      <w:pPr>
        <w:numPr>
          <w:ilvl w:val="0"/>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Layout:</w:t>
      </w:r>
      <w:r w:rsidRPr="0034524B">
        <w:rPr>
          <w:rFonts w:ascii="Arial" w:eastAsia="Times New Roman" w:hAnsi="Arial" w:cs="Arial"/>
          <w:color w:val="1B1C1D"/>
          <w:kern w:val="0"/>
          <w:sz w:val="24"/>
          <w:szCs w:val="24"/>
          <w14:ligatures w14:val="none"/>
        </w:rPr>
        <w:t xml:space="preserve"> A clean, modern layout with slicers at the top, key performance indicator (KPI) cards below them, a main summary table on the left, and visual charts on the right.</w:t>
      </w:r>
    </w:p>
    <w:p w14:paraId="62A29B25" w14:textId="77777777" w:rsidR="006441EE" w:rsidRPr="0034524B" w:rsidRDefault="006441EE" w:rsidP="006441EE">
      <w:pPr>
        <w:numPr>
          <w:ilvl w:val="0"/>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Interactivity:</w:t>
      </w:r>
      <w:r w:rsidRPr="0034524B">
        <w:rPr>
          <w:rFonts w:ascii="Arial" w:eastAsia="Times New Roman" w:hAnsi="Arial" w:cs="Arial"/>
          <w:color w:val="1B1C1D"/>
          <w:kern w:val="0"/>
          <w:sz w:val="24"/>
          <w:szCs w:val="24"/>
          <w14:ligatures w14:val="none"/>
        </w:rPr>
        <w:t xml:space="preserve"> Slicers for </w:t>
      </w:r>
      <w:r w:rsidRPr="0034524B">
        <w:rPr>
          <w:rFonts w:ascii="Arial" w:eastAsia="Times New Roman" w:hAnsi="Arial" w:cs="Arial"/>
          <w:color w:val="575B5F"/>
          <w:kern w:val="0"/>
          <w:sz w:val="20"/>
          <w:szCs w:val="20"/>
          <w:bdr w:val="none" w:sz="0" w:space="0" w:color="auto" w:frame="1"/>
          <w14:ligatures w14:val="none"/>
        </w:rPr>
        <w:t>Partner</w:t>
      </w:r>
      <w:r w:rsidRPr="0034524B">
        <w:rPr>
          <w:rFonts w:ascii="Arial" w:eastAsia="Times New Roman" w:hAnsi="Arial" w:cs="Arial"/>
          <w:color w:val="1B1C1D"/>
          <w:kern w:val="0"/>
          <w:sz w:val="24"/>
          <w:szCs w:val="24"/>
          <w14:ligatures w14:val="none"/>
        </w:rPr>
        <w:t xml:space="preserve"> and </w:t>
      </w:r>
      <w:r w:rsidRPr="0034524B">
        <w:rPr>
          <w:rFonts w:ascii="Arial" w:eastAsia="Times New Roman" w:hAnsi="Arial" w:cs="Arial"/>
          <w:color w:val="575B5F"/>
          <w:kern w:val="0"/>
          <w:sz w:val="20"/>
          <w:szCs w:val="20"/>
          <w:bdr w:val="none" w:sz="0" w:space="0" w:color="auto" w:frame="1"/>
          <w14:ligatures w14:val="none"/>
        </w:rPr>
        <w:t>Phase</w:t>
      </w:r>
      <w:r w:rsidRPr="0034524B">
        <w:rPr>
          <w:rFonts w:ascii="Arial" w:eastAsia="Times New Roman" w:hAnsi="Arial" w:cs="Arial"/>
          <w:color w:val="1B1C1D"/>
          <w:kern w:val="0"/>
          <w:sz w:val="24"/>
          <w:szCs w:val="24"/>
          <w14:ligatures w14:val="none"/>
        </w:rPr>
        <w:t xml:space="preserve"> would be placed at the top of the dashboard, allowing a user to filter the entire sheet's view dynamically.</w:t>
      </w:r>
    </w:p>
    <w:p w14:paraId="1326D075" w14:textId="77777777" w:rsidR="006441EE" w:rsidRPr="0034524B" w:rsidRDefault="006441EE" w:rsidP="006441EE">
      <w:pPr>
        <w:numPr>
          <w:ilvl w:val="0"/>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KPI Cards:</w:t>
      </w:r>
      <w:r w:rsidRPr="0034524B">
        <w:rPr>
          <w:rFonts w:ascii="Arial" w:eastAsia="Times New Roman" w:hAnsi="Arial" w:cs="Arial"/>
          <w:color w:val="1B1C1D"/>
          <w:kern w:val="0"/>
          <w:sz w:val="24"/>
          <w:szCs w:val="24"/>
          <w14:ligatures w14:val="none"/>
        </w:rPr>
        <w:t xml:space="preserve"> A series of large, prominent cards at the top displaying critical, at-a-glance metrics: </w:t>
      </w:r>
    </w:p>
    <w:p w14:paraId="5317CF33" w14:textId="77777777" w:rsidR="006441EE" w:rsidRPr="0034524B" w:rsidRDefault="006441EE" w:rsidP="006441EE">
      <w:pPr>
        <w:numPr>
          <w:ilvl w:val="1"/>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Total Items:</w:t>
      </w:r>
      <w:r w:rsidRPr="0034524B">
        <w:rPr>
          <w:rFonts w:ascii="Arial" w:eastAsia="Times New Roman" w:hAnsi="Arial" w:cs="Arial"/>
          <w:color w:val="1B1C1D"/>
          <w:kern w:val="0"/>
          <w:sz w:val="24"/>
          <w:szCs w:val="24"/>
          <w14:ligatures w14:val="none"/>
        </w:rPr>
        <w:t xml:space="preserve"> Formula: </w:t>
      </w:r>
      <w:r w:rsidRPr="0034524B">
        <w:rPr>
          <w:rFonts w:ascii="Arial" w:eastAsia="Times New Roman" w:hAnsi="Arial" w:cs="Arial"/>
          <w:color w:val="575B5F"/>
          <w:kern w:val="0"/>
          <w:sz w:val="20"/>
          <w:szCs w:val="20"/>
          <w:bdr w:val="none" w:sz="0" w:space="0" w:color="auto" w:frame="1"/>
          <w14:ligatures w14:val="none"/>
        </w:rPr>
        <w:t>=COUNTA('Project Plan Detail'!F:F)</w:t>
      </w:r>
    </w:p>
    <w:p w14:paraId="5374C84B" w14:textId="77777777" w:rsidR="006441EE" w:rsidRPr="0034524B" w:rsidRDefault="006441EE" w:rsidP="006441EE">
      <w:pPr>
        <w:numPr>
          <w:ilvl w:val="1"/>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 Complete:</w:t>
      </w:r>
      <w:r w:rsidRPr="0034524B">
        <w:rPr>
          <w:rFonts w:ascii="Arial" w:eastAsia="Times New Roman" w:hAnsi="Arial" w:cs="Arial"/>
          <w:color w:val="1B1C1D"/>
          <w:kern w:val="0"/>
          <w:sz w:val="24"/>
          <w:szCs w:val="24"/>
          <w14:ligatures w14:val="none"/>
        </w:rPr>
        <w:t xml:space="preserve"> Formula: </w:t>
      </w:r>
      <w:r w:rsidRPr="0034524B">
        <w:rPr>
          <w:rFonts w:ascii="Arial" w:eastAsia="Times New Roman" w:hAnsi="Arial" w:cs="Arial"/>
          <w:color w:val="575B5F"/>
          <w:kern w:val="0"/>
          <w:sz w:val="20"/>
          <w:szCs w:val="20"/>
          <w:bdr w:val="none" w:sz="0" w:space="0" w:color="auto" w:frame="1"/>
          <w14:ligatures w14:val="none"/>
        </w:rPr>
        <w:t>=COUNTIF('Project Plan Detail'!L:L, "Complete") / COUNTA('Project Plan Detail'!F:F)</w:t>
      </w:r>
      <w:r w:rsidRPr="0034524B">
        <w:rPr>
          <w:rFonts w:ascii="Arial" w:eastAsia="Times New Roman" w:hAnsi="Arial" w:cs="Arial"/>
          <w:color w:val="1B1C1D"/>
          <w:kern w:val="0"/>
          <w:sz w:val="24"/>
          <w:szCs w:val="24"/>
          <w14:ligatures w14:val="none"/>
        </w:rPr>
        <w:t>, formatted as a percentage.</w:t>
      </w:r>
    </w:p>
    <w:p w14:paraId="4234CD3F" w14:textId="77777777" w:rsidR="006441EE" w:rsidRPr="0034524B" w:rsidRDefault="006441EE" w:rsidP="006441EE">
      <w:pPr>
        <w:numPr>
          <w:ilvl w:val="1"/>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Items Overdue:</w:t>
      </w:r>
      <w:r w:rsidRPr="0034524B">
        <w:rPr>
          <w:rFonts w:ascii="Arial" w:eastAsia="Times New Roman" w:hAnsi="Arial" w:cs="Arial"/>
          <w:color w:val="1B1C1D"/>
          <w:kern w:val="0"/>
          <w:sz w:val="24"/>
          <w:szCs w:val="24"/>
          <w14:ligatures w14:val="none"/>
        </w:rPr>
        <w:t xml:space="preserve"> Formula: </w:t>
      </w:r>
      <w:r w:rsidRPr="0034524B">
        <w:rPr>
          <w:rFonts w:ascii="Arial" w:eastAsia="Times New Roman" w:hAnsi="Arial" w:cs="Arial"/>
          <w:color w:val="575B5F"/>
          <w:kern w:val="0"/>
          <w:sz w:val="20"/>
          <w:szCs w:val="20"/>
          <w:bdr w:val="none" w:sz="0" w:space="0" w:color="auto" w:frame="1"/>
          <w14:ligatures w14:val="none"/>
        </w:rPr>
        <w:t>=COUNTIF('Project Plan Detail'!N:N, "Overdue")</w:t>
      </w:r>
    </w:p>
    <w:p w14:paraId="7EB2C838" w14:textId="77777777" w:rsidR="006441EE" w:rsidRPr="0034524B" w:rsidRDefault="006441EE" w:rsidP="006441EE">
      <w:pPr>
        <w:numPr>
          <w:ilvl w:val="1"/>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On Track:</w:t>
      </w:r>
      <w:r w:rsidRPr="0034524B">
        <w:rPr>
          <w:rFonts w:ascii="Arial" w:eastAsia="Times New Roman" w:hAnsi="Arial" w:cs="Arial"/>
          <w:color w:val="1B1C1D"/>
          <w:kern w:val="0"/>
          <w:sz w:val="24"/>
          <w:szCs w:val="24"/>
          <w14:ligatures w14:val="none"/>
        </w:rPr>
        <w:t xml:space="preserve"> Formula: </w:t>
      </w:r>
      <w:r w:rsidRPr="0034524B">
        <w:rPr>
          <w:rFonts w:ascii="Arial" w:eastAsia="Times New Roman" w:hAnsi="Arial" w:cs="Arial"/>
          <w:color w:val="575B5F"/>
          <w:kern w:val="0"/>
          <w:sz w:val="20"/>
          <w:szCs w:val="20"/>
          <w:bdr w:val="none" w:sz="0" w:space="0" w:color="auto" w:frame="1"/>
          <w14:ligatures w14:val="none"/>
        </w:rPr>
        <w:t>=COUNTIF('Project Plan Detail'!N:N, "On Schedule")</w:t>
      </w:r>
    </w:p>
    <w:p w14:paraId="2BB8007C" w14:textId="77777777" w:rsidR="006441EE" w:rsidRPr="0034524B" w:rsidRDefault="006441EE" w:rsidP="006441EE">
      <w:pPr>
        <w:numPr>
          <w:ilvl w:val="0"/>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Main Summary Table (PivotTable):</w:t>
      </w:r>
      <w:r w:rsidRPr="0034524B">
        <w:rPr>
          <w:rFonts w:ascii="Arial" w:eastAsia="Times New Roman" w:hAnsi="Arial" w:cs="Arial"/>
          <w:color w:val="1B1C1D"/>
          <w:kern w:val="0"/>
          <w:sz w:val="24"/>
          <w:szCs w:val="24"/>
          <w14:ligatures w14:val="none"/>
        </w:rPr>
        <w:t xml:space="preserve"> </w:t>
      </w:r>
    </w:p>
    <w:p w14:paraId="4CF75D81" w14:textId="77777777" w:rsidR="006441EE" w:rsidRPr="0034524B" w:rsidRDefault="006441EE" w:rsidP="006441EE">
      <w:pPr>
        <w:numPr>
          <w:ilvl w:val="1"/>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Source:</w:t>
      </w:r>
      <w:r w:rsidRPr="0034524B">
        <w:rPr>
          <w:rFonts w:ascii="Arial" w:eastAsia="Times New Roman" w:hAnsi="Arial" w:cs="Arial"/>
          <w:color w:val="1B1C1D"/>
          <w:kern w:val="0"/>
          <w:sz w:val="24"/>
          <w:szCs w:val="24"/>
          <w14:ligatures w14:val="none"/>
        </w:rPr>
        <w:t xml:space="preserve"> The data range from the 'Project Plan Detail' sheet.</w:t>
      </w:r>
    </w:p>
    <w:p w14:paraId="48CAEA24" w14:textId="77777777" w:rsidR="006441EE" w:rsidRPr="0034524B" w:rsidRDefault="006441EE" w:rsidP="006441EE">
      <w:pPr>
        <w:numPr>
          <w:ilvl w:val="1"/>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Rows:</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Level 1</w:t>
      </w:r>
      <w:r w:rsidRPr="0034524B">
        <w:rPr>
          <w:rFonts w:ascii="Arial" w:eastAsia="Times New Roman" w:hAnsi="Arial" w:cs="Arial"/>
          <w:color w:val="1B1C1D"/>
          <w:kern w:val="0"/>
          <w:sz w:val="24"/>
          <w:szCs w:val="24"/>
          <w14:ligatures w14:val="none"/>
        </w:rPr>
        <w:t xml:space="preserve"> field.</w:t>
      </w:r>
    </w:p>
    <w:p w14:paraId="2B853D79" w14:textId="77777777" w:rsidR="006441EE" w:rsidRPr="0034524B" w:rsidRDefault="006441EE" w:rsidP="006441EE">
      <w:pPr>
        <w:numPr>
          <w:ilvl w:val="1"/>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Columns:</w:t>
      </w:r>
      <w:r w:rsidRPr="0034524B">
        <w:rPr>
          <w:rFonts w:ascii="Arial" w:eastAsia="Times New Roman" w:hAnsi="Arial" w:cs="Arial"/>
          <w:color w:val="1B1C1D"/>
          <w:kern w:val="0"/>
          <w:sz w:val="24"/>
          <w:szCs w:val="24"/>
          <w14:ligatures w14:val="none"/>
        </w:rPr>
        <w:t xml:space="preserve"> A calculated field or helper column that groups the detailed statuses into broader categories (e.g., "Not Started", "In Progress", "Review Stages", "Complete").</w:t>
      </w:r>
    </w:p>
    <w:p w14:paraId="31940EFE" w14:textId="77777777" w:rsidR="006441EE" w:rsidRPr="0034524B" w:rsidRDefault="006441EE" w:rsidP="006441EE">
      <w:pPr>
        <w:numPr>
          <w:ilvl w:val="1"/>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Values:</w:t>
      </w:r>
      <w:r w:rsidRPr="0034524B">
        <w:rPr>
          <w:rFonts w:ascii="Arial" w:eastAsia="Times New Roman" w:hAnsi="Arial" w:cs="Arial"/>
          <w:color w:val="1B1C1D"/>
          <w:kern w:val="0"/>
          <w:sz w:val="24"/>
          <w:szCs w:val="24"/>
          <w14:ligatures w14:val="none"/>
        </w:rPr>
        <w:t xml:space="preserve"> Count of </w:t>
      </w:r>
      <w:r w:rsidRPr="0034524B">
        <w:rPr>
          <w:rFonts w:ascii="Arial" w:eastAsia="Times New Roman" w:hAnsi="Arial" w:cs="Arial"/>
          <w:color w:val="575B5F"/>
          <w:kern w:val="0"/>
          <w:sz w:val="20"/>
          <w:szCs w:val="20"/>
          <w:bdr w:val="none" w:sz="0" w:space="0" w:color="auto" w:frame="1"/>
          <w14:ligatures w14:val="none"/>
        </w:rPr>
        <w:t>Item</w:t>
      </w:r>
      <w:r w:rsidRPr="0034524B">
        <w:rPr>
          <w:rFonts w:ascii="Arial" w:eastAsia="Times New Roman" w:hAnsi="Arial" w:cs="Arial"/>
          <w:color w:val="1B1C1D"/>
          <w:kern w:val="0"/>
          <w:sz w:val="24"/>
          <w:szCs w:val="24"/>
          <w14:ligatures w14:val="none"/>
        </w:rPr>
        <w:t>.</w:t>
      </w:r>
    </w:p>
    <w:p w14:paraId="180FFD6B" w14:textId="77777777" w:rsidR="006441EE" w:rsidRPr="0034524B" w:rsidRDefault="006441EE" w:rsidP="006441EE">
      <w:pPr>
        <w:numPr>
          <w:ilvl w:val="1"/>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14:ligatures w14:val="none"/>
        </w:rPr>
        <w:t xml:space="preserve"> This table shows exactly how many workpapers are in each stage of the workflow for each major audit area, highlighting where work is concentrated.</w:t>
      </w:r>
    </w:p>
    <w:p w14:paraId="3879AEDD" w14:textId="77777777" w:rsidR="006441EE" w:rsidRPr="0034524B" w:rsidRDefault="006441EE" w:rsidP="006441EE">
      <w:pPr>
        <w:numPr>
          <w:ilvl w:val="0"/>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Charts &amp; Visuals:</w:t>
      </w:r>
      <w:r w:rsidRPr="0034524B">
        <w:rPr>
          <w:rFonts w:ascii="Arial" w:eastAsia="Times New Roman" w:hAnsi="Arial" w:cs="Arial"/>
          <w:color w:val="1B1C1D"/>
          <w:kern w:val="0"/>
          <w:sz w:val="24"/>
          <w:szCs w:val="24"/>
          <w14:ligatures w14:val="none"/>
        </w:rPr>
        <w:t xml:space="preserve"> </w:t>
      </w:r>
    </w:p>
    <w:p w14:paraId="2F362895" w14:textId="77777777" w:rsidR="006441EE" w:rsidRPr="0034524B" w:rsidRDefault="006441EE" w:rsidP="006441EE">
      <w:pPr>
        <w:numPr>
          <w:ilvl w:val="1"/>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Overall Health (Donut Chart):</w:t>
      </w:r>
      <w:r w:rsidRPr="0034524B">
        <w:rPr>
          <w:rFonts w:ascii="Arial" w:eastAsia="Times New Roman" w:hAnsi="Arial" w:cs="Arial"/>
          <w:color w:val="1B1C1D"/>
          <w:kern w:val="0"/>
          <w:sz w:val="24"/>
          <w:szCs w:val="24"/>
          <w:bdr w:val="none" w:sz="0" w:space="0" w:color="auto" w:frame="1"/>
          <w14:ligatures w14:val="none"/>
        </w:rPr>
        <w:t xml:space="preserve"> A large donut chart visually representing the "% On Track vs % Delayed"</w:t>
      </w:r>
      <w:r w:rsidRPr="0034524B">
        <w:rPr>
          <w:rFonts w:ascii="Arial" w:eastAsia="Times New Roman" w:hAnsi="Arial" w:cs="Arial"/>
          <w:color w:val="575B5F"/>
          <w:kern w:val="0"/>
          <w:sz w:val="24"/>
          <w:szCs w:val="24"/>
          <w:bdr w:val="none" w:sz="0" w:space="0" w:color="auto" w:frame="1"/>
          <w:vertAlign w:val="superscript"/>
          <w14:ligatures w14:val="none"/>
        </w:rPr>
        <w:t>68</w:t>
      </w:r>
      <w:r w:rsidRPr="0034524B">
        <w:rPr>
          <w:rFonts w:ascii="Arial" w:eastAsia="Times New Roman" w:hAnsi="Arial" w:cs="Arial"/>
          <w:color w:val="1B1C1D"/>
          <w:kern w:val="0"/>
          <w:sz w:val="24"/>
          <w:szCs w:val="24"/>
          <w14:ligatures w14:val="none"/>
        </w:rPr>
        <w:t xml:space="preserve">. It would show three segments: "On Schedule" (Green), "Overdue" (Red), and "Complete" (Blue), based on the </w:t>
      </w:r>
      <w:r w:rsidRPr="0034524B">
        <w:rPr>
          <w:rFonts w:ascii="Arial" w:eastAsia="Times New Roman" w:hAnsi="Arial" w:cs="Arial"/>
          <w:color w:val="575B5F"/>
          <w:kern w:val="0"/>
          <w:sz w:val="20"/>
          <w:szCs w:val="20"/>
          <w:bdr w:val="none" w:sz="0" w:space="0" w:color="auto" w:frame="1"/>
          <w14:ligatures w14:val="none"/>
        </w:rPr>
        <w:t>Timing</w:t>
      </w:r>
      <w:r w:rsidRPr="0034524B">
        <w:rPr>
          <w:rFonts w:ascii="Arial" w:eastAsia="Times New Roman" w:hAnsi="Arial" w:cs="Arial"/>
          <w:color w:val="1B1C1D"/>
          <w:kern w:val="0"/>
          <w:sz w:val="24"/>
          <w:szCs w:val="24"/>
          <w14:ligatures w14:val="none"/>
        </w:rPr>
        <w:t xml:space="preserve"> column.</w:t>
      </w:r>
    </w:p>
    <w:p w14:paraId="4BBF9CDE" w14:textId="77777777" w:rsidR="006441EE" w:rsidRPr="0034524B" w:rsidRDefault="006441EE" w:rsidP="006441EE">
      <w:pPr>
        <w:numPr>
          <w:ilvl w:val="1"/>
          <w:numId w:val="16"/>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Progress by Area (Stacked Bar Chart):</w:t>
      </w:r>
      <w:r w:rsidRPr="0034524B">
        <w:rPr>
          <w:rFonts w:ascii="Arial" w:eastAsia="Times New Roman" w:hAnsi="Arial" w:cs="Arial"/>
          <w:color w:val="1B1C1D"/>
          <w:kern w:val="0"/>
          <w:sz w:val="24"/>
          <w:szCs w:val="24"/>
          <w14:ligatures w14:val="none"/>
        </w:rPr>
        <w:t xml:space="preserve"> A horizontal stacked bar chart. Each bar represents a </w:t>
      </w:r>
      <w:r w:rsidRPr="0034524B">
        <w:rPr>
          <w:rFonts w:ascii="Arial" w:eastAsia="Times New Roman" w:hAnsi="Arial" w:cs="Arial"/>
          <w:color w:val="575B5F"/>
          <w:kern w:val="0"/>
          <w:sz w:val="20"/>
          <w:szCs w:val="20"/>
          <w:bdr w:val="none" w:sz="0" w:space="0" w:color="auto" w:frame="1"/>
          <w14:ligatures w14:val="none"/>
        </w:rPr>
        <w:t>Level 1</w:t>
      </w:r>
      <w:r w:rsidRPr="0034524B">
        <w:rPr>
          <w:rFonts w:ascii="Arial" w:eastAsia="Times New Roman" w:hAnsi="Arial" w:cs="Arial"/>
          <w:color w:val="1B1C1D"/>
          <w:kern w:val="0"/>
          <w:sz w:val="24"/>
          <w:szCs w:val="24"/>
          <w14:ligatures w14:val="none"/>
        </w:rPr>
        <w:t xml:space="preserve"> audit area. The length of the bar is the total number of items, and it is segmented by color based on status (e.g., green for Complete, yellow for In Progress, red for Overdue). This provides an immediate visual comparison of progress and problems across different parts of the project.</w:t>
      </w:r>
    </w:p>
    <w:p w14:paraId="10F1C818" w14:textId="77777777" w:rsidR="006441EE" w:rsidRDefault="006441EE" w:rsidP="006441EE">
      <w:pPr>
        <w:rPr>
          <w:rFonts w:asciiTheme="majorHAnsi" w:eastAsia="Times New Roman" w:hAnsiTheme="majorHAnsi" w:cstheme="majorBidi"/>
          <w:color w:val="0F4761" w:themeColor="accent1" w:themeShade="BF"/>
          <w:sz w:val="32"/>
          <w:szCs w:val="32"/>
          <w:bdr w:val="none" w:sz="0" w:space="0" w:color="auto" w:frame="1"/>
        </w:rPr>
      </w:pPr>
      <w:r>
        <w:rPr>
          <w:rFonts w:eastAsia="Times New Roman"/>
          <w:bdr w:val="none" w:sz="0" w:space="0" w:color="auto" w:frame="1"/>
        </w:rPr>
        <w:br w:type="page"/>
      </w:r>
    </w:p>
    <w:p w14:paraId="2695F339" w14:textId="77777777" w:rsidR="006441EE" w:rsidRPr="0034524B" w:rsidRDefault="006441EE" w:rsidP="00127CA1">
      <w:pPr>
        <w:pStyle w:val="Heading2"/>
      </w:pPr>
      <w:r w:rsidRPr="0034524B">
        <w:rPr>
          <w:bdr w:val="none" w:sz="0" w:space="0" w:color="auto" w:frame="1"/>
        </w:rPr>
        <w:lastRenderedPageBreak/>
        <w:t>B. 'Level 2/3' and 'Account' Summary Tabs</w:t>
      </w:r>
    </w:p>
    <w:p w14:paraId="61A09584" w14:textId="77777777" w:rsidR="006441EE" w:rsidRPr="0034524B" w:rsidRDefault="006441EE" w:rsidP="006441EE">
      <w:pPr>
        <w:numPr>
          <w:ilvl w:val="0"/>
          <w:numId w:val="17"/>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Level 2/3 Summaries:</w:t>
      </w:r>
      <w:r w:rsidRPr="0034524B">
        <w:rPr>
          <w:rFonts w:ascii="Arial" w:eastAsia="Times New Roman" w:hAnsi="Arial" w:cs="Arial"/>
          <w:color w:val="1B1C1D"/>
          <w:kern w:val="0"/>
          <w:sz w:val="24"/>
          <w:szCs w:val="24"/>
          <w14:ligatures w14:val="none"/>
        </w:rPr>
        <w:t xml:space="preserve"> These would be drill-down dashboards. The 'Level 2 Summary' would be nearly identical to the Level 1 dashboard but would include a slicer for the </w:t>
      </w:r>
      <w:r w:rsidRPr="0034524B">
        <w:rPr>
          <w:rFonts w:ascii="Arial" w:eastAsia="Times New Roman" w:hAnsi="Arial" w:cs="Arial"/>
          <w:color w:val="575B5F"/>
          <w:kern w:val="0"/>
          <w:sz w:val="20"/>
          <w:szCs w:val="20"/>
          <w:bdr w:val="none" w:sz="0" w:space="0" w:color="auto" w:frame="1"/>
          <w14:ligatures w14:val="none"/>
        </w:rPr>
        <w:t>Level 1</w:t>
      </w:r>
      <w:r w:rsidRPr="0034524B">
        <w:rPr>
          <w:rFonts w:ascii="Arial" w:eastAsia="Times New Roman" w:hAnsi="Arial" w:cs="Arial"/>
          <w:color w:val="1B1C1D"/>
          <w:kern w:val="0"/>
          <w:sz w:val="24"/>
          <w:szCs w:val="24"/>
          <w14:ligatures w14:val="none"/>
        </w:rPr>
        <w:t xml:space="preserve"> field. When a user selects a Level 1 area (e.g., "Revenue"), the entire dashboard would update to show the breakdown of its </w:t>
      </w:r>
      <w:r w:rsidRPr="0034524B">
        <w:rPr>
          <w:rFonts w:ascii="Arial" w:eastAsia="Times New Roman" w:hAnsi="Arial" w:cs="Arial"/>
          <w:color w:val="575B5F"/>
          <w:kern w:val="0"/>
          <w:sz w:val="20"/>
          <w:szCs w:val="20"/>
          <w:bdr w:val="none" w:sz="0" w:space="0" w:color="auto" w:frame="1"/>
          <w14:ligatures w14:val="none"/>
        </w:rPr>
        <w:t>Level 2</w:t>
      </w:r>
      <w:r w:rsidRPr="0034524B">
        <w:rPr>
          <w:rFonts w:ascii="Arial" w:eastAsia="Times New Roman" w:hAnsi="Arial" w:cs="Arial"/>
          <w:color w:val="1B1C1D"/>
          <w:kern w:val="0"/>
          <w:sz w:val="24"/>
          <w:szCs w:val="24"/>
          <w14:ligatures w14:val="none"/>
        </w:rPr>
        <w:t xml:space="preserve"> sub-components. The 'Level 3' tab would follow the same pattern, drilling down from Level 2.</w:t>
      </w:r>
    </w:p>
    <w:p w14:paraId="6894D18D" w14:textId="77777777" w:rsidR="006441EE" w:rsidRPr="0034524B" w:rsidRDefault="006441EE" w:rsidP="006441EE">
      <w:pPr>
        <w:numPr>
          <w:ilvl w:val="0"/>
          <w:numId w:val="17"/>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Account Summary:</w:t>
      </w:r>
      <w:r w:rsidRPr="0034524B">
        <w:rPr>
          <w:rFonts w:ascii="Arial" w:eastAsia="Times New Roman" w:hAnsi="Arial" w:cs="Arial"/>
          <w:color w:val="1B1C1D"/>
          <w:kern w:val="0"/>
          <w:sz w:val="24"/>
          <w:szCs w:val="24"/>
          <w14:ligatures w14:val="none"/>
        </w:rPr>
        <w:t xml:space="preserve"> This dashboard would pivot the data differently. </w:t>
      </w:r>
      <w:r w:rsidRPr="0034524B">
        <w:rPr>
          <w:rFonts w:ascii="Arial" w:eastAsia="Times New Roman" w:hAnsi="Arial" w:cs="Arial"/>
          <w:color w:val="1B1C1D"/>
          <w:kern w:val="0"/>
          <w:sz w:val="24"/>
          <w:szCs w:val="24"/>
          <w:bdr w:val="none" w:sz="0" w:space="0" w:color="auto" w:frame="1"/>
          <w14:ligatures w14:val="none"/>
        </w:rPr>
        <w:t xml:space="preserve">Instead of using the Level hierarchy, its primary dimension would be the </w:t>
      </w:r>
      <w:r w:rsidRPr="0034524B">
        <w:rPr>
          <w:rFonts w:ascii="Arial" w:eastAsia="Times New Roman" w:hAnsi="Arial" w:cs="Arial"/>
          <w:color w:val="575B5F"/>
          <w:kern w:val="0"/>
          <w:sz w:val="20"/>
          <w:szCs w:val="20"/>
          <w:bdr w:val="none" w:sz="0" w:space="0" w:color="auto" w:frame="1"/>
          <w14:ligatures w14:val="none"/>
        </w:rPr>
        <w:t>Related Account if Applicable</w:t>
      </w:r>
      <w:r w:rsidRPr="0034524B">
        <w:rPr>
          <w:rFonts w:ascii="Arial" w:eastAsia="Times New Roman" w:hAnsi="Arial" w:cs="Arial"/>
          <w:color w:val="1B1C1D"/>
          <w:kern w:val="0"/>
          <w:sz w:val="24"/>
          <w:szCs w:val="24"/>
          <w:bdr w:val="none" w:sz="0" w:space="0" w:color="auto" w:frame="1"/>
          <w14:ligatures w14:val="none"/>
        </w:rPr>
        <w:t xml:space="preserve"> column</w:t>
      </w:r>
      <w:r w:rsidRPr="0034524B">
        <w:rPr>
          <w:rFonts w:ascii="Arial" w:eastAsia="Times New Roman" w:hAnsi="Arial" w:cs="Arial"/>
          <w:color w:val="575B5F"/>
          <w:kern w:val="0"/>
          <w:sz w:val="24"/>
          <w:szCs w:val="24"/>
          <w:bdr w:val="none" w:sz="0" w:space="0" w:color="auto" w:frame="1"/>
          <w:vertAlign w:val="superscript"/>
          <w14:ligatures w14:val="none"/>
        </w:rPr>
        <w:t>69</w:t>
      </w:r>
      <w:r w:rsidRPr="0034524B">
        <w:rPr>
          <w:rFonts w:ascii="Arial" w:eastAsia="Times New Roman" w:hAnsi="Arial" w:cs="Arial"/>
          <w:color w:val="1B1C1D"/>
          <w:kern w:val="0"/>
          <w:sz w:val="24"/>
          <w:szCs w:val="24"/>
          <w14:ligatures w14:val="none"/>
        </w:rPr>
        <w:t>, showing the status and timeliness of all workpapers associated with specific financial statement accounts. The layout of KPI cards, tables, and charts would be similar, providing a view of the audit from an account-based perspective.</w:t>
      </w:r>
    </w:p>
    <w:p w14:paraId="3037FDF1" w14:textId="77777777" w:rsidR="006441EE" w:rsidRPr="0034524B" w:rsidRDefault="006441EE" w:rsidP="006441EE">
      <w:pPr>
        <w:spacing w:after="12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1B1C1D"/>
          <w:kern w:val="0"/>
          <w:sz w:val="24"/>
          <w:szCs w:val="24"/>
          <w14:ligatures w14:val="none"/>
        </w:rPr>
        <w:pict w14:anchorId="2E7ABA6D">
          <v:rect id="_x0000_i1122" style="width:0;height:1.5pt" o:hralign="center" o:hrstd="t" o:hrnoshade="t" o:hr="t" fillcolor="#1b1c1d" stroked="f"/>
        </w:pict>
      </w:r>
    </w:p>
    <w:p w14:paraId="6F15D9B8" w14:textId="77777777" w:rsidR="006441EE" w:rsidRDefault="006441EE" w:rsidP="006441EE">
      <w:pPr>
        <w:rPr>
          <w:rFonts w:asciiTheme="majorHAnsi" w:eastAsia="Times New Roman" w:hAnsiTheme="majorHAnsi" w:cstheme="majorBidi"/>
          <w:color w:val="0F4761" w:themeColor="accent1" w:themeShade="BF"/>
          <w:sz w:val="32"/>
          <w:szCs w:val="32"/>
          <w:bdr w:val="none" w:sz="0" w:space="0" w:color="auto" w:frame="1"/>
        </w:rPr>
      </w:pPr>
      <w:r>
        <w:rPr>
          <w:rFonts w:eastAsia="Times New Roman"/>
          <w:bdr w:val="none" w:sz="0" w:space="0" w:color="auto" w:frame="1"/>
        </w:rPr>
        <w:br w:type="page"/>
      </w:r>
    </w:p>
    <w:p w14:paraId="671D3A9B" w14:textId="26B6AC14" w:rsidR="0034524B" w:rsidRPr="0034524B" w:rsidRDefault="0034524B" w:rsidP="0034524B">
      <w:pPr>
        <w:pStyle w:val="Heading1"/>
        <w:rPr>
          <w:rFonts w:eastAsia="Times New Roman"/>
        </w:rPr>
      </w:pPr>
      <w:r w:rsidRPr="0034524B">
        <w:rPr>
          <w:rFonts w:eastAsia="Times New Roman"/>
          <w:bdr w:val="none" w:sz="0" w:space="0" w:color="auto" w:frame="1"/>
        </w:rPr>
        <w:lastRenderedPageBreak/>
        <w:t>VIII. Helper and Configuration Tabs</w:t>
      </w:r>
    </w:p>
    <w:p w14:paraId="675E30A3" w14:textId="77777777" w:rsidR="0034524B" w:rsidRPr="0034524B" w:rsidRDefault="0034524B" w:rsidP="0034524B">
      <w:pPr>
        <w:pStyle w:val="Heading1"/>
        <w:rPr>
          <w:rFonts w:eastAsia="Times New Roman"/>
        </w:rPr>
      </w:pPr>
      <w:r w:rsidRPr="0034524B">
        <w:rPr>
          <w:rFonts w:eastAsia="Times New Roman"/>
          <w:bdr w:val="none" w:sz="0" w:space="0" w:color="auto" w:frame="1"/>
        </w:rPr>
        <w:t>A. Tab: Team Members</w:t>
      </w:r>
    </w:p>
    <w:p w14:paraId="237CBF5F" w14:textId="77777777" w:rsidR="0034524B" w:rsidRPr="0034524B" w:rsidRDefault="0034524B" w:rsidP="0034524B">
      <w:pPr>
        <w:numPr>
          <w:ilvl w:val="0"/>
          <w:numId w:val="22"/>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bdr w:val="none" w:sz="0" w:space="0" w:color="auto" w:frame="1"/>
          <w14:ligatures w14:val="none"/>
        </w:rPr>
        <w:t xml:space="preserve"> The single, authoritative source for the team member list </w:t>
      </w:r>
      <w:r w:rsidRPr="0034524B">
        <w:rPr>
          <w:rFonts w:ascii="Arial" w:eastAsia="Times New Roman" w:hAnsi="Arial" w:cs="Arial"/>
          <w:color w:val="575B5F"/>
          <w:kern w:val="0"/>
          <w:sz w:val="24"/>
          <w:szCs w:val="24"/>
          <w:bdr w:val="none" w:sz="0" w:space="0" w:color="auto" w:frame="1"/>
          <w:vertAlign w:val="superscript"/>
          <w14:ligatures w14:val="none"/>
        </w:rPr>
        <w:t>104</w:t>
      </w:r>
      <w:r w:rsidRPr="0034524B">
        <w:rPr>
          <w:rFonts w:ascii="Arial" w:eastAsia="Times New Roman" w:hAnsi="Arial" w:cs="Arial"/>
          <w:color w:val="1B1C1D"/>
          <w:kern w:val="0"/>
          <w:sz w:val="24"/>
          <w:szCs w:val="24"/>
          <w:bdr w:val="none" w:sz="0" w:space="0" w:color="auto" w:frame="1"/>
          <w14:ligatures w14:val="none"/>
        </w:rPr>
        <w:t>, referenced by functions throughout the entire workbook</w:t>
      </w:r>
      <w:r w:rsidRPr="0034524B">
        <w:rPr>
          <w:rFonts w:ascii="Arial" w:eastAsia="Times New Roman" w:hAnsi="Arial" w:cs="Arial"/>
          <w:color w:val="575B5F"/>
          <w:kern w:val="0"/>
          <w:sz w:val="24"/>
          <w:szCs w:val="24"/>
          <w:bdr w:val="none" w:sz="0" w:space="0" w:color="auto" w:frame="1"/>
          <w:vertAlign w:val="superscript"/>
          <w14:ligatures w14:val="none"/>
        </w:rPr>
        <w:t>105</w:t>
      </w:r>
      <w:r w:rsidRPr="0034524B">
        <w:rPr>
          <w:rFonts w:ascii="Arial" w:eastAsia="Times New Roman" w:hAnsi="Arial" w:cs="Arial"/>
          <w:color w:val="1B1C1D"/>
          <w:kern w:val="0"/>
          <w:sz w:val="24"/>
          <w:szCs w:val="24"/>
          <w14:ligatures w14:val="none"/>
        </w:rPr>
        <w:t>.</w:t>
      </w:r>
    </w:p>
    <w:p w14:paraId="03C67768" w14:textId="77777777" w:rsidR="0034524B" w:rsidRPr="0034524B" w:rsidRDefault="0034524B" w:rsidP="0034524B">
      <w:pPr>
        <w:numPr>
          <w:ilvl w:val="0"/>
          <w:numId w:val="22"/>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Setup:</w:t>
      </w:r>
      <w:r w:rsidRPr="0034524B">
        <w:rPr>
          <w:rFonts w:ascii="Arial" w:eastAsia="Times New Roman" w:hAnsi="Arial" w:cs="Arial"/>
          <w:color w:val="1B1C1D"/>
          <w:kern w:val="0"/>
          <w:sz w:val="24"/>
          <w:szCs w:val="24"/>
          <w:bdr w:val="none" w:sz="0" w:space="0" w:color="auto" w:frame="1"/>
          <w14:ligatures w14:val="none"/>
        </w:rPr>
        <w:t xml:space="preserve"> A worksheet named </w:t>
      </w:r>
      <w:r w:rsidRPr="0034524B">
        <w:rPr>
          <w:rFonts w:ascii="Arial" w:eastAsia="Times New Roman" w:hAnsi="Arial" w:cs="Arial"/>
          <w:color w:val="575B5F"/>
          <w:kern w:val="0"/>
          <w:sz w:val="20"/>
          <w:szCs w:val="20"/>
          <w:bdr w:val="none" w:sz="0" w:space="0" w:color="auto" w:frame="1"/>
          <w14:ligatures w14:val="none"/>
        </w:rPr>
        <w:t>Team Members</w:t>
      </w:r>
      <w:r w:rsidRPr="0034524B">
        <w:rPr>
          <w:rFonts w:ascii="Arial" w:eastAsia="Times New Roman" w:hAnsi="Arial" w:cs="Arial"/>
          <w:color w:val="575B5F"/>
          <w:kern w:val="0"/>
          <w:sz w:val="24"/>
          <w:szCs w:val="24"/>
          <w:bdr w:val="none" w:sz="0" w:space="0" w:color="auto" w:frame="1"/>
          <w:vertAlign w:val="superscript"/>
          <w14:ligatures w14:val="none"/>
        </w:rPr>
        <w:t>106</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Cell </w:t>
      </w:r>
      <w:r w:rsidRPr="0034524B">
        <w:rPr>
          <w:rFonts w:ascii="Arial" w:eastAsia="Times New Roman" w:hAnsi="Arial" w:cs="Arial"/>
          <w:color w:val="575B5F"/>
          <w:kern w:val="0"/>
          <w:sz w:val="20"/>
          <w:szCs w:val="20"/>
          <w:bdr w:val="none" w:sz="0" w:space="0" w:color="auto" w:frame="1"/>
          <w14:ligatures w14:val="none"/>
        </w:rPr>
        <w:t>A1</w:t>
      </w:r>
      <w:r w:rsidRPr="0034524B">
        <w:rPr>
          <w:rFonts w:ascii="Arial" w:eastAsia="Times New Roman" w:hAnsi="Arial" w:cs="Arial"/>
          <w:color w:val="1B1C1D"/>
          <w:kern w:val="0"/>
          <w:sz w:val="24"/>
          <w:szCs w:val="24"/>
          <w:bdr w:val="none" w:sz="0" w:space="0" w:color="auto" w:frame="1"/>
          <w14:ligatures w14:val="none"/>
        </w:rPr>
        <w:t xml:space="preserve"> has the header "Team Member Name"</w:t>
      </w:r>
      <w:r w:rsidRPr="0034524B">
        <w:rPr>
          <w:rFonts w:ascii="Arial" w:eastAsia="Times New Roman" w:hAnsi="Arial" w:cs="Arial"/>
          <w:color w:val="575B5F"/>
          <w:kern w:val="0"/>
          <w:sz w:val="24"/>
          <w:szCs w:val="24"/>
          <w:bdr w:val="none" w:sz="0" w:space="0" w:color="auto" w:frame="1"/>
          <w:vertAlign w:val="superscript"/>
          <w14:ligatures w14:val="none"/>
        </w:rPr>
        <w:t>107</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Names are listed one per row, starting in </w:t>
      </w:r>
      <w:r w:rsidRPr="0034524B">
        <w:rPr>
          <w:rFonts w:ascii="Arial" w:eastAsia="Times New Roman" w:hAnsi="Arial" w:cs="Arial"/>
          <w:color w:val="575B5F"/>
          <w:kern w:val="0"/>
          <w:sz w:val="20"/>
          <w:szCs w:val="20"/>
          <w:bdr w:val="none" w:sz="0" w:space="0" w:color="auto" w:frame="1"/>
          <w14:ligatures w14:val="none"/>
        </w:rPr>
        <w:t>A2</w:t>
      </w:r>
      <w:r w:rsidRPr="0034524B">
        <w:rPr>
          <w:rFonts w:ascii="Arial" w:eastAsia="Times New Roman" w:hAnsi="Arial" w:cs="Arial"/>
          <w:color w:val="575B5F"/>
          <w:kern w:val="0"/>
          <w:sz w:val="24"/>
          <w:szCs w:val="24"/>
          <w:bdr w:val="none" w:sz="0" w:space="0" w:color="auto" w:frame="1"/>
          <w:vertAlign w:val="superscript"/>
          <w14:ligatures w14:val="none"/>
        </w:rPr>
        <w:t>108</w:t>
      </w:r>
      <w:r w:rsidRPr="0034524B">
        <w:rPr>
          <w:rFonts w:ascii="Arial" w:eastAsia="Times New Roman" w:hAnsi="Arial" w:cs="Arial"/>
          <w:color w:val="1B1C1D"/>
          <w:kern w:val="0"/>
          <w:sz w:val="24"/>
          <w:szCs w:val="24"/>
          <w14:ligatures w14:val="none"/>
        </w:rPr>
        <w:t>. It should also include the values: "- Later", "TBD", and "Pending Support".</w:t>
      </w:r>
    </w:p>
    <w:p w14:paraId="6FDF86BA" w14:textId="77777777" w:rsidR="0034524B" w:rsidRPr="0034524B" w:rsidRDefault="0034524B" w:rsidP="0034524B">
      <w:pPr>
        <w:numPr>
          <w:ilvl w:val="0"/>
          <w:numId w:val="22"/>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Dynamic Named Range:</w:t>
      </w:r>
      <w:r w:rsidRPr="0034524B">
        <w:rPr>
          <w:rFonts w:ascii="Arial" w:eastAsia="Times New Roman" w:hAnsi="Arial" w:cs="Arial"/>
          <w:color w:val="1B1C1D"/>
          <w:kern w:val="0"/>
          <w:sz w:val="24"/>
          <w:szCs w:val="24"/>
          <w:bdr w:val="none" w:sz="0" w:space="0" w:color="auto" w:frame="1"/>
          <w14:ligatures w14:val="none"/>
        </w:rPr>
        <w:t xml:space="preserve"> A named range </w:t>
      </w:r>
      <w:r w:rsidRPr="0034524B">
        <w:rPr>
          <w:rFonts w:ascii="Arial" w:eastAsia="Times New Roman" w:hAnsi="Arial" w:cs="Arial"/>
          <w:color w:val="575B5F"/>
          <w:kern w:val="0"/>
          <w:sz w:val="20"/>
          <w:szCs w:val="20"/>
          <w:bdr w:val="none" w:sz="0" w:space="0" w:color="auto" w:frame="1"/>
          <w14:ligatures w14:val="none"/>
        </w:rPr>
        <w:t>TeamMemberList</w:t>
      </w:r>
      <w:r w:rsidRPr="0034524B">
        <w:rPr>
          <w:rFonts w:ascii="Arial" w:eastAsia="Times New Roman" w:hAnsi="Arial" w:cs="Arial"/>
          <w:color w:val="1B1C1D"/>
          <w:kern w:val="0"/>
          <w:sz w:val="24"/>
          <w:szCs w:val="24"/>
          <w:bdr w:val="none" w:sz="0" w:space="0" w:color="auto" w:frame="1"/>
          <w14:ligatures w14:val="none"/>
        </w:rPr>
        <w:t xml:space="preserve"> is created with the formula: </w:t>
      </w:r>
      <w:r w:rsidRPr="0034524B">
        <w:rPr>
          <w:rFonts w:ascii="Arial" w:eastAsia="Times New Roman" w:hAnsi="Arial" w:cs="Arial"/>
          <w:color w:val="575B5F"/>
          <w:kern w:val="0"/>
          <w:sz w:val="20"/>
          <w:szCs w:val="20"/>
          <w:bdr w:val="none" w:sz="0" w:space="0" w:color="auto" w:frame="1"/>
          <w14:ligatures w14:val="none"/>
        </w:rPr>
        <w:t>=OFFSET('Team Members'!$A$2,0,0,COUNTA('Team Members'!$A:$A)-1,1)</w:t>
      </w:r>
      <w:r w:rsidRPr="0034524B">
        <w:rPr>
          <w:rFonts w:ascii="Arial" w:eastAsia="Times New Roman" w:hAnsi="Arial" w:cs="Arial"/>
          <w:color w:val="575B5F"/>
          <w:kern w:val="0"/>
          <w:sz w:val="24"/>
          <w:szCs w:val="24"/>
          <w:bdr w:val="none" w:sz="0" w:space="0" w:color="auto" w:frame="1"/>
          <w:vertAlign w:val="superscript"/>
          <w14:ligatures w14:val="none"/>
        </w:rPr>
        <w:t>109</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This ensures the list automatically expands when new members are added</w:t>
      </w:r>
      <w:r w:rsidRPr="0034524B">
        <w:rPr>
          <w:rFonts w:ascii="Arial" w:eastAsia="Times New Roman" w:hAnsi="Arial" w:cs="Arial"/>
          <w:color w:val="575B5F"/>
          <w:kern w:val="0"/>
          <w:sz w:val="24"/>
          <w:szCs w:val="24"/>
          <w:bdr w:val="none" w:sz="0" w:space="0" w:color="auto" w:frame="1"/>
          <w:vertAlign w:val="superscript"/>
          <w14:ligatures w14:val="none"/>
        </w:rPr>
        <w:t>110</w:t>
      </w:r>
      <w:r w:rsidRPr="0034524B">
        <w:rPr>
          <w:rFonts w:ascii="Arial" w:eastAsia="Times New Roman" w:hAnsi="Arial" w:cs="Arial"/>
          <w:color w:val="1B1C1D"/>
          <w:kern w:val="0"/>
          <w:sz w:val="24"/>
          <w:szCs w:val="24"/>
          <w14:ligatures w14:val="none"/>
        </w:rPr>
        <w:t>.</w:t>
      </w:r>
    </w:p>
    <w:p w14:paraId="6D408561" w14:textId="77777777" w:rsidR="0034524B" w:rsidRPr="0034524B" w:rsidRDefault="0034524B" w:rsidP="0034524B">
      <w:pPr>
        <w:numPr>
          <w:ilvl w:val="0"/>
          <w:numId w:val="22"/>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Interactive Buttons:</w:t>
      </w:r>
      <w:r w:rsidRPr="0034524B">
        <w:rPr>
          <w:rFonts w:ascii="Arial" w:eastAsia="Times New Roman" w:hAnsi="Arial" w:cs="Arial"/>
          <w:color w:val="1B1C1D"/>
          <w:kern w:val="0"/>
          <w:sz w:val="24"/>
          <w:szCs w:val="24"/>
          <w14:ligatures w14:val="none"/>
        </w:rPr>
        <w:t xml:space="preserve"> </w:t>
      </w:r>
    </w:p>
    <w:p w14:paraId="5F49C529" w14:textId="77777777" w:rsidR="0034524B" w:rsidRPr="0034524B" w:rsidRDefault="0034524B" w:rsidP="0034524B">
      <w:pPr>
        <w:numPr>
          <w:ilvl w:val="1"/>
          <w:numId w:val="22"/>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"Add Team Member":</w:t>
      </w:r>
      <w:r w:rsidRPr="0034524B">
        <w:rPr>
          <w:rFonts w:ascii="Arial" w:eastAsia="Times New Roman" w:hAnsi="Arial" w:cs="Arial"/>
          <w:color w:val="1B1C1D"/>
          <w:kern w:val="0"/>
          <w:sz w:val="24"/>
          <w:szCs w:val="24"/>
          <w:bdr w:val="none" w:sz="0" w:space="0" w:color="auto" w:frame="1"/>
          <w14:ligatures w14:val="none"/>
        </w:rPr>
        <w:t xml:space="preserve"> Runs a VBA macro that prompts the user with an </w:t>
      </w:r>
      <w:r w:rsidRPr="0034524B">
        <w:rPr>
          <w:rFonts w:ascii="Arial" w:eastAsia="Times New Roman" w:hAnsi="Arial" w:cs="Arial"/>
          <w:color w:val="575B5F"/>
          <w:kern w:val="0"/>
          <w:sz w:val="20"/>
          <w:szCs w:val="20"/>
          <w:bdr w:val="none" w:sz="0" w:space="0" w:color="auto" w:frame="1"/>
          <w14:ligatures w14:val="none"/>
        </w:rPr>
        <w:t>InputBox</w:t>
      </w:r>
      <w:r w:rsidRPr="0034524B">
        <w:rPr>
          <w:rFonts w:ascii="Arial" w:eastAsia="Times New Roman" w:hAnsi="Arial" w:cs="Arial"/>
          <w:color w:val="1B1C1D"/>
          <w:kern w:val="0"/>
          <w:sz w:val="24"/>
          <w:szCs w:val="24"/>
          <w:bdr w:val="none" w:sz="0" w:space="0" w:color="auto" w:frame="1"/>
          <w14:ligatures w14:val="none"/>
        </w:rPr>
        <w:t xml:space="preserve"> for the new name </w:t>
      </w:r>
      <w:r w:rsidRPr="0034524B">
        <w:rPr>
          <w:rFonts w:ascii="Arial" w:eastAsia="Times New Roman" w:hAnsi="Arial" w:cs="Arial"/>
          <w:color w:val="575B5F"/>
          <w:kern w:val="0"/>
          <w:sz w:val="24"/>
          <w:szCs w:val="24"/>
          <w:bdr w:val="none" w:sz="0" w:space="0" w:color="auto" w:frame="1"/>
          <w:vertAlign w:val="superscript"/>
          <w14:ligatures w14:val="none"/>
        </w:rPr>
        <w:t>111</w:t>
      </w:r>
      <w:r w:rsidRPr="0034524B">
        <w:rPr>
          <w:rFonts w:ascii="Arial" w:eastAsia="Times New Roman" w:hAnsi="Arial" w:cs="Arial"/>
          <w:color w:val="1B1C1D"/>
          <w:kern w:val="0"/>
          <w:sz w:val="24"/>
          <w:szCs w:val="24"/>
          <w:bdr w:val="none" w:sz="0" w:space="0" w:color="auto" w:frame="1"/>
          <w14:ligatures w14:val="none"/>
        </w:rPr>
        <w:t xml:space="preserve">, checks that the input isn't blank </w:t>
      </w:r>
      <w:r w:rsidRPr="0034524B">
        <w:rPr>
          <w:rFonts w:ascii="Arial" w:eastAsia="Times New Roman" w:hAnsi="Arial" w:cs="Arial"/>
          <w:color w:val="575B5F"/>
          <w:kern w:val="0"/>
          <w:sz w:val="24"/>
          <w:szCs w:val="24"/>
          <w:bdr w:val="none" w:sz="0" w:space="0" w:color="auto" w:frame="1"/>
          <w:vertAlign w:val="superscript"/>
          <w14:ligatures w14:val="none"/>
        </w:rPr>
        <w:t>112</w:t>
      </w:r>
      <w:r w:rsidRPr="0034524B">
        <w:rPr>
          <w:rFonts w:ascii="Arial" w:eastAsia="Times New Roman" w:hAnsi="Arial" w:cs="Arial"/>
          <w:color w:val="1B1C1D"/>
          <w:kern w:val="0"/>
          <w:sz w:val="24"/>
          <w:szCs w:val="24"/>
          <w:bdr w:val="none" w:sz="0" w:space="0" w:color="auto" w:frame="1"/>
          <w14:ligatures w14:val="none"/>
        </w:rPr>
        <w:t xml:space="preserve">, finds the first empty cell in column A </w:t>
      </w:r>
      <w:r w:rsidRPr="0034524B">
        <w:rPr>
          <w:rFonts w:ascii="Arial" w:eastAsia="Times New Roman" w:hAnsi="Arial" w:cs="Arial"/>
          <w:color w:val="575B5F"/>
          <w:kern w:val="0"/>
          <w:sz w:val="24"/>
          <w:szCs w:val="24"/>
          <w:bdr w:val="none" w:sz="0" w:space="0" w:color="auto" w:frame="1"/>
          <w:vertAlign w:val="superscript"/>
          <w14:ligatures w14:val="none"/>
        </w:rPr>
        <w:t>113</w:t>
      </w:r>
      <w:r w:rsidRPr="0034524B">
        <w:rPr>
          <w:rFonts w:ascii="Arial" w:eastAsia="Times New Roman" w:hAnsi="Arial" w:cs="Arial"/>
          <w:color w:val="1B1C1D"/>
          <w:kern w:val="0"/>
          <w:sz w:val="24"/>
          <w:szCs w:val="24"/>
          <w:bdr w:val="none" w:sz="0" w:space="0" w:color="auto" w:frame="1"/>
          <w14:ligatures w14:val="none"/>
        </w:rPr>
        <w:t xml:space="preserve">, writes the name into that cell </w:t>
      </w:r>
      <w:r w:rsidRPr="0034524B">
        <w:rPr>
          <w:rFonts w:ascii="Arial" w:eastAsia="Times New Roman" w:hAnsi="Arial" w:cs="Arial"/>
          <w:color w:val="575B5F"/>
          <w:kern w:val="0"/>
          <w:sz w:val="24"/>
          <w:szCs w:val="24"/>
          <w:bdr w:val="none" w:sz="0" w:space="0" w:color="auto" w:frame="1"/>
          <w:vertAlign w:val="superscript"/>
          <w14:ligatures w14:val="none"/>
        </w:rPr>
        <w:t>114</w:t>
      </w:r>
      <w:r w:rsidRPr="0034524B">
        <w:rPr>
          <w:rFonts w:ascii="Arial" w:eastAsia="Times New Roman" w:hAnsi="Arial" w:cs="Arial"/>
          <w:color w:val="1B1C1D"/>
          <w:kern w:val="0"/>
          <w:sz w:val="24"/>
          <w:szCs w:val="24"/>
          <w:bdr w:val="none" w:sz="0" w:space="0" w:color="auto" w:frame="1"/>
          <w14:ligatures w14:val="none"/>
        </w:rPr>
        <w:t xml:space="preserve">, and displays a confirmation </w:t>
      </w:r>
      <w:r w:rsidRPr="0034524B">
        <w:rPr>
          <w:rFonts w:ascii="Arial" w:eastAsia="Times New Roman" w:hAnsi="Arial" w:cs="Arial"/>
          <w:color w:val="575B5F"/>
          <w:kern w:val="0"/>
          <w:sz w:val="20"/>
          <w:szCs w:val="20"/>
          <w:bdr w:val="none" w:sz="0" w:space="0" w:color="auto" w:frame="1"/>
          <w14:ligatures w14:val="none"/>
        </w:rPr>
        <w:t>MsgBox</w:t>
      </w:r>
      <w:r w:rsidRPr="0034524B">
        <w:rPr>
          <w:rFonts w:ascii="Arial" w:eastAsia="Times New Roman" w:hAnsi="Arial" w:cs="Arial"/>
          <w:color w:val="575B5F"/>
          <w:kern w:val="0"/>
          <w:sz w:val="24"/>
          <w:szCs w:val="24"/>
          <w:bdr w:val="none" w:sz="0" w:space="0" w:color="auto" w:frame="1"/>
          <w:vertAlign w:val="superscript"/>
          <w14:ligatures w14:val="none"/>
        </w:rPr>
        <w:t>115</w:t>
      </w:r>
      <w:r w:rsidRPr="0034524B">
        <w:rPr>
          <w:rFonts w:ascii="Arial" w:eastAsia="Times New Roman" w:hAnsi="Arial" w:cs="Arial"/>
          <w:color w:val="1B1C1D"/>
          <w:kern w:val="0"/>
          <w:sz w:val="24"/>
          <w:szCs w:val="24"/>
          <w14:ligatures w14:val="none"/>
        </w:rPr>
        <w:t>.</w:t>
      </w:r>
    </w:p>
    <w:p w14:paraId="2C1D9787" w14:textId="77777777" w:rsidR="0034524B" w:rsidRPr="0034524B" w:rsidRDefault="0034524B" w:rsidP="0034524B">
      <w:pPr>
        <w:numPr>
          <w:ilvl w:val="1"/>
          <w:numId w:val="22"/>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"Remove Team Member":</w:t>
      </w:r>
      <w:r w:rsidRPr="0034524B">
        <w:rPr>
          <w:rFonts w:ascii="Arial" w:eastAsia="Times New Roman" w:hAnsi="Arial" w:cs="Arial"/>
          <w:color w:val="1B1C1D"/>
          <w:kern w:val="0"/>
          <w:sz w:val="24"/>
          <w:szCs w:val="24"/>
          <w14:ligatures w14:val="none"/>
        </w:rPr>
        <w:t xml:space="preserve"> Runs a VBA macro to delete a selected team member. </w:t>
      </w:r>
    </w:p>
    <w:p w14:paraId="064AE386" w14:textId="77777777" w:rsidR="0034524B" w:rsidRPr="0034524B" w:rsidRDefault="0034524B" w:rsidP="0034524B">
      <w:pPr>
        <w:spacing w:after="0" w:line="240" w:lineRule="auto"/>
        <w:ind w:left="1440"/>
        <w:rPr>
          <w:rFonts w:ascii="Arial" w:eastAsia="Times New Roman" w:hAnsi="Arial" w:cs="Arial"/>
          <w:color w:val="575B5F"/>
          <w:kern w:val="0"/>
          <w:sz w:val="24"/>
          <w:szCs w:val="24"/>
          <w14:ligatures w14:val="none"/>
        </w:rPr>
      </w:pPr>
      <w:r w:rsidRPr="0034524B">
        <w:rPr>
          <w:rFonts w:ascii="Arial" w:eastAsia="Times New Roman" w:hAnsi="Arial" w:cs="Arial"/>
          <w:color w:val="575B5F"/>
          <w:kern w:val="0"/>
          <w:sz w:val="24"/>
          <w:szCs w:val="24"/>
          <w:bdr w:val="none" w:sz="0" w:space="0" w:color="auto" w:frame="1"/>
          <w14:ligatures w14:val="none"/>
        </w:rPr>
        <w:t>VBA</w:t>
      </w:r>
    </w:p>
    <w:p w14:paraId="0207381E"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Macro to remove a selected team member from the list.</w:t>
      </w:r>
    </w:p>
    <w:p w14:paraId="6A007F5C"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Version: 1.0</w:t>
      </w:r>
    </w:p>
    <w:p w14:paraId="3022C990"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Created: 2025-06-12</w:t>
      </w:r>
    </w:p>
    <w:p w14:paraId="419B5B53"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Public Sub RemoveTeamMember_v1_20250612()</w:t>
      </w:r>
    </w:p>
    <w:p w14:paraId="000B59F8"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Dim ws As Worksheet</w:t>
      </w:r>
    </w:p>
    <w:p w14:paraId="4E873843"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Dim nameToRemove As Range</w:t>
      </w:r>
    </w:p>
    <w:p w14:paraId="348652E2"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Dim response As VbMsgBoxResult</w:t>
      </w:r>
    </w:p>
    <w:p w14:paraId="202688D6"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p>
    <w:p w14:paraId="015C4054"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On Error Resume Next 'Simple error handling for selection</w:t>
      </w:r>
    </w:p>
    <w:p w14:paraId="4B1C8E0A"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Set ws = ThisWorkbook.Sheets("Team Members")</w:t>
      </w:r>
    </w:p>
    <w:p w14:paraId="2181DFF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Set nameToRemove = Application.Selection</w:t>
      </w:r>
    </w:p>
    <w:p w14:paraId="0E79CCDE"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On Error GoTo 0</w:t>
      </w:r>
    </w:p>
    <w:p w14:paraId="71B514B9"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p>
    <w:p w14:paraId="4AE8E043"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 Validate Selection ---</w:t>
      </w:r>
    </w:p>
    <w:p w14:paraId="62F04946"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If nameToRemove Is Nothing Or nameToRemove.Count &gt; 1 Or Intersect(nameToRemove, ws.Columns("A")) Is Nothing Then</w:t>
      </w:r>
    </w:p>
    <w:p w14:paraId="3737E19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MsgBox "Please select a single name from the list in Column A to remove.", vbInformation</w:t>
      </w:r>
    </w:p>
    <w:p w14:paraId="75D62B8E"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Exit Sub</w:t>
      </w:r>
    </w:p>
    <w:p w14:paraId="3451CE4A"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End If</w:t>
      </w:r>
    </w:p>
    <w:p w14:paraId="4163AF58"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p>
    <w:p w14:paraId="284AA13B"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 --- Confirm Deletion ---</w:t>
      </w:r>
    </w:p>
    <w:p w14:paraId="52181B3D"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response = MsgBox("Are you sure you want to permanently remove '" &amp; nameToRemove.Value &amp; "' from the team list?", _</w:t>
      </w:r>
    </w:p>
    <w:p w14:paraId="01D9E5F4"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vbYesNo + vbExclamation, "Confirm Deletion")</w:t>
      </w:r>
    </w:p>
    <w:p w14:paraId="1F577F9C"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p>
    <w:p w14:paraId="7AC73F7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If response = vbYes Then</w:t>
      </w:r>
    </w:p>
    <w:p w14:paraId="48DAA720"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Application.ScreenUpdating = False</w:t>
      </w:r>
    </w:p>
    <w:p w14:paraId="074A49E0"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Debug.Print "User confirmed deletion of: " &amp; nameToRemove.Value</w:t>
      </w:r>
    </w:p>
    <w:p w14:paraId="4800C248"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nameToRemove.Delete Shift:=xlUp 'Delete and shift cells up</w:t>
      </w:r>
    </w:p>
    <w:p w14:paraId="602A2EED"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MsgBox "'" &amp; nameToRemove.Value &amp; "' has been removed.", vbInformation</w:t>
      </w:r>
    </w:p>
    <w:p w14:paraId="4D573415"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Application.ScreenUpdating = True</w:t>
      </w:r>
    </w:p>
    <w:p w14:paraId="2575D861"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Else</w:t>
      </w:r>
    </w:p>
    <w:p w14:paraId="34FAD768"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Debug.Print "User cancelled deletion."</w:t>
      </w:r>
    </w:p>
    <w:p w14:paraId="16268647"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 xml:space="preserve">    End If</w:t>
      </w:r>
    </w:p>
    <w:p w14:paraId="5EFA0EEF" w14:textId="77777777" w:rsidR="0034524B" w:rsidRPr="0034524B" w:rsidRDefault="0034524B" w:rsidP="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34524B">
        <w:rPr>
          <w:rFonts w:ascii="Arial" w:eastAsia="Times New Roman" w:hAnsi="Arial" w:cs="Arial"/>
          <w:color w:val="575B5F"/>
          <w:kern w:val="0"/>
          <w:sz w:val="21"/>
          <w:szCs w:val="21"/>
          <w:bdr w:val="none" w:sz="0" w:space="0" w:color="auto" w:frame="1"/>
          <w14:ligatures w14:val="none"/>
        </w:rPr>
        <w:t>End Sub</w:t>
      </w:r>
    </w:p>
    <w:p w14:paraId="74E9E02E" w14:textId="77777777" w:rsidR="0034524B" w:rsidRDefault="0034524B">
      <w:pPr>
        <w:rPr>
          <w:rFonts w:asciiTheme="majorHAnsi" w:eastAsia="Times New Roman" w:hAnsiTheme="majorHAnsi" w:cstheme="majorBidi"/>
          <w:color w:val="0F4761" w:themeColor="accent1" w:themeShade="BF"/>
          <w:sz w:val="32"/>
          <w:szCs w:val="32"/>
          <w:bdr w:val="none" w:sz="0" w:space="0" w:color="auto" w:frame="1"/>
        </w:rPr>
      </w:pPr>
      <w:r>
        <w:rPr>
          <w:rFonts w:eastAsia="Times New Roman"/>
          <w:bdr w:val="none" w:sz="0" w:space="0" w:color="auto" w:frame="1"/>
        </w:rPr>
        <w:br w:type="page"/>
      </w:r>
    </w:p>
    <w:p w14:paraId="3A1BC90E" w14:textId="0C56B1A6" w:rsidR="0034524B" w:rsidRPr="0034524B" w:rsidRDefault="0034524B" w:rsidP="0034524B">
      <w:pPr>
        <w:pStyle w:val="Heading1"/>
        <w:rPr>
          <w:rFonts w:eastAsia="Times New Roman"/>
        </w:rPr>
      </w:pPr>
      <w:r w:rsidRPr="0034524B">
        <w:rPr>
          <w:rFonts w:eastAsia="Times New Roman"/>
          <w:bdr w:val="none" w:sz="0" w:space="0" w:color="auto" w:frame="1"/>
        </w:rPr>
        <w:lastRenderedPageBreak/>
        <w:t>B. Tab (Hidden): Statuses</w:t>
      </w:r>
    </w:p>
    <w:p w14:paraId="56FCFCF2" w14:textId="77777777" w:rsidR="0034524B" w:rsidRPr="0034524B" w:rsidRDefault="0034524B" w:rsidP="0034524B">
      <w:pPr>
        <w:numPr>
          <w:ilvl w:val="0"/>
          <w:numId w:val="23"/>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bdr w:val="none" w:sz="0" w:space="0" w:color="auto" w:frame="1"/>
          <w14:ligatures w14:val="none"/>
        </w:rPr>
        <w:t xml:space="preserve"> A hidden configuration table for all workflow statuses and their corresponding visual styles</w:t>
      </w:r>
      <w:r w:rsidRPr="0034524B">
        <w:rPr>
          <w:rFonts w:ascii="Arial" w:eastAsia="Times New Roman" w:hAnsi="Arial" w:cs="Arial"/>
          <w:color w:val="575B5F"/>
          <w:kern w:val="0"/>
          <w:sz w:val="24"/>
          <w:szCs w:val="24"/>
          <w:bdr w:val="none" w:sz="0" w:space="0" w:color="auto" w:frame="1"/>
          <w:vertAlign w:val="superscript"/>
          <w14:ligatures w14:val="none"/>
        </w:rPr>
        <w:t>116</w:t>
      </w:r>
      <w:r w:rsidRPr="0034524B">
        <w:rPr>
          <w:rFonts w:ascii="Arial" w:eastAsia="Times New Roman" w:hAnsi="Arial" w:cs="Arial"/>
          <w:color w:val="1B1C1D"/>
          <w:kern w:val="0"/>
          <w:sz w:val="24"/>
          <w:szCs w:val="24"/>
          <w14:ligatures w14:val="none"/>
        </w:rPr>
        <w:t>.</w:t>
      </w:r>
    </w:p>
    <w:p w14:paraId="4280A81B" w14:textId="77777777" w:rsidR="0034524B" w:rsidRPr="0034524B" w:rsidRDefault="0034524B" w:rsidP="0034524B">
      <w:pPr>
        <w:numPr>
          <w:ilvl w:val="0"/>
          <w:numId w:val="23"/>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Setup:</w:t>
      </w:r>
      <w:r w:rsidRPr="0034524B">
        <w:rPr>
          <w:rFonts w:ascii="Arial" w:eastAsia="Times New Roman" w:hAnsi="Arial" w:cs="Arial"/>
          <w:color w:val="1B1C1D"/>
          <w:kern w:val="0"/>
          <w:sz w:val="24"/>
          <w:szCs w:val="24"/>
          <w:bdr w:val="none" w:sz="0" w:space="0" w:color="auto" w:frame="1"/>
          <w14:ligatures w14:val="none"/>
        </w:rPr>
        <w:t xml:space="preserve"> A new worksheet named </w:t>
      </w:r>
      <w:r w:rsidRPr="0034524B">
        <w:rPr>
          <w:rFonts w:ascii="Arial" w:eastAsia="Times New Roman" w:hAnsi="Arial" w:cs="Arial"/>
          <w:color w:val="575B5F"/>
          <w:kern w:val="0"/>
          <w:sz w:val="20"/>
          <w:szCs w:val="20"/>
          <w:bdr w:val="none" w:sz="0" w:space="0" w:color="auto" w:frame="1"/>
          <w14:ligatures w14:val="none"/>
        </w:rPr>
        <w:t>Statuses</w:t>
      </w:r>
      <w:r w:rsidRPr="0034524B">
        <w:rPr>
          <w:rFonts w:ascii="Arial" w:eastAsia="Times New Roman" w:hAnsi="Arial" w:cs="Arial"/>
          <w:color w:val="575B5F"/>
          <w:kern w:val="0"/>
          <w:sz w:val="24"/>
          <w:szCs w:val="24"/>
          <w:bdr w:val="none" w:sz="0" w:space="0" w:color="auto" w:frame="1"/>
          <w:vertAlign w:val="superscript"/>
          <w14:ligatures w14:val="none"/>
        </w:rPr>
        <w:t>117</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Headers in A1:C1 are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Font Color (HEX)</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Fill Color (HEX)</w:t>
      </w:r>
      <w:r w:rsidRPr="0034524B">
        <w:rPr>
          <w:rFonts w:ascii="Arial" w:eastAsia="Times New Roman" w:hAnsi="Arial" w:cs="Arial"/>
          <w:color w:val="575B5F"/>
          <w:kern w:val="0"/>
          <w:sz w:val="24"/>
          <w:szCs w:val="24"/>
          <w:bdr w:val="none" w:sz="0" w:space="0" w:color="auto" w:frame="1"/>
          <w:vertAlign w:val="superscript"/>
          <w14:ligatures w14:val="none"/>
        </w:rPr>
        <w:t>118</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The table is populated with every status and its color codes</w:t>
      </w:r>
      <w:r w:rsidRPr="0034524B">
        <w:rPr>
          <w:rFonts w:ascii="Arial" w:eastAsia="Times New Roman" w:hAnsi="Arial" w:cs="Arial"/>
          <w:color w:val="575B5F"/>
          <w:kern w:val="0"/>
          <w:sz w:val="24"/>
          <w:szCs w:val="24"/>
          <w:bdr w:val="none" w:sz="0" w:space="0" w:color="auto" w:frame="1"/>
          <w:vertAlign w:val="superscript"/>
          <w14:ligatures w14:val="none"/>
        </w:rPr>
        <w:t>119</w:t>
      </w:r>
      <w:r w:rsidRPr="0034524B">
        <w:rPr>
          <w:rFonts w:ascii="Arial" w:eastAsia="Times New Roman" w:hAnsi="Arial" w:cs="Arial"/>
          <w:color w:val="1B1C1D"/>
          <w:kern w:val="0"/>
          <w:sz w:val="24"/>
          <w:szCs w:val="24"/>
          <w14:ligatures w14:val="none"/>
        </w:rPr>
        <w:t>. The sheet is then hidden.</w:t>
      </w:r>
    </w:p>
    <w:p w14:paraId="5CBDE5A1" w14:textId="77777777" w:rsidR="0034524B" w:rsidRPr="0034524B" w:rsidRDefault="0034524B" w:rsidP="0034524B">
      <w:pPr>
        <w:numPr>
          <w:ilvl w:val="0"/>
          <w:numId w:val="23"/>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Data Table:</w:t>
      </w:r>
      <w:r w:rsidRPr="0034524B">
        <w:rPr>
          <w:rFonts w:ascii="Arial" w:eastAsia="Times New Roman" w:hAnsi="Arial" w:cs="Arial"/>
          <w:color w:val="1B1C1D"/>
          <w:kern w:val="0"/>
          <w:sz w:val="24"/>
          <w:szCs w:val="24"/>
          <w:bdr w:val="none" w:sz="0" w:space="0" w:color="auto" w:frame="1"/>
          <w14:ligatures w14:val="none"/>
        </w:rPr>
        <w:t xml:space="preserve"> The table contains all 23 specified statuses and their associated HEX color codes for font and fill</w:t>
      </w:r>
      <w:r w:rsidRPr="0034524B">
        <w:rPr>
          <w:rFonts w:ascii="Arial" w:eastAsia="Times New Roman" w:hAnsi="Arial" w:cs="Arial"/>
          <w:color w:val="575B5F"/>
          <w:kern w:val="0"/>
          <w:sz w:val="24"/>
          <w:szCs w:val="24"/>
          <w:bdr w:val="none" w:sz="0" w:space="0" w:color="auto" w:frame="1"/>
          <w:vertAlign w:val="superscript"/>
          <w14:ligatures w14:val="none"/>
        </w:rPr>
        <w:t>120</w:t>
      </w:r>
      <w:r w:rsidRPr="0034524B">
        <w:rPr>
          <w:rFonts w:ascii="Arial" w:eastAsia="Times New Roman" w:hAnsi="Arial" w:cs="Arial"/>
          <w:color w:val="1B1C1D"/>
          <w:kern w:val="0"/>
          <w:sz w:val="24"/>
          <w:szCs w:val="24"/>
          <w14:ligatures w14:val="none"/>
        </w:rPr>
        <w:t xml:space="preserve">. For example: </w:t>
      </w:r>
    </w:p>
    <w:p w14:paraId="7C1F38D0" w14:textId="77777777" w:rsidR="0034524B" w:rsidRPr="0034524B" w:rsidRDefault="0034524B" w:rsidP="0034524B">
      <w:pPr>
        <w:numPr>
          <w:ilvl w:val="1"/>
          <w:numId w:val="23"/>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575B5F"/>
          <w:kern w:val="0"/>
          <w:sz w:val="20"/>
          <w:szCs w:val="20"/>
          <w:bdr w:val="none" w:sz="0" w:space="0" w:color="auto" w:frame="1"/>
          <w14:ligatures w14:val="none"/>
        </w:rPr>
        <w:t>Pending Evidence</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#FFFFFF</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#FF7C80</w:t>
      </w:r>
    </w:p>
    <w:p w14:paraId="54D36FE8" w14:textId="77777777" w:rsidR="0034524B" w:rsidRPr="0034524B" w:rsidRDefault="0034524B" w:rsidP="0034524B">
      <w:pPr>
        <w:numPr>
          <w:ilvl w:val="1"/>
          <w:numId w:val="23"/>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575B5F"/>
          <w:kern w:val="0"/>
          <w:sz w:val="20"/>
          <w:szCs w:val="20"/>
          <w:bdr w:val="none" w:sz="0" w:space="0" w:color="auto" w:frame="1"/>
          <w14:ligatures w14:val="none"/>
        </w:rPr>
        <w:t>In Progress</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#FFFFFF</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#FFC000</w:t>
      </w:r>
    </w:p>
    <w:p w14:paraId="4E790A4C" w14:textId="77777777" w:rsidR="0034524B" w:rsidRPr="0034524B" w:rsidRDefault="0034524B" w:rsidP="0034524B">
      <w:pPr>
        <w:numPr>
          <w:ilvl w:val="1"/>
          <w:numId w:val="23"/>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color w:val="575B5F"/>
          <w:kern w:val="0"/>
          <w:sz w:val="20"/>
          <w:szCs w:val="20"/>
          <w:bdr w:val="none" w:sz="0" w:space="0" w:color="auto" w:frame="1"/>
          <w14:ligatures w14:val="none"/>
        </w:rPr>
        <w:t>Complete</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#FFFFFF</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575B5F"/>
          <w:kern w:val="0"/>
          <w:sz w:val="20"/>
          <w:szCs w:val="20"/>
          <w:bdr w:val="none" w:sz="0" w:space="0" w:color="auto" w:frame="1"/>
          <w14:ligatures w14:val="none"/>
        </w:rPr>
        <w:t>#66FF99</w:t>
      </w:r>
    </w:p>
    <w:p w14:paraId="62C92227" w14:textId="77777777" w:rsidR="0034524B" w:rsidRPr="00B136EF" w:rsidRDefault="0034524B" w:rsidP="0034524B">
      <w:pPr>
        <w:numPr>
          <w:ilvl w:val="0"/>
          <w:numId w:val="23"/>
        </w:numPr>
      </w:pPr>
      <w:r w:rsidRPr="00B136EF">
        <w:rPr>
          <w:b/>
          <w:bCs/>
        </w:rPr>
        <w:t>Purpose:</w:t>
      </w:r>
      <w:r w:rsidRPr="00B136EF">
        <w:t xml:space="preserve"> This hidden sheet acts as a configuration table for workflow statuses and their corresponding visual styles.</w:t>
      </w:r>
    </w:p>
    <w:p w14:paraId="59301200" w14:textId="77777777" w:rsidR="0034524B" w:rsidRPr="00B136EF" w:rsidRDefault="0034524B" w:rsidP="0034524B">
      <w:pPr>
        <w:numPr>
          <w:ilvl w:val="0"/>
          <w:numId w:val="23"/>
        </w:numPr>
      </w:pPr>
      <w:r w:rsidRPr="00B136EF">
        <w:rPr>
          <w:b/>
          <w:bCs/>
        </w:rPr>
        <w:t>Implementation:</w:t>
      </w:r>
      <w:r w:rsidRPr="00B136EF">
        <w:t xml:space="preserve"> </w:t>
      </w:r>
    </w:p>
    <w:p w14:paraId="242F700E" w14:textId="77777777" w:rsidR="0034524B" w:rsidRPr="00B136EF" w:rsidRDefault="0034524B" w:rsidP="0034524B">
      <w:pPr>
        <w:numPr>
          <w:ilvl w:val="1"/>
          <w:numId w:val="23"/>
        </w:numPr>
      </w:pPr>
      <w:r w:rsidRPr="00B136EF">
        <w:t>Create a new worksheet named Statuses.</w:t>
      </w:r>
    </w:p>
    <w:p w14:paraId="4AEA8BB2" w14:textId="77777777" w:rsidR="0034524B" w:rsidRPr="00B136EF" w:rsidRDefault="0034524B" w:rsidP="0034524B">
      <w:pPr>
        <w:numPr>
          <w:ilvl w:val="1"/>
          <w:numId w:val="23"/>
        </w:numPr>
      </w:pPr>
      <w:r w:rsidRPr="00B136EF">
        <w:t>In A1:C1, enter the headers: Status, Font Color (HEX), Fill Color (HEX).</w:t>
      </w:r>
    </w:p>
    <w:p w14:paraId="22FE17DD" w14:textId="77777777" w:rsidR="0034524B" w:rsidRPr="00B136EF" w:rsidRDefault="0034524B" w:rsidP="0034524B">
      <w:pPr>
        <w:numPr>
          <w:ilvl w:val="1"/>
          <w:numId w:val="23"/>
        </w:numPr>
      </w:pPr>
      <w:r w:rsidRPr="00B136EF">
        <w:t xml:space="preserve">Populate this table exactly as specified in the source document, with each status on a new row. </w:t>
      </w:r>
    </w:p>
    <w:p w14:paraId="08E637DB" w14:textId="77777777" w:rsidR="0034524B" w:rsidRPr="00B136EF" w:rsidRDefault="0034524B" w:rsidP="0034524B">
      <w:pPr>
        <w:numPr>
          <w:ilvl w:val="2"/>
          <w:numId w:val="23"/>
        </w:numPr>
      </w:pPr>
      <w:r w:rsidRPr="00B136EF">
        <w:rPr>
          <w:i/>
          <w:iCs/>
        </w:rPr>
        <w:t>Example Row 2:</w:t>
      </w:r>
      <w:r w:rsidRPr="00B136EF">
        <w:t xml:space="preserve"> Not Started, #FFFFFF, #FFFFFF </w:t>
      </w:r>
    </w:p>
    <w:p w14:paraId="02F97360" w14:textId="77777777" w:rsidR="0034524B" w:rsidRPr="00B136EF" w:rsidRDefault="0034524B" w:rsidP="0034524B">
      <w:pPr>
        <w:numPr>
          <w:ilvl w:val="2"/>
          <w:numId w:val="23"/>
        </w:numPr>
      </w:pPr>
      <w:r w:rsidRPr="00B136EF">
        <w:rPr>
          <w:i/>
          <w:iCs/>
        </w:rPr>
        <w:t>Example Row 3:</w:t>
      </w:r>
      <w:r w:rsidRPr="00B136EF">
        <w:t xml:space="preserve"> Pending Evidence, #FFFFFF, #FF7C80 </w:t>
      </w:r>
    </w:p>
    <w:p w14:paraId="36CBE0CC" w14:textId="77777777" w:rsidR="0034524B" w:rsidRPr="00B136EF" w:rsidRDefault="0034524B" w:rsidP="0034524B">
      <w:pPr>
        <w:numPr>
          <w:ilvl w:val="2"/>
          <w:numId w:val="23"/>
        </w:numPr>
      </w:pPr>
      <w:r w:rsidRPr="00B136EF">
        <w:t>Continue for all 23 specified statuses.</w:t>
      </w:r>
    </w:p>
    <w:p w14:paraId="467BD16C" w14:textId="77777777" w:rsidR="0034524B" w:rsidRPr="00B136EF" w:rsidRDefault="0034524B" w:rsidP="0034524B">
      <w:pPr>
        <w:numPr>
          <w:ilvl w:val="1"/>
          <w:numId w:val="23"/>
        </w:numPr>
      </w:pPr>
      <w:r w:rsidRPr="00B136EF">
        <w:t xml:space="preserve">Create a </w:t>
      </w:r>
      <w:r w:rsidRPr="00B136EF">
        <w:rPr>
          <w:b/>
          <w:bCs/>
        </w:rPr>
        <w:t>Dynamic Named Range</w:t>
      </w:r>
      <w:r w:rsidRPr="00B136EF">
        <w:t xml:space="preserve"> for the status list. Name it StatusList. In the "Refers to" field, enter: =OFFSET('Statuses'!$A$2,0,0,COUNTA('Statuses'!$A:$A)-1,1).</w:t>
      </w:r>
    </w:p>
    <w:p w14:paraId="716DBFFB" w14:textId="1A1E52DF" w:rsidR="0034524B" w:rsidRDefault="0034524B" w:rsidP="0034524B">
      <w:pPr>
        <w:numPr>
          <w:ilvl w:val="1"/>
          <w:numId w:val="23"/>
        </w:numPr>
      </w:pPr>
      <w:r w:rsidRPr="00B136EF">
        <w:t>Right-click the Statuses tab and select "Hide".</w:t>
      </w:r>
    </w:p>
    <w:tbl>
      <w:tblPr>
        <w:tblStyle w:val="TABLR0"/>
        <w:tblW w:w="5948" w:type="dxa"/>
        <w:tblLook w:val="04A0" w:firstRow="1" w:lastRow="0" w:firstColumn="1" w:lastColumn="0" w:noHBand="0" w:noVBand="1"/>
      </w:tblPr>
      <w:tblGrid>
        <w:gridCol w:w="2466"/>
        <w:gridCol w:w="1817"/>
        <w:gridCol w:w="1665"/>
      </w:tblGrid>
      <w:tr w:rsidR="00E134B7" w:rsidRPr="00E134B7" w14:paraId="6927CB54" w14:textId="77777777" w:rsidTr="00E134B7">
        <w:trPr>
          <w:trHeight w:val="249"/>
        </w:trPr>
        <w:tc>
          <w:tcPr>
            <w:tcW w:w="2466" w:type="dxa"/>
            <w:noWrap/>
            <w:hideMark/>
          </w:tcPr>
          <w:p w14:paraId="32E3C849" w14:textId="77777777" w:rsidR="00E134B7" w:rsidRPr="00E134B7" w:rsidRDefault="00E134B7" w:rsidP="00E134B7">
            <w:pPr>
              <w:rPr>
                <w:rFonts w:ascii="Aptos Narrow" w:eastAsia="Times New Roman" w:hAnsi="Aptos Narrow" w:cs="Times New Roman"/>
                <w:b/>
                <w:bCs/>
                <w:color w:val="000000"/>
                <w:kern w:val="0"/>
                <w14:ligatures w14:val="none"/>
              </w:rPr>
            </w:pPr>
            <w:r w:rsidRPr="00E134B7">
              <w:rPr>
                <w:rFonts w:ascii="Aptos Narrow" w:eastAsia="Times New Roman" w:hAnsi="Aptos Narrow" w:cs="Times New Roman"/>
                <w:b/>
                <w:bCs/>
                <w:color w:val="000000"/>
                <w:kern w:val="0"/>
                <w14:ligatures w14:val="none"/>
              </w:rPr>
              <w:t>Cell Value</w:t>
            </w:r>
          </w:p>
        </w:tc>
        <w:tc>
          <w:tcPr>
            <w:tcW w:w="1817" w:type="dxa"/>
            <w:noWrap/>
            <w:hideMark/>
          </w:tcPr>
          <w:p w14:paraId="67875AE7" w14:textId="77777777" w:rsidR="00E134B7" w:rsidRPr="00E134B7" w:rsidRDefault="00E134B7" w:rsidP="00E134B7">
            <w:pPr>
              <w:rPr>
                <w:rFonts w:ascii="Aptos Narrow" w:eastAsia="Times New Roman" w:hAnsi="Aptos Narrow" w:cs="Times New Roman"/>
                <w:b/>
                <w:bCs/>
                <w:color w:val="000000"/>
                <w:kern w:val="0"/>
                <w14:ligatures w14:val="none"/>
              </w:rPr>
            </w:pPr>
            <w:r w:rsidRPr="00E134B7">
              <w:rPr>
                <w:rFonts w:ascii="Aptos Narrow" w:eastAsia="Times New Roman" w:hAnsi="Aptos Narrow" w:cs="Times New Roman"/>
                <w:b/>
                <w:bCs/>
                <w:color w:val="000000"/>
                <w:kern w:val="0"/>
                <w14:ligatures w14:val="none"/>
              </w:rPr>
              <w:t>Font Color (Hex)</w:t>
            </w:r>
          </w:p>
        </w:tc>
        <w:tc>
          <w:tcPr>
            <w:tcW w:w="1665" w:type="dxa"/>
            <w:noWrap/>
            <w:hideMark/>
          </w:tcPr>
          <w:p w14:paraId="4EB74D92" w14:textId="77777777" w:rsidR="00E134B7" w:rsidRPr="00E134B7" w:rsidRDefault="00E134B7" w:rsidP="00E134B7">
            <w:pPr>
              <w:rPr>
                <w:rFonts w:ascii="Aptos Narrow" w:eastAsia="Times New Roman" w:hAnsi="Aptos Narrow" w:cs="Times New Roman"/>
                <w:b/>
                <w:bCs/>
                <w:color w:val="000000"/>
                <w:kern w:val="0"/>
                <w14:ligatures w14:val="none"/>
              </w:rPr>
            </w:pPr>
            <w:r w:rsidRPr="00E134B7">
              <w:rPr>
                <w:rFonts w:ascii="Aptos Narrow" w:eastAsia="Times New Roman" w:hAnsi="Aptos Narrow" w:cs="Times New Roman"/>
                <w:b/>
                <w:bCs/>
                <w:color w:val="000000"/>
                <w:kern w:val="0"/>
                <w14:ligatures w14:val="none"/>
              </w:rPr>
              <w:t>Fill Color (Hex)</w:t>
            </w:r>
          </w:p>
        </w:tc>
      </w:tr>
      <w:tr w:rsidR="00E134B7" w:rsidRPr="00E134B7" w14:paraId="126502E3" w14:textId="77777777" w:rsidTr="00E134B7">
        <w:trPr>
          <w:trHeight w:val="249"/>
        </w:trPr>
        <w:tc>
          <w:tcPr>
            <w:tcW w:w="2466" w:type="dxa"/>
            <w:noWrap/>
            <w:hideMark/>
          </w:tcPr>
          <w:p w14:paraId="36B047EF"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Not Started</w:t>
            </w:r>
          </w:p>
        </w:tc>
        <w:tc>
          <w:tcPr>
            <w:tcW w:w="1817" w:type="dxa"/>
            <w:noWrap/>
            <w:hideMark/>
          </w:tcPr>
          <w:p w14:paraId="23C45D50"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3F3C9676"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#FF7C80</w:t>
            </w:r>
          </w:p>
        </w:tc>
      </w:tr>
      <w:tr w:rsidR="00E134B7" w:rsidRPr="00E134B7" w14:paraId="2196B3BA" w14:textId="77777777" w:rsidTr="00E134B7">
        <w:trPr>
          <w:trHeight w:val="249"/>
        </w:trPr>
        <w:tc>
          <w:tcPr>
            <w:tcW w:w="2466" w:type="dxa"/>
            <w:noWrap/>
            <w:hideMark/>
          </w:tcPr>
          <w:p w14:paraId="482C8605"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Pending Evidence</w:t>
            </w:r>
          </w:p>
        </w:tc>
        <w:tc>
          <w:tcPr>
            <w:tcW w:w="1817" w:type="dxa"/>
            <w:noWrap/>
            <w:hideMark/>
          </w:tcPr>
          <w:p w14:paraId="6F1E5990"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7A5ECACA"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#FFC000</w:t>
            </w:r>
          </w:p>
        </w:tc>
      </w:tr>
      <w:tr w:rsidR="00E134B7" w:rsidRPr="00E134B7" w14:paraId="2C951424" w14:textId="77777777" w:rsidTr="00E134B7">
        <w:trPr>
          <w:trHeight w:val="249"/>
        </w:trPr>
        <w:tc>
          <w:tcPr>
            <w:tcW w:w="2466" w:type="dxa"/>
            <w:noWrap/>
            <w:hideMark/>
          </w:tcPr>
          <w:p w14:paraId="2D79A24A"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In Progress</w:t>
            </w:r>
          </w:p>
        </w:tc>
        <w:tc>
          <w:tcPr>
            <w:tcW w:w="1817" w:type="dxa"/>
            <w:noWrap/>
            <w:hideMark/>
          </w:tcPr>
          <w:p w14:paraId="2E53C1CF"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5E3EDC44"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#FFFF00</w:t>
            </w:r>
          </w:p>
        </w:tc>
      </w:tr>
      <w:tr w:rsidR="00E134B7" w:rsidRPr="00E134B7" w14:paraId="4E2FD1EE" w14:textId="77777777" w:rsidTr="00E134B7">
        <w:trPr>
          <w:trHeight w:val="249"/>
        </w:trPr>
        <w:tc>
          <w:tcPr>
            <w:tcW w:w="2466" w:type="dxa"/>
            <w:noWrap/>
            <w:hideMark/>
          </w:tcPr>
          <w:p w14:paraId="6E327115"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In Review</w:t>
            </w:r>
          </w:p>
        </w:tc>
        <w:tc>
          <w:tcPr>
            <w:tcW w:w="1817" w:type="dxa"/>
            <w:noWrap/>
            <w:hideMark/>
          </w:tcPr>
          <w:p w14:paraId="202921D3"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65036468"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#00B0F0</w:t>
            </w:r>
          </w:p>
        </w:tc>
      </w:tr>
      <w:tr w:rsidR="00E134B7" w:rsidRPr="00E134B7" w14:paraId="4A68ABFC" w14:textId="77777777" w:rsidTr="00E134B7">
        <w:trPr>
          <w:trHeight w:val="249"/>
        </w:trPr>
        <w:tc>
          <w:tcPr>
            <w:tcW w:w="2466" w:type="dxa"/>
            <w:noWrap/>
            <w:hideMark/>
          </w:tcPr>
          <w:p w14:paraId="1B9583BC"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Senior Review</w:t>
            </w:r>
          </w:p>
        </w:tc>
        <w:tc>
          <w:tcPr>
            <w:tcW w:w="1817" w:type="dxa"/>
            <w:noWrap/>
            <w:hideMark/>
          </w:tcPr>
          <w:p w14:paraId="51EB88D4"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53ED1C6F"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#99CCFF</w:t>
            </w:r>
          </w:p>
        </w:tc>
      </w:tr>
      <w:tr w:rsidR="00E134B7" w:rsidRPr="00E134B7" w14:paraId="57B966CE" w14:textId="77777777" w:rsidTr="00E134B7">
        <w:trPr>
          <w:trHeight w:val="249"/>
        </w:trPr>
        <w:tc>
          <w:tcPr>
            <w:tcW w:w="2466" w:type="dxa"/>
            <w:noWrap/>
            <w:hideMark/>
          </w:tcPr>
          <w:p w14:paraId="2C9ABE56"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Closing Senior Notes</w:t>
            </w:r>
          </w:p>
        </w:tc>
        <w:tc>
          <w:tcPr>
            <w:tcW w:w="1817" w:type="dxa"/>
            <w:noWrap/>
            <w:hideMark/>
          </w:tcPr>
          <w:p w14:paraId="4784B046"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486B4EC3"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#9BC2E6</w:t>
            </w:r>
          </w:p>
        </w:tc>
      </w:tr>
      <w:tr w:rsidR="00E134B7" w:rsidRPr="00E134B7" w14:paraId="6EDBBE86" w14:textId="77777777" w:rsidTr="00E134B7">
        <w:trPr>
          <w:trHeight w:val="249"/>
        </w:trPr>
        <w:tc>
          <w:tcPr>
            <w:tcW w:w="2466" w:type="dxa"/>
            <w:noWrap/>
            <w:hideMark/>
          </w:tcPr>
          <w:p w14:paraId="7EA9D01D"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Spiking Senior Notes</w:t>
            </w:r>
          </w:p>
        </w:tc>
        <w:tc>
          <w:tcPr>
            <w:tcW w:w="1817" w:type="dxa"/>
            <w:noWrap/>
            <w:hideMark/>
          </w:tcPr>
          <w:p w14:paraId="53A1DC39"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038A61EF"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#9BC2E6</w:t>
            </w:r>
          </w:p>
        </w:tc>
      </w:tr>
      <w:tr w:rsidR="00E134B7" w:rsidRPr="00E134B7" w14:paraId="0DAD42AC" w14:textId="77777777" w:rsidTr="00E134B7">
        <w:trPr>
          <w:trHeight w:val="249"/>
        </w:trPr>
        <w:tc>
          <w:tcPr>
            <w:tcW w:w="2466" w:type="dxa"/>
            <w:noWrap/>
            <w:hideMark/>
          </w:tcPr>
          <w:p w14:paraId="7F291D6D"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Manager Review</w:t>
            </w:r>
          </w:p>
        </w:tc>
        <w:tc>
          <w:tcPr>
            <w:tcW w:w="1817" w:type="dxa"/>
            <w:noWrap/>
            <w:hideMark/>
          </w:tcPr>
          <w:p w14:paraId="675ADD73"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23EE728D"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#CCCCFF</w:t>
            </w:r>
          </w:p>
        </w:tc>
      </w:tr>
      <w:tr w:rsidR="00E134B7" w:rsidRPr="00E134B7" w14:paraId="562B1A64" w14:textId="77777777" w:rsidTr="00E134B7">
        <w:trPr>
          <w:trHeight w:val="249"/>
        </w:trPr>
        <w:tc>
          <w:tcPr>
            <w:tcW w:w="2466" w:type="dxa"/>
            <w:noWrap/>
            <w:hideMark/>
          </w:tcPr>
          <w:p w14:paraId="4AE383D8"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Closing Manager Notes</w:t>
            </w:r>
          </w:p>
        </w:tc>
        <w:tc>
          <w:tcPr>
            <w:tcW w:w="1817" w:type="dxa"/>
            <w:noWrap/>
            <w:hideMark/>
          </w:tcPr>
          <w:p w14:paraId="1545DAA0"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33E0E7D8"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#CC99FF</w:t>
            </w:r>
          </w:p>
        </w:tc>
      </w:tr>
      <w:tr w:rsidR="00E134B7" w:rsidRPr="00E134B7" w14:paraId="395CCE5C" w14:textId="77777777" w:rsidTr="00E134B7">
        <w:trPr>
          <w:trHeight w:val="249"/>
        </w:trPr>
        <w:tc>
          <w:tcPr>
            <w:tcW w:w="2466" w:type="dxa"/>
            <w:noWrap/>
            <w:hideMark/>
          </w:tcPr>
          <w:p w14:paraId="4EA04EC3"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Spiking Manager Notes</w:t>
            </w:r>
          </w:p>
        </w:tc>
        <w:tc>
          <w:tcPr>
            <w:tcW w:w="1817" w:type="dxa"/>
            <w:noWrap/>
            <w:hideMark/>
          </w:tcPr>
          <w:p w14:paraId="76FA5FE9"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7E3E5C03"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#CC99FF</w:t>
            </w:r>
          </w:p>
        </w:tc>
      </w:tr>
      <w:tr w:rsidR="00E134B7" w:rsidRPr="00E134B7" w14:paraId="132BF6BE" w14:textId="77777777" w:rsidTr="00E134B7">
        <w:trPr>
          <w:trHeight w:val="249"/>
        </w:trPr>
        <w:tc>
          <w:tcPr>
            <w:tcW w:w="2466" w:type="dxa"/>
            <w:noWrap/>
            <w:hideMark/>
          </w:tcPr>
          <w:p w14:paraId="38656F39"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Partner Review</w:t>
            </w:r>
          </w:p>
        </w:tc>
        <w:tc>
          <w:tcPr>
            <w:tcW w:w="1817" w:type="dxa"/>
            <w:noWrap/>
            <w:hideMark/>
          </w:tcPr>
          <w:p w14:paraId="2668A258"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1728CC22"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#FFCCFF</w:t>
            </w:r>
          </w:p>
        </w:tc>
      </w:tr>
      <w:tr w:rsidR="00E134B7" w:rsidRPr="00E134B7" w14:paraId="5CFA4934" w14:textId="77777777" w:rsidTr="00E134B7">
        <w:trPr>
          <w:trHeight w:val="249"/>
        </w:trPr>
        <w:tc>
          <w:tcPr>
            <w:tcW w:w="2466" w:type="dxa"/>
            <w:noWrap/>
            <w:hideMark/>
          </w:tcPr>
          <w:p w14:paraId="18A587F4"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Closing Partner Notes</w:t>
            </w:r>
          </w:p>
        </w:tc>
        <w:tc>
          <w:tcPr>
            <w:tcW w:w="1817" w:type="dxa"/>
            <w:noWrap/>
            <w:hideMark/>
          </w:tcPr>
          <w:p w14:paraId="215D6692"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1734BB18"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#FF99FF</w:t>
            </w:r>
          </w:p>
        </w:tc>
      </w:tr>
      <w:tr w:rsidR="00E134B7" w:rsidRPr="00E134B7" w14:paraId="3D2D1285" w14:textId="77777777" w:rsidTr="00E134B7">
        <w:trPr>
          <w:trHeight w:val="249"/>
        </w:trPr>
        <w:tc>
          <w:tcPr>
            <w:tcW w:w="2466" w:type="dxa"/>
            <w:noWrap/>
            <w:hideMark/>
          </w:tcPr>
          <w:p w14:paraId="08D746A8"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Spiking Partner Notes</w:t>
            </w:r>
          </w:p>
        </w:tc>
        <w:tc>
          <w:tcPr>
            <w:tcW w:w="1817" w:type="dxa"/>
            <w:noWrap/>
            <w:hideMark/>
          </w:tcPr>
          <w:p w14:paraId="45BE4AB0"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3044097F"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#FF66CC</w:t>
            </w:r>
          </w:p>
        </w:tc>
      </w:tr>
      <w:tr w:rsidR="00E134B7" w:rsidRPr="00E134B7" w14:paraId="779A0B0F" w14:textId="77777777" w:rsidTr="00E134B7">
        <w:trPr>
          <w:trHeight w:val="249"/>
        </w:trPr>
        <w:tc>
          <w:tcPr>
            <w:tcW w:w="2466" w:type="dxa"/>
            <w:noWrap/>
            <w:hideMark/>
          </w:tcPr>
          <w:p w14:paraId="052C59CD"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2Partner Review</w:t>
            </w:r>
          </w:p>
        </w:tc>
        <w:tc>
          <w:tcPr>
            <w:tcW w:w="1817" w:type="dxa"/>
            <w:noWrap/>
            <w:hideMark/>
          </w:tcPr>
          <w:p w14:paraId="117DCD04"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#CC6600</w:t>
            </w:r>
          </w:p>
        </w:tc>
        <w:tc>
          <w:tcPr>
            <w:tcW w:w="1665" w:type="dxa"/>
            <w:noWrap/>
            <w:hideMark/>
          </w:tcPr>
          <w:p w14:paraId="222EC721"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#FFCCCC</w:t>
            </w:r>
          </w:p>
        </w:tc>
      </w:tr>
      <w:tr w:rsidR="00E134B7" w:rsidRPr="00E134B7" w14:paraId="4675729B" w14:textId="77777777" w:rsidTr="00E134B7">
        <w:trPr>
          <w:trHeight w:val="249"/>
        </w:trPr>
        <w:tc>
          <w:tcPr>
            <w:tcW w:w="2466" w:type="dxa"/>
            <w:noWrap/>
            <w:hideMark/>
          </w:tcPr>
          <w:p w14:paraId="6BA748FD"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2Closing Partner Notes</w:t>
            </w:r>
          </w:p>
        </w:tc>
        <w:tc>
          <w:tcPr>
            <w:tcW w:w="1817" w:type="dxa"/>
            <w:noWrap/>
            <w:hideMark/>
          </w:tcPr>
          <w:p w14:paraId="0BA80C92"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48F6FDDA"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#FF9999</w:t>
            </w:r>
          </w:p>
        </w:tc>
      </w:tr>
      <w:tr w:rsidR="00E134B7" w:rsidRPr="00E134B7" w14:paraId="176C148F" w14:textId="77777777" w:rsidTr="00E134B7">
        <w:trPr>
          <w:trHeight w:val="249"/>
        </w:trPr>
        <w:tc>
          <w:tcPr>
            <w:tcW w:w="2466" w:type="dxa"/>
            <w:noWrap/>
            <w:hideMark/>
          </w:tcPr>
          <w:p w14:paraId="22BA790E"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2Spiking Partner Notes</w:t>
            </w:r>
          </w:p>
        </w:tc>
        <w:tc>
          <w:tcPr>
            <w:tcW w:w="1817" w:type="dxa"/>
            <w:noWrap/>
            <w:hideMark/>
          </w:tcPr>
          <w:p w14:paraId="66C2D245"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#800000</w:t>
            </w:r>
          </w:p>
        </w:tc>
        <w:tc>
          <w:tcPr>
            <w:tcW w:w="1665" w:type="dxa"/>
            <w:noWrap/>
            <w:hideMark/>
          </w:tcPr>
          <w:p w14:paraId="5B098625" w14:textId="77777777" w:rsidR="00E134B7" w:rsidRPr="00E134B7" w:rsidRDefault="00E134B7" w:rsidP="00E134B7">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#FF9966</w:t>
            </w:r>
          </w:p>
        </w:tc>
      </w:tr>
      <w:tr w:rsidR="00127CA1" w:rsidRPr="00E134B7" w14:paraId="368E96A8" w14:textId="77777777" w:rsidTr="000929D0">
        <w:trPr>
          <w:trHeight w:val="249"/>
        </w:trPr>
        <w:tc>
          <w:tcPr>
            <w:tcW w:w="2466" w:type="dxa"/>
            <w:noWrap/>
            <w:vAlign w:val="center"/>
          </w:tcPr>
          <w:p w14:paraId="12BB268B" w14:textId="5DB693ED" w:rsidR="00127CA1" w:rsidRPr="00E134B7" w:rsidRDefault="00127CA1" w:rsidP="00127CA1">
            <w:pPr>
              <w:rPr>
                <w:rFonts w:ascii="Aptos Narrow" w:eastAsia="Times New Roman" w:hAnsi="Aptos Narrow" w:cs="Times New Roman"/>
                <w:color w:val="000000"/>
                <w:kern w:val="0"/>
                <w14:ligatures w14:val="none"/>
              </w:rPr>
            </w:pPr>
            <w:r>
              <w:rPr>
                <w:rFonts w:eastAsia="Times New Roman"/>
                <w:bdr w:val="none" w:sz="0" w:space="0" w:color="auto" w:frame="1"/>
              </w:rPr>
              <w:t>3Partner Review</w:t>
            </w:r>
          </w:p>
        </w:tc>
        <w:tc>
          <w:tcPr>
            <w:tcW w:w="1817" w:type="dxa"/>
            <w:noWrap/>
          </w:tcPr>
          <w:p w14:paraId="30C26FD3" w14:textId="34D8BF3C"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#CC6600</w:t>
            </w:r>
          </w:p>
        </w:tc>
        <w:tc>
          <w:tcPr>
            <w:tcW w:w="1665" w:type="dxa"/>
            <w:noWrap/>
          </w:tcPr>
          <w:p w14:paraId="2E48B683" w14:textId="7A2D28A6"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#FFCCCC</w:t>
            </w:r>
          </w:p>
        </w:tc>
      </w:tr>
      <w:tr w:rsidR="00127CA1" w:rsidRPr="00E134B7" w14:paraId="52704903" w14:textId="77777777" w:rsidTr="000929D0">
        <w:trPr>
          <w:trHeight w:val="249"/>
        </w:trPr>
        <w:tc>
          <w:tcPr>
            <w:tcW w:w="2466" w:type="dxa"/>
            <w:noWrap/>
            <w:vAlign w:val="center"/>
          </w:tcPr>
          <w:p w14:paraId="5C04A41D" w14:textId="4055D9C4" w:rsidR="00127CA1" w:rsidRPr="00E134B7" w:rsidRDefault="00127CA1" w:rsidP="00127CA1">
            <w:pPr>
              <w:rPr>
                <w:rFonts w:ascii="Aptos Narrow" w:eastAsia="Times New Roman" w:hAnsi="Aptos Narrow" w:cs="Times New Roman"/>
                <w:color w:val="000000"/>
                <w:kern w:val="0"/>
                <w14:ligatures w14:val="none"/>
              </w:rPr>
            </w:pPr>
            <w:r>
              <w:rPr>
                <w:rFonts w:eastAsia="Times New Roman"/>
                <w:bdr w:val="none" w:sz="0" w:space="0" w:color="auto" w:frame="1"/>
              </w:rPr>
              <w:t>3</w:t>
            </w:r>
            <w:r w:rsidRPr="00436073">
              <w:rPr>
                <w:rFonts w:eastAsia="Times New Roman"/>
                <w:bdr w:val="none" w:sz="0" w:space="0" w:color="auto" w:frame="1"/>
              </w:rPr>
              <w:t>Closing Partner Notes</w:t>
            </w:r>
          </w:p>
        </w:tc>
        <w:tc>
          <w:tcPr>
            <w:tcW w:w="1817" w:type="dxa"/>
            <w:noWrap/>
          </w:tcPr>
          <w:p w14:paraId="3918C5DA" w14:textId="317D6FED"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tcPr>
          <w:p w14:paraId="066B0375" w14:textId="343BA83F"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#FF9999</w:t>
            </w:r>
          </w:p>
        </w:tc>
      </w:tr>
      <w:tr w:rsidR="00127CA1" w:rsidRPr="00E134B7" w14:paraId="70351994" w14:textId="77777777" w:rsidTr="000929D0">
        <w:trPr>
          <w:trHeight w:val="249"/>
        </w:trPr>
        <w:tc>
          <w:tcPr>
            <w:tcW w:w="2466" w:type="dxa"/>
            <w:noWrap/>
            <w:vAlign w:val="center"/>
          </w:tcPr>
          <w:p w14:paraId="6C47DC92" w14:textId="389018E8" w:rsidR="00127CA1" w:rsidRPr="00E134B7" w:rsidRDefault="00127CA1" w:rsidP="00127CA1">
            <w:pPr>
              <w:rPr>
                <w:rFonts w:ascii="Aptos Narrow" w:eastAsia="Times New Roman" w:hAnsi="Aptos Narrow" w:cs="Times New Roman"/>
                <w:color w:val="000000"/>
                <w:kern w:val="0"/>
                <w14:ligatures w14:val="none"/>
              </w:rPr>
            </w:pPr>
            <w:r>
              <w:rPr>
                <w:rFonts w:eastAsia="Times New Roman"/>
                <w:bdr w:val="none" w:sz="0" w:space="0" w:color="auto" w:frame="1"/>
              </w:rPr>
              <w:t>3</w:t>
            </w:r>
            <w:r w:rsidRPr="00436073">
              <w:rPr>
                <w:rFonts w:eastAsia="Times New Roman"/>
                <w:bdr w:val="none" w:sz="0" w:space="0" w:color="auto" w:frame="1"/>
              </w:rPr>
              <w:t>Spiking Partner Notes</w:t>
            </w:r>
          </w:p>
        </w:tc>
        <w:tc>
          <w:tcPr>
            <w:tcW w:w="1817" w:type="dxa"/>
            <w:noWrap/>
          </w:tcPr>
          <w:p w14:paraId="1BE5CF31" w14:textId="6FB247DC"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#800000</w:t>
            </w:r>
          </w:p>
        </w:tc>
        <w:tc>
          <w:tcPr>
            <w:tcW w:w="1665" w:type="dxa"/>
            <w:noWrap/>
          </w:tcPr>
          <w:p w14:paraId="5A4A51E8" w14:textId="257BADFF"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#FF9966</w:t>
            </w:r>
          </w:p>
        </w:tc>
      </w:tr>
      <w:tr w:rsidR="00127CA1" w:rsidRPr="00E134B7" w14:paraId="790051C0" w14:textId="77777777" w:rsidTr="00E134B7">
        <w:trPr>
          <w:trHeight w:val="249"/>
        </w:trPr>
        <w:tc>
          <w:tcPr>
            <w:tcW w:w="2466" w:type="dxa"/>
            <w:noWrap/>
            <w:hideMark/>
          </w:tcPr>
          <w:p w14:paraId="285D60A2"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EQCR Review</w:t>
            </w:r>
          </w:p>
        </w:tc>
        <w:tc>
          <w:tcPr>
            <w:tcW w:w="1817" w:type="dxa"/>
            <w:noWrap/>
            <w:hideMark/>
          </w:tcPr>
          <w:p w14:paraId="2150E08C"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36C32F74"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#66FF99</w:t>
            </w:r>
          </w:p>
        </w:tc>
      </w:tr>
      <w:tr w:rsidR="00127CA1" w:rsidRPr="00E134B7" w14:paraId="51C15129" w14:textId="77777777" w:rsidTr="00E134B7">
        <w:trPr>
          <w:trHeight w:val="249"/>
        </w:trPr>
        <w:tc>
          <w:tcPr>
            <w:tcW w:w="2466" w:type="dxa"/>
            <w:noWrap/>
            <w:hideMark/>
          </w:tcPr>
          <w:p w14:paraId="1C4D2013"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Closing EQCR Notes</w:t>
            </w:r>
          </w:p>
        </w:tc>
        <w:tc>
          <w:tcPr>
            <w:tcW w:w="1817" w:type="dxa"/>
            <w:noWrap/>
            <w:hideMark/>
          </w:tcPr>
          <w:p w14:paraId="55D42CFA"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47CE55E0"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#00FF00</w:t>
            </w:r>
          </w:p>
        </w:tc>
      </w:tr>
      <w:tr w:rsidR="00127CA1" w:rsidRPr="00E134B7" w14:paraId="24A53D53" w14:textId="77777777" w:rsidTr="00E134B7">
        <w:trPr>
          <w:trHeight w:val="249"/>
        </w:trPr>
        <w:tc>
          <w:tcPr>
            <w:tcW w:w="2466" w:type="dxa"/>
            <w:noWrap/>
            <w:hideMark/>
          </w:tcPr>
          <w:p w14:paraId="0053631F"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Spiking EQCR Notes</w:t>
            </w:r>
          </w:p>
        </w:tc>
        <w:tc>
          <w:tcPr>
            <w:tcW w:w="1817" w:type="dxa"/>
            <w:noWrap/>
            <w:hideMark/>
          </w:tcPr>
          <w:p w14:paraId="1A0E4BD8"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31805E0F"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#00FF00</w:t>
            </w:r>
          </w:p>
        </w:tc>
      </w:tr>
      <w:tr w:rsidR="00127CA1" w:rsidRPr="00E134B7" w14:paraId="38C8BECD" w14:textId="77777777" w:rsidTr="00E134B7">
        <w:trPr>
          <w:trHeight w:val="249"/>
        </w:trPr>
        <w:tc>
          <w:tcPr>
            <w:tcW w:w="2466" w:type="dxa"/>
            <w:noWrap/>
            <w:hideMark/>
          </w:tcPr>
          <w:p w14:paraId="722E56F7"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Complete</w:t>
            </w:r>
          </w:p>
        </w:tc>
        <w:tc>
          <w:tcPr>
            <w:tcW w:w="1817" w:type="dxa"/>
            <w:noWrap/>
            <w:hideMark/>
          </w:tcPr>
          <w:p w14:paraId="76CB3C4F"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6DD5A931"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#00B050</w:t>
            </w:r>
          </w:p>
        </w:tc>
      </w:tr>
      <w:tr w:rsidR="00127CA1" w:rsidRPr="00E134B7" w14:paraId="1B4284A6" w14:textId="77777777" w:rsidTr="00E134B7">
        <w:trPr>
          <w:trHeight w:val="249"/>
        </w:trPr>
        <w:tc>
          <w:tcPr>
            <w:tcW w:w="2466" w:type="dxa"/>
            <w:noWrap/>
            <w:hideMark/>
          </w:tcPr>
          <w:p w14:paraId="084C9E03"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INDUS</w:t>
            </w:r>
          </w:p>
        </w:tc>
        <w:tc>
          <w:tcPr>
            <w:tcW w:w="1817" w:type="dxa"/>
            <w:noWrap/>
            <w:hideMark/>
          </w:tcPr>
          <w:p w14:paraId="7E567CE7"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5702A360"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#CC9900</w:t>
            </w:r>
          </w:p>
        </w:tc>
      </w:tr>
      <w:tr w:rsidR="00127CA1" w:rsidRPr="00E134B7" w14:paraId="3F61B3FD" w14:textId="77777777" w:rsidTr="00B444DA">
        <w:trPr>
          <w:trHeight w:val="249"/>
        </w:trPr>
        <w:tc>
          <w:tcPr>
            <w:tcW w:w="2466" w:type="dxa"/>
            <w:noWrap/>
            <w:vAlign w:val="bottom"/>
          </w:tcPr>
          <w:p w14:paraId="528F16FA" w14:textId="140F9A67" w:rsidR="00127CA1" w:rsidRPr="00E134B7" w:rsidRDefault="00127CA1" w:rsidP="00127CA1">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TBD</w:t>
            </w:r>
          </w:p>
        </w:tc>
        <w:tc>
          <w:tcPr>
            <w:tcW w:w="1817" w:type="dxa"/>
            <w:noWrap/>
            <w:vAlign w:val="bottom"/>
          </w:tcPr>
          <w:p w14:paraId="56714DAF" w14:textId="35A311E6" w:rsidR="00127CA1" w:rsidRPr="00E134B7" w:rsidRDefault="00127CA1" w:rsidP="00127CA1">
            <w:pPr>
              <w:rPr>
                <w:rFonts w:ascii="Aptos Narrow" w:eastAsia="Times New Roman" w:hAnsi="Aptos Narrow" w:cs="Times New Roman"/>
                <w:color w:val="000000"/>
                <w:kern w:val="0"/>
                <w14:ligatures w14:val="none"/>
              </w:rPr>
            </w:pPr>
            <w:r w:rsidRPr="00A4581E">
              <w:rPr>
                <w:rFonts w:ascii="Aptos Narrow" w:eastAsia="Times New Roman" w:hAnsi="Aptos Narrow" w:cs="Times New Roman"/>
                <w:color w:val="000000"/>
                <w:kern w:val="0"/>
                <w14:ligatures w14:val="none"/>
              </w:rPr>
              <w:t>#FFFFFF</w:t>
            </w:r>
          </w:p>
        </w:tc>
        <w:tc>
          <w:tcPr>
            <w:tcW w:w="1665" w:type="dxa"/>
            <w:noWrap/>
            <w:vAlign w:val="bottom"/>
          </w:tcPr>
          <w:p w14:paraId="53BE1CBF" w14:textId="4BF26C09" w:rsidR="00127CA1" w:rsidRPr="00E134B7" w:rsidRDefault="00127CA1" w:rsidP="00127CA1">
            <w:pPr>
              <w:rPr>
                <w:rFonts w:ascii="Aptos Narrow" w:eastAsia="Times New Roman" w:hAnsi="Aptos Narrow" w:cs="Times New Roman"/>
                <w:color w:val="000000"/>
                <w:kern w:val="0"/>
                <w14:ligatures w14:val="none"/>
              </w:rPr>
            </w:pPr>
            <w:r w:rsidRPr="00530A60">
              <w:rPr>
                <w:rFonts w:ascii="Aptos Narrow" w:eastAsia="Times New Roman" w:hAnsi="Aptos Narrow" w:cs="Times New Roman"/>
                <w:color w:val="000000"/>
                <w:kern w:val="0"/>
                <w14:ligatures w14:val="none"/>
              </w:rPr>
              <w:t>#0055FE</w:t>
            </w:r>
          </w:p>
        </w:tc>
      </w:tr>
      <w:tr w:rsidR="00127CA1" w:rsidRPr="00E134B7" w14:paraId="141EE6FF" w14:textId="77777777" w:rsidTr="00230324">
        <w:trPr>
          <w:trHeight w:val="249"/>
        </w:trPr>
        <w:tc>
          <w:tcPr>
            <w:tcW w:w="2466" w:type="dxa"/>
            <w:noWrap/>
            <w:vAlign w:val="bottom"/>
          </w:tcPr>
          <w:p w14:paraId="1E83F3A5" w14:textId="255EB177" w:rsidR="00127CA1" w:rsidRPr="00E134B7" w:rsidRDefault="00127CA1" w:rsidP="00127CA1">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Later</w:t>
            </w:r>
          </w:p>
        </w:tc>
        <w:tc>
          <w:tcPr>
            <w:tcW w:w="1817" w:type="dxa"/>
            <w:noWrap/>
            <w:vAlign w:val="bottom"/>
          </w:tcPr>
          <w:p w14:paraId="4726D071" w14:textId="3CCAE9DD" w:rsidR="00127CA1" w:rsidRPr="00E134B7" w:rsidRDefault="00127CA1" w:rsidP="00127CA1">
            <w:pPr>
              <w:rPr>
                <w:rFonts w:ascii="Aptos Narrow" w:eastAsia="Times New Roman" w:hAnsi="Aptos Narrow" w:cs="Times New Roman"/>
                <w:color w:val="000000"/>
                <w:kern w:val="0"/>
                <w14:ligatures w14:val="none"/>
              </w:rPr>
            </w:pPr>
            <w:r w:rsidRPr="00A4581E">
              <w:rPr>
                <w:rFonts w:ascii="Aptos Narrow" w:eastAsia="Times New Roman" w:hAnsi="Aptos Narrow" w:cs="Times New Roman"/>
                <w:color w:val="000000"/>
                <w:kern w:val="0"/>
                <w14:ligatures w14:val="none"/>
              </w:rPr>
              <w:t>#FFFFFF</w:t>
            </w:r>
          </w:p>
        </w:tc>
        <w:tc>
          <w:tcPr>
            <w:tcW w:w="1665" w:type="dxa"/>
            <w:noWrap/>
            <w:vAlign w:val="bottom"/>
          </w:tcPr>
          <w:p w14:paraId="37174E2D" w14:textId="24513377" w:rsidR="00127CA1" w:rsidRPr="00E134B7" w:rsidRDefault="00127CA1" w:rsidP="00127CA1">
            <w:pPr>
              <w:rPr>
                <w:rFonts w:ascii="Aptos Narrow" w:eastAsia="Times New Roman" w:hAnsi="Aptos Narrow" w:cs="Times New Roman"/>
                <w:color w:val="000000"/>
                <w:kern w:val="0"/>
                <w14:ligatures w14:val="none"/>
              </w:rPr>
            </w:pPr>
            <w:r w:rsidRPr="00530A60">
              <w:rPr>
                <w:rFonts w:ascii="Aptos Narrow" w:eastAsia="Times New Roman" w:hAnsi="Aptos Narrow" w:cs="Times New Roman"/>
                <w:color w:val="000000"/>
                <w:kern w:val="0"/>
                <w14:ligatures w14:val="none"/>
              </w:rPr>
              <w:t>#0055FE</w:t>
            </w:r>
          </w:p>
        </w:tc>
      </w:tr>
      <w:tr w:rsidR="00127CA1" w:rsidRPr="00E134B7" w14:paraId="7281897E" w14:textId="77777777" w:rsidTr="00E134B7">
        <w:trPr>
          <w:trHeight w:val="249"/>
        </w:trPr>
        <w:tc>
          <w:tcPr>
            <w:tcW w:w="2466" w:type="dxa"/>
            <w:noWrap/>
            <w:hideMark/>
          </w:tcPr>
          <w:p w14:paraId="61E7A7EC"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Not Tested</w:t>
            </w:r>
          </w:p>
        </w:tc>
        <w:tc>
          <w:tcPr>
            <w:tcW w:w="1817" w:type="dxa"/>
            <w:noWrap/>
            <w:hideMark/>
          </w:tcPr>
          <w:p w14:paraId="0F21FDDA"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#000000</w:t>
            </w:r>
          </w:p>
        </w:tc>
        <w:tc>
          <w:tcPr>
            <w:tcW w:w="1665" w:type="dxa"/>
            <w:noWrap/>
            <w:hideMark/>
          </w:tcPr>
          <w:p w14:paraId="26144400" w14:textId="77777777" w:rsidR="00127CA1" w:rsidRPr="00E134B7" w:rsidRDefault="00127CA1" w:rsidP="00127CA1">
            <w:pPr>
              <w:rPr>
                <w:rFonts w:ascii="Aptos Narrow" w:eastAsia="Times New Roman" w:hAnsi="Aptos Narrow" w:cs="Times New Roman"/>
                <w:color w:val="000000"/>
                <w:kern w:val="0"/>
                <w14:ligatures w14:val="none"/>
              </w:rPr>
            </w:pPr>
            <w:r w:rsidRPr="00E134B7">
              <w:rPr>
                <w:rFonts w:ascii="Aptos Narrow" w:eastAsia="Times New Roman" w:hAnsi="Aptos Narrow" w:cs="Times New Roman"/>
                <w:color w:val="000000"/>
                <w:kern w:val="0"/>
                <w14:ligatures w14:val="none"/>
              </w:rPr>
              <w:t>#7B7B7B</w:t>
            </w:r>
          </w:p>
        </w:tc>
      </w:tr>
    </w:tbl>
    <w:p w14:paraId="7D44B46A" w14:textId="77777777" w:rsidR="00E134B7" w:rsidRDefault="00E134B7" w:rsidP="0034524B"/>
    <w:p w14:paraId="1FE4B066" w14:textId="77777777" w:rsidR="00E134B7" w:rsidRDefault="00E134B7" w:rsidP="0034524B"/>
    <w:p w14:paraId="79279EF6" w14:textId="77777777" w:rsidR="0034524B" w:rsidRDefault="0034524B">
      <w:pPr>
        <w:rPr>
          <w:rFonts w:asciiTheme="majorHAnsi" w:eastAsia="Times New Roman" w:hAnsiTheme="majorHAnsi" w:cstheme="majorBidi"/>
          <w:color w:val="0F4761" w:themeColor="accent1" w:themeShade="BF"/>
          <w:sz w:val="32"/>
          <w:szCs w:val="32"/>
          <w:bdr w:val="none" w:sz="0" w:space="0" w:color="auto" w:frame="1"/>
        </w:rPr>
      </w:pPr>
      <w:r>
        <w:rPr>
          <w:rFonts w:eastAsia="Times New Roman"/>
          <w:bdr w:val="none" w:sz="0" w:space="0" w:color="auto" w:frame="1"/>
        </w:rPr>
        <w:br w:type="page"/>
      </w:r>
    </w:p>
    <w:p w14:paraId="148CD87C" w14:textId="4B4A36DD" w:rsidR="0034524B" w:rsidRPr="0034524B" w:rsidRDefault="0034524B" w:rsidP="0034524B">
      <w:pPr>
        <w:pStyle w:val="Heading1"/>
        <w:rPr>
          <w:rFonts w:eastAsia="Times New Roman"/>
        </w:rPr>
      </w:pPr>
      <w:r w:rsidRPr="0034524B">
        <w:rPr>
          <w:rFonts w:eastAsia="Times New Roman"/>
          <w:bdr w:val="none" w:sz="0" w:space="0" w:color="auto" w:frame="1"/>
        </w:rPr>
        <w:lastRenderedPageBreak/>
        <w:t>C. Tab (Hidden): LookupData</w:t>
      </w:r>
    </w:p>
    <w:p w14:paraId="7A59BC79" w14:textId="77777777" w:rsidR="0034524B" w:rsidRPr="0034524B" w:rsidRDefault="0034524B" w:rsidP="0034524B">
      <w:pPr>
        <w:numPr>
          <w:ilvl w:val="0"/>
          <w:numId w:val="24"/>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bdr w:val="none" w:sz="0" w:space="0" w:color="auto" w:frame="1"/>
          <w14:ligatures w14:val="none"/>
        </w:rPr>
        <w:t xml:space="preserve"> A helper sheet that maps every possible task status to a specific role's column letter or a terminal state, making the 'Currently With' formula manageable and scalable</w:t>
      </w:r>
      <w:r w:rsidRPr="0034524B">
        <w:rPr>
          <w:rFonts w:ascii="Arial" w:eastAsia="Times New Roman" w:hAnsi="Arial" w:cs="Arial"/>
          <w:color w:val="575B5F"/>
          <w:kern w:val="0"/>
          <w:sz w:val="24"/>
          <w:szCs w:val="24"/>
          <w:bdr w:val="none" w:sz="0" w:space="0" w:color="auto" w:frame="1"/>
          <w:vertAlign w:val="superscript"/>
          <w14:ligatures w14:val="none"/>
        </w:rPr>
        <w:t>121</w:t>
      </w:r>
      <w:r w:rsidRPr="0034524B">
        <w:rPr>
          <w:rFonts w:ascii="Arial" w:eastAsia="Times New Roman" w:hAnsi="Arial" w:cs="Arial"/>
          <w:color w:val="1B1C1D"/>
          <w:kern w:val="0"/>
          <w:sz w:val="24"/>
          <w:szCs w:val="24"/>
          <w14:ligatures w14:val="none"/>
        </w:rPr>
        <w:t>.</w:t>
      </w:r>
    </w:p>
    <w:p w14:paraId="5FA06D55" w14:textId="77777777" w:rsidR="0034524B" w:rsidRPr="0034524B" w:rsidRDefault="0034524B" w:rsidP="0034524B">
      <w:pPr>
        <w:numPr>
          <w:ilvl w:val="0"/>
          <w:numId w:val="24"/>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Setup:</w:t>
      </w:r>
      <w:r w:rsidRPr="0034524B">
        <w:rPr>
          <w:rFonts w:ascii="Arial" w:eastAsia="Times New Roman" w:hAnsi="Arial" w:cs="Arial"/>
          <w:color w:val="1B1C1D"/>
          <w:kern w:val="0"/>
          <w:sz w:val="24"/>
          <w:szCs w:val="24"/>
          <w:bdr w:val="none" w:sz="0" w:space="0" w:color="auto" w:frame="1"/>
          <w14:ligatures w14:val="none"/>
        </w:rPr>
        <w:t xml:space="preserve"> A sheet named </w:t>
      </w:r>
      <w:r w:rsidRPr="0034524B">
        <w:rPr>
          <w:rFonts w:ascii="Arial" w:eastAsia="Times New Roman" w:hAnsi="Arial" w:cs="Arial"/>
          <w:color w:val="575B5F"/>
          <w:kern w:val="0"/>
          <w:sz w:val="20"/>
          <w:szCs w:val="20"/>
          <w:bdr w:val="none" w:sz="0" w:space="0" w:color="auto" w:frame="1"/>
          <w14:ligatures w14:val="none"/>
        </w:rPr>
        <w:t>LookupData</w:t>
      </w:r>
      <w:r w:rsidRPr="0034524B">
        <w:rPr>
          <w:rFonts w:ascii="Arial" w:eastAsia="Times New Roman" w:hAnsi="Arial" w:cs="Arial"/>
          <w:color w:val="575B5F"/>
          <w:kern w:val="0"/>
          <w:sz w:val="24"/>
          <w:szCs w:val="24"/>
          <w:bdr w:val="none" w:sz="0" w:space="0" w:color="auto" w:frame="1"/>
          <w:vertAlign w:val="superscript"/>
          <w14:ligatures w14:val="none"/>
        </w:rPr>
        <w:t>122</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Headers are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bdr w:val="none" w:sz="0" w:space="0" w:color="auto" w:frame="1"/>
          <w14:ligatures w14:val="none"/>
        </w:rPr>
        <w:t xml:space="preserve"> and </w:t>
      </w:r>
      <w:r w:rsidRPr="0034524B">
        <w:rPr>
          <w:rFonts w:ascii="Arial" w:eastAsia="Times New Roman" w:hAnsi="Arial" w:cs="Arial"/>
          <w:color w:val="575B5F"/>
          <w:kern w:val="0"/>
          <w:sz w:val="20"/>
          <w:szCs w:val="20"/>
          <w:bdr w:val="none" w:sz="0" w:space="0" w:color="auto" w:frame="1"/>
          <w14:ligatures w14:val="none"/>
        </w:rPr>
        <w:t>Result</w:t>
      </w:r>
      <w:r w:rsidRPr="0034524B">
        <w:rPr>
          <w:rFonts w:ascii="Arial" w:eastAsia="Times New Roman" w:hAnsi="Arial" w:cs="Arial"/>
          <w:color w:val="575B5F"/>
          <w:kern w:val="0"/>
          <w:sz w:val="24"/>
          <w:szCs w:val="24"/>
          <w:bdr w:val="none" w:sz="0" w:space="0" w:color="auto" w:frame="1"/>
          <w:vertAlign w:val="superscript"/>
          <w14:ligatures w14:val="none"/>
        </w:rPr>
        <w:t>123</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The </w:t>
      </w:r>
      <w:r w:rsidRPr="0034524B">
        <w:rPr>
          <w:rFonts w:ascii="Arial" w:eastAsia="Times New Roman" w:hAnsi="Arial" w:cs="Arial"/>
          <w:color w:val="575B5F"/>
          <w:kern w:val="0"/>
          <w:sz w:val="20"/>
          <w:szCs w:val="20"/>
          <w:bdr w:val="none" w:sz="0" w:space="0" w:color="auto" w:frame="1"/>
          <w14:ligatures w14:val="none"/>
        </w:rPr>
        <w:t>Result</w:t>
      </w:r>
      <w:r w:rsidRPr="0034524B">
        <w:rPr>
          <w:rFonts w:ascii="Arial" w:eastAsia="Times New Roman" w:hAnsi="Arial" w:cs="Arial"/>
          <w:color w:val="1B1C1D"/>
          <w:kern w:val="0"/>
          <w:sz w:val="24"/>
          <w:szCs w:val="24"/>
          <w:bdr w:val="none" w:sz="0" w:space="0" w:color="auto" w:frame="1"/>
          <w14:ligatures w14:val="none"/>
        </w:rPr>
        <w:t xml:space="preserve"> column contains the corresponding column letter (e.g., 'X') or terminal status name (e.g., 'Complete') for each status</w:t>
      </w:r>
      <w:r w:rsidRPr="0034524B">
        <w:rPr>
          <w:rFonts w:ascii="Arial" w:eastAsia="Times New Roman" w:hAnsi="Arial" w:cs="Arial"/>
          <w:color w:val="575B5F"/>
          <w:kern w:val="0"/>
          <w:sz w:val="24"/>
          <w:szCs w:val="24"/>
          <w:bdr w:val="none" w:sz="0" w:space="0" w:color="auto" w:frame="1"/>
          <w:vertAlign w:val="superscript"/>
          <w14:ligatures w14:val="none"/>
        </w:rPr>
        <w:t>124</w:t>
      </w:r>
      <w:r w:rsidRPr="0034524B">
        <w:rPr>
          <w:rFonts w:ascii="Arial" w:eastAsia="Times New Roman" w:hAnsi="Arial" w:cs="Arial"/>
          <w:color w:val="1B1C1D"/>
          <w:kern w:val="0"/>
          <w:sz w:val="24"/>
          <w:szCs w:val="24"/>
          <w14:ligatures w14:val="none"/>
        </w:rPr>
        <w:t xml:space="preserve">. </w:t>
      </w:r>
      <w:r w:rsidRPr="0034524B">
        <w:rPr>
          <w:rFonts w:ascii="Arial" w:eastAsia="Times New Roman" w:hAnsi="Arial" w:cs="Arial"/>
          <w:color w:val="1B1C1D"/>
          <w:kern w:val="0"/>
          <w:sz w:val="24"/>
          <w:szCs w:val="24"/>
          <w:bdr w:val="none" w:sz="0" w:space="0" w:color="auto" w:frame="1"/>
          <w14:ligatures w14:val="none"/>
        </w:rPr>
        <w:t xml:space="preserve">A named range </w:t>
      </w:r>
      <w:r w:rsidRPr="0034524B">
        <w:rPr>
          <w:rFonts w:ascii="Arial" w:eastAsia="Times New Roman" w:hAnsi="Arial" w:cs="Arial"/>
          <w:color w:val="575B5F"/>
          <w:kern w:val="0"/>
          <w:sz w:val="20"/>
          <w:szCs w:val="20"/>
          <w:bdr w:val="none" w:sz="0" w:space="0" w:color="auto" w:frame="1"/>
          <w14:ligatures w14:val="none"/>
        </w:rPr>
        <w:t>StatusLookupTable</w:t>
      </w:r>
      <w:r w:rsidRPr="0034524B">
        <w:rPr>
          <w:rFonts w:ascii="Arial" w:eastAsia="Times New Roman" w:hAnsi="Arial" w:cs="Arial"/>
          <w:color w:val="1B1C1D"/>
          <w:kern w:val="0"/>
          <w:sz w:val="24"/>
          <w:szCs w:val="24"/>
          <w:bdr w:val="none" w:sz="0" w:space="0" w:color="auto" w:frame="1"/>
          <w14:ligatures w14:val="none"/>
        </w:rPr>
        <w:t xml:space="preserve"> refers to this table</w:t>
      </w:r>
      <w:r w:rsidRPr="0034524B">
        <w:rPr>
          <w:rFonts w:ascii="Arial" w:eastAsia="Times New Roman" w:hAnsi="Arial" w:cs="Arial"/>
          <w:color w:val="575B5F"/>
          <w:kern w:val="0"/>
          <w:sz w:val="24"/>
          <w:szCs w:val="24"/>
          <w:bdr w:val="none" w:sz="0" w:space="0" w:color="auto" w:frame="1"/>
          <w:vertAlign w:val="superscript"/>
          <w14:ligatures w14:val="none"/>
        </w:rPr>
        <w:t>125</w:t>
      </w:r>
      <w:r w:rsidRPr="0034524B">
        <w:rPr>
          <w:rFonts w:ascii="Arial" w:eastAsia="Times New Roman" w:hAnsi="Arial" w:cs="Arial"/>
          <w:color w:val="1B1C1D"/>
          <w:kern w:val="0"/>
          <w:sz w:val="24"/>
          <w:szCs w:val="24"/>
          <w14:ligatures w14:val="none"/>
        </w:rPr>
        <w:t>.</w:t>
      </w:r>
    </w:p>
    <w:p w14:paraId="65B3C5C8" w14:textId="77777777" w:rsidR="00E134B7" w:rsidRDefault="00E134B7">
      <w:pPr>
        <w:rPr>
          <w:rFonts w:eastAsia="Times New Roman"/>
          <w:bdr w:val="none" w:sz="0" w:space="0" w:color="auto" w:frame="1"/>
        </w:rPr>
      </w:pPr>
    </w:p>
    <w:p w14:paraId="1E2496E2" w14:textId="77777777" w:rsidR="00E134B7" w:rsidRPr="007C6DF6" w:rsidRDefault="00E134B7" w:rsidP="00E134B7">
      <w:r w:rsidRPr="007C6DF6">
        <w:t>This new helper sheet is the engine for the "Currently With" column. It maps every possible task status to a specific person's column or a terminal state, making the main formula far more manageable and scalable.</w:t>
      </w:r>
    </w:p>
    <w:p w14:paraId="7CBD1A5D" w14:textId="77777777" w:rsidR="00E134B7" w:rsidRPr="007C6DF6" w:rsidRDefault="00E134B7" w:rsidP="00E134B7">
      <w:pPr>
        <w:numPr>
          <w:ilvl w:val="0"/>
          <w:numId w:val="27"/>
        </w:numPr>
      </w:pPr>
      <w:r w:rsidRPr="007C6DF6">
        <w:rPr>
          <w:b/>
          <w:bCs/>
        </w:rPr>
        <w:t>Implementation Steps:</w:t>
      </w:r>
      <w:r w:rsidRPr="007C6DF6">
        <w:t xml:space="preserve"> </w:t>
      </w:r>
    </w:p>
    <w:p w14:paraId="7DA95FD0" w14:textId="77777777" w:rsidR="00E134B7" w:rsidRPr="007C6DF6" w:rsidRDefault="00E134B7" w:rsidP="00E134B7">
      <w:pPr>
        <w:numPr>
          <w:ilvl w:val="1"/>
          <w:numId w:val="27"/>
        </w:numPr>
      </w:pPr>
      <w:r w:rsidRPr="007C6DF6">
        <w:t xml:space="preserve">Create a worksheet named </w:t>
      </w:r>
      <w:r w:rsidRPr="007C6DF6">
        <w:rPr>
          <w:b/>
          <w:bCs/>
        </w:rPr>
        <w:t>LookupData</w:t>
      </w:r>
      <w:r w:rsidRPr="007C6DF6">
        <w:t>.</w:t>
      </w:r>
    </w:p>
    <w:p w14:paraId="65CD9C7B" w14:textId="77777777" w:rsidR="00E134B7" w:rsidRPr="007C6DF6" w:rsidRDefault="00E134B7" w:rsidP="00E134B7">
      <w:pPr>
        <w:numPr>
          <w:ilvl w:val="1"/>
          <w:numId w:val="27"/>
        </w:numPr>
      </w:pPr>
      <w:r w:rsidRPr="007C6DF6">
        <w:t xml:space="preserve">In A1:B1, enter the headers: </w:t>
      </w:r>
      <w:r w:rsidRPr="007C6DF6">
        <w:rPr>
          <w:b/>
          <w:bCs/>
        </w:rPr>
        <w:t>Status</w:t>
      </w:r>
      <w:r w:rsidRPr="007C6DF6">
        <w:t xml:space="preserve"> and </w:t>
      </w:r>
      <w:r w:rsidRPr="007C6DF6">
        <w:rPr>
          <w:b/>
          <w:bCs/>
        </w:rPr>
        <w:t>Result</w:t>
      </w:r>
      <w:r w:rsidRPr="007C6DF6">
        <w:t>.</w:t>
      </w:r>
    </w:p>
    <w:p w14:paraId="1BF90682" w14:textId="77777777" w:rsidR="00E134B7" w:rsidRPr="007C6DF6" w:rsidRDefault="00E134B7" w:rsidP="00E134B7">
      <w:pPr>
        <w:numPr>
          <w:ilvl w:val="1"/>
          <w:numId w:val="27"/>
        </w:numPr>
      </w:pPr>
      <w:r w:rsidRPr="007C6DF6">
        <w:t>Populate this table with every single status from the StatusList. In the Result column, enter the corresponding column letter where that role's name is stored on the Project Plan Detail sheet, or the name of the terminal status itself.</w:t>
      </w:r>
    </w:p>
    <w:tbl>
      <w:tblPr>
        <w:tblStyle w:val="Style1"/>
        <w:tblW w:w="0" w:type="auto"/>
        <w:tblLook w:val="04A0" w:firstRow="1" w:lastRow="0" w:firstColumn="1" w:lastColumn="0" w:noHBand="0" w:noVBand="1"/>
      </w:tblPr>
      <w:tblGrid>
        <w:gridCol w:w="1543"/>
        <w:gridCol w:w="716"/>
      </w:tblGrid>
      <w:tr w:rsidR="00436073" w:rsidRPr="003A3AF0" w14:paraId="51800502" w14:textId="77777777" w:rsidTr="00515B06">
        <w:tc>
          <w:tcPr>
            <w:tcW w:w="0" w:type="auto"/>
            <w:hideMark/>
          </w:tcPr>
          <w:p w14:paraId="715BCD90" w14:textId="77777777" w:rsidR="00436073" w:rsidRPr="003A3AF0" w:rsidRDefault="00436073" w:rsidP="00515B06">
            <w:pPr>
              <w:spacing w:after="160" w:line="259" w:lineRule="auto"/>
              <w:rPr>
                <w:rFonts w:eastAsia="Times New Roman"/>
                <w:b/>
                <w:bCs/>
                <w:bdr w:val="none" w:sz="0" w:space="0" w:color="auto" w:frame="1"/>
              </w:rPr>
            </w:pPr>
            <w:r w:rsidRPr="003A3AF0">
              <w:rPr>
                <w:rFonts w:eastAsia="Times New Roman"/>
                <w:b/>
                <w:bCs/>
                <w:bdr w:val="none" w:sz="0" w:space="0" w:color="auto" w:frame="1"/>
              </w:rPr>
              <w:t>Status</w:t>
            </w:r>
          </w:p>
        </w:tc>
        <w:tc>
          <w:tcPr>
            <w:tcW w:w="0" w:type="auto"/>
            <w:hideMark/>
          </w:tcPr>
          <w:p w14:paraId="69EA02F3" w14:textId="77777777" w:rsidR="00436073" w:rsidRPr="003A3AF0" w:rsidRDefault="00436073" w:rsidP="00515B06">
            <w:pPr>
              <w:spacing w:after="160" w:line="259" w:lineRule="auto"/>
              <w:rPr>
                <w:rFonts w:eastAsia="Times New Roman"/>
                <w:b/>
                <w:bCs/>
                <w:bdr w:val="none" w:sz="0" w:space="0" w:color="auto" w:frame="1"/>
              </w:rPr>
            </w:pPr>
            <w:r w:rsidRPr="003A3AF0">
              <w:rPr>
                <w:rFonts w:eastAsia="Times New Roman"/>
                <w:b/>
                <w:bCs/>
                <w:bdr w:val="none" w:sz="0" w:space="0" w:color="auto" w:frame="1"/>
              </w:rPr>
              <w:t>Result</w:t>
            </w:r>
          </w:p>
        </w:tc>
      </w:tr>
      <w:tr w:rsidR="00436073" w:rsidRPr="003A3AF0" w14:paraId="765B74D6" w14:textId="77777777" w:rsidTr="00515B06">
        <w:tc>
          <w:tcPr>
            <w:tcW w:w="0" w:type="auto"/>
            <w:hideMark/>
          </w:tcPr>
          <w:p w14:paraId="374D0AAC" w14:textId="77777777" w:rsidR="00436073" w:rsidRPr="003A3AF0" w:rsidRDefault="00436073" w:rsidP="00515B06">
            <w:pPr>
              <w:spacing w:after="160" w:line="259" w:lineRule="auto"/>
              <w:rPr>
                <w:rFonts w:eastAsia="Times New Roman"/>
                <w:bdr w:val="none" w:sz="0" w:space="0" w:color="auto" w:frame="1"/>
              </w:rPr>
            </w:pPr>
            <w:r w:rsidRPr="003A3AF0">
              <w:rPr>
                <w:rFonts w:eastAsia="Times New Roman"/>
                <w:bdr w:val="none" w:sz="0" w:space="0" w:color="auto" w:frame="1"/>
              </w:rPr>
              <w:t>Not Started</w:t>
            </w:r>
          </w:p>
        </w:tc>
        <w:tc>
          <w:tcPr>
            <w:tcW w:w="0" w:type="auto"/>
            <w:hideMark/>
          </w:tcPr>
          <w:p w14:paraId="219F465F" w14:textId="77777777" w:rsidR="00436073" w:rsidRPr="003A3AF0" w:rsidRDefault="00436073" w:rsidP="00515B06">
            <w:pPr>
              <w:spacing w:after="160" w:line="259" w:lineRule="auto"/>
              <w:rPr>
                <w:rFonts w:eastAsia="Times New Roman"/>
                <w:bdr w:val="none" w:sz="0" w:space="0" w:color="auto" w:frame="1"/>
              </w:rPr>
            </w:pPr>
            <w:r w:rsidRPr="003A3AF0">
              <w:rPr>
                <w:rFonts w:eastAsia="Times New Roman"/>
                <w:bdr w:val="none" w:sz="0" w:space="0" w:color="auto" w:frame="1"/>
              </w:rPr>
              <w:t>P</w:t>
            </w:r>
          </w:p>
        </w:tc>
      </w:tr>
      <w:tr w:rsidR="00436073" w:rsidRPr="003A3AF0" w14:paraId="48D92741" w14:textId="77777777" w:rsidTr="00515B06">
        <w:tc>
          <w:tcPr>
            <w:tcW w:w="0" w:type="auto"/>
            <w:hideMark/>
          </w:tcPr>
          <w:p w14:paraId="2D9E3D24" w14:textId="77777777" w:rsidR="00436073" w:rsidRPr="003A3AF0" w:rsidRDefault="00436073" w:rsidP="00515B06">
            <w:pPr>
              <w:spacing w:after="160" w:line="259" w:lineRule="auto"/>
              <w:rPr>
                <w:rFonts w:eastAsia="Times New Roman"/>
                <w:bdr w:val="none" w:sz="0" w:space="0" w:color="auto" w:frame="1"/>
              </w:rPr>
            </w:pPr>
            <w:r w:rsidRPr="003A3AF0">
              <w:rPr>
                <w:rFonts w:eastAsia="Times New Roman"/>
                <w:bdr w:val="none" w:sz="0" w:space="0" w:color="auto" w:frame="1"/>
              </w:rPr>
              <w:t>Pending Evidence</w:t>
            </w:r>
          </w:p>
        </w:tc>
        <w:tc>
          <w:tcPr>
            <w:tcW w:w="0" w:type="auto"/>
            <w:hideMark/>
          </w:tcPr>
          <w:p w14:paraId="2A9C4A3F" w14:textId="77777777" w:rsidR="00436073" w:rsidRPr="003A3AF0" w:rsidRDefault="00436073" w:rsidP="00515B06">
            <w:pPr>
              <w:spacing w:after="160" w:line="259" w:lineRule="auto"/>
              <w:rPr>
                <w:rFonts w:eastAsia="Times New Roman"/>
                <w:bdr w:val="none" w:sz="0" w:space="0" w:color="auto" w:frame="1"/>
              </w:rPr>
            </w:pPr>
            <w:r w:rsidRPr="003A3AF0">
              <w:rPr>
                <w:rFonts w:eastAsia="Times New Roman"/>
                <w:bdr w:val="none" w:sz="0" w:space="0" w:color="auto" w:frame="1"/>
              </w:rPr>
              <w:t>P</w:t>
            </w:r>
          </w:p>
        </w:tc>
      </w:tr>
      <w:tr w:rsidR="00436073" w:rsidRPr="003A3AF0" w14:paraId="11E78C6F" w14:textId="77777777" w:rsidTr="00515B06">
        <w:tc>
          <w:tcPr>
            <w:tcW w:w="0" w:type="auto"/>
            <w:hideMark/>
          </w:tcPr>
          <w:p w14:paraId="4DC3D6AF" w14:textId="77777777" w:rsidR="00436073" w:rsidRPr="003A3AF0" w:rsidRDefault="00436073" w:rsidP="00515B06">
            <w:pPr>
              <w:spacing w:after="160" w:line="259" w:lineRule="auto"/>
              <w:rPr>
                <w:rFonts w:eastAsia="Times New Roman"/>
                <w:bdr w:val="none" w:sz="0" w:space="0" w:color="auto" w:frame="1"/>
              </w:rPr>
            </w:pPr>
            <w:r w:rsidRPr="003A3AF0">
              <w:rPr>
                <w:rFonts w:eastAsia="Times New Roman"/>
                <w:bdr w:val="none" w:sz="0" w:space="0" w:color="auto" w:frame="1"/>
              </w:rPr>
              <w:t>In Progress</w:t>
            </w:r>
          </w:p>
        </w:tc>
        <w:tc>
          <w:tcPr>
            <w:tcW w:w="0" w:type="auto"/>
            <w:hideMark/>
          </w:tcPr>
          <w:p w14:paraId="6D0FCAE4" w14:textId="77777777" w:rsidR="00436073" w:rsidRPr="003A3AF0" w:rsidRDefault="00436073" w:rsidP="00515B06">
            <w:pPr>
              <w:spacing w:after="160" w:line="259" w:lineRule="auto"/>
              <w:rPr>
                <w:rFonts w:eastAsia="Times New Roman"/>
                <w:bdr w:val="none" w:sz="0" w:space="0" w:color="auto" w:frame="1"/>
              </w:rPr>
            </w:pPr>
            <w:r w:rsidRPr="003A3AF0">
              <w:rPr>
                <w:rFonts w:eastAsia="Times New Roman"/>
                <w:bdr w:val="none" w:sz="0" w:space="0" w:color="auto" w:frame="1"/>
              </w:rPr>
              <w:t>P</w:t>
            </w:r>
          </w:p>
        </w:tc>
      </w:tr>
      <w:tr w:rsidR="00436073" w:rsidRPr="003A3AF0" w14:paraId="075D252E" w14:textId="77777777" w:rsidTr="00515B06">
        <w:tc>
          <w:tcPr>
            <w:tcW w:w="0" w:type="auto"/>
            <w:hideMark/>
          </w:tcPr>
          <w:p w14:paraId="7B033EAF" w14:textId="77777777" w:rsidR="00436073" w:rsidRPr="003A3AF0" w:rsidRDefault="00436073" w:rsidP="00515B06">
            <w:pPr>
              <w:spacing w:after="160" w:line="259" w:lineRule="auto"/>
              <w:rPr>
                <w:rFonts w:eastAsia="Times New Roman"/>
                <w:bdr w:val="none" w:sz="0" w:space="0" w:color="auto" w:frame="1"/>
              </w:rPr>
            </w:pPr>
            <w:r w:rsidRPr="003A3AF0">
              <w:rPr>
                <w:rFonts w:eastAsia="Times New Roman"/>
                <w:bdr w:val="none" w:sz="0" w:space="0" w:color="auto" w:frame="1"/>
              </w:rPr>
              <w:t>In Review</w:t>
            </w:r>
          </w:p>
        </w:tc>
        <w:tc>
          <w:tcPr>
            <w:tcW w:w="0" w:type="auto"/>
            <w:hideMark/>
          </w:tcPr>
          <w:p w14:paraId="4688C0E6" w14:textId="77777777" w:rsidR="00436073" w:rsidRPr="003A3AF0" w:rsidRDefault="00436073" w:rsidP="00515B06">
            <w:pPr>
              <w:spacing w:after="160" w:line="259" w:lineRule="auto"/>
              <w:rPr>
                <w:rFonts w:eastAsia="Times New Roman"/>
                <w:bdr w:val="none" w:sz="0" w:space="0" w:color="auto" w:frame="1"/>
              </w:rPr>
            </w:pPr>
            <w:r w:rsidRPr="003A3AF0">
              <w:rPr>
                <w:rFonts w:eastAsia="Times New Roman"/>
                <w:bdr w:val="none" w:sz="0" w:space="0" w:color="auto" w:frame="1"/>
              </w:rPr>
              <w:t>R</w:t>
            </w:r>
          </w:p>
        </w:tc>
      </w:tr>
      <w:tr w:rsidR="00436073" w:rsidRPr="003A3AF0" w14:paraId="2987301B" w14:textId="77777777" w:rsidTr="00515B06">
        <w:tc>
          <w:tcPr>
            <w:tcW w:w="0" w:type="auto"/>
            <w:hideMark/>
          </w:tcPr>
          <w:p w14:paraId="1B67FF39" w14:textId="77777777" w:rsidR="00436073" w:rsidRPr="003A3AF0" w:rsidRDefault="00436073" w:rsidP="00515B06">
            <w:pPr>
              <w:spacing w:after="160" w:line="259" w:lineRule="auto"/>
              <w:rPr>
                <w:rFonts w:eastAsia="Times New Roman"/>
                <w:bdr w:val="none" w:sz="0" w:space="0" w:color="auto" w:frame="1"/>
              </w:rPr>
            </w:pPr>
            <w:r w:rsidRPr="003A3AF0">
              <w:rPr>
                <w:rFonts w:eastAsia="Times New Roman"/>
                <w:bdr w:val="none" w:sz="0" w:space="0" w:color="auto" w:frame="1"/>
              </w:rPr>
              <w:t>Senior Review</w:t>
            </w:r>
          </w:p>
        </w:tc>
        <w:tc>
          <w:tcPr>
            <w:tcW w:w="0" w:type="auto"/>
            <w:hideMark/>
          </w:tcPr>
          <w:p w14:paraId="7FB6F94E" w14:textId="77777777" w:rsidR="00436073" w:rsidRPr="003A3AF0" w:rsidRDefault="00436073" w:rsidP="00515B06">
            <w:pPr>
              <w:spacing w:after="160" w:line="259" w:lineRule="auto"/>
              <w:rPr>
                <w:rFonts w:eastAsia="Times New Roman"/>
                <w:bdr w:val="none" w:sz="0" w:space="0" w:color="auto" w:frame="1"/>
              </w:rPr>
            </w:pPr>
            <w:r w:rsidRPr="003A3AF0">
              <w:rPr>
                <w:rFonts w:eastAsia="Times New Roman"/>
                <w:bdr w:val="none" w:sz="0" w:space="0" w:color="auto" w:frame="1"/>
              </w:rPr>
              <w:t>R</w:t>
            </w:r>
          </w:p>
        </w:tc>
      </w:tr>
      <w:tr w:rsidR="00436073" w:rsidRPr="003A3AF0" w14:paraId="74EAF3E2" w14:textId="77777777" w:rsidTr="00515B06">
        <w:tc>
          <w:tcPr>
            <w:tcW w:w="0" w:type="auto"/>
            <w:vAlign w:val="center"/>
          </w:tcPr>
          <w:p w14:paraId="424D3E92" w14:textId="77777777" w:rsidR="00436073" w:rsidRPr="003A3AF0" w:rsidRDefault="00436073" w:rsidP="00515B06">
            <w:pPr>
              <w:rPr>
                <w:rFonts w:eastAsia="Times New Roman"/>
                <w:bdr w:val="none" w:sz="0" w:space="0" w:color="auto" w:frame="1"/>
              </w:rPr>
            </w:pPr>
            <w:r w:rsidRPr="00436073">
              <w:rPr>
                <w:rFonts w:eastAsia="Times New Roman"/>
                <w:bdr w:val="none" w:sz="0" w:space="0" w:color="auto" w:frame="1"/>
              </w:rPr>
              <w:t>Closing Senior Notes</w:t>
            </w:r>
          </w:p>
        </w:tc>
        <w:tc>
          <w:tcPr>
            <w:tcW w:w="0" w:type="auto"/>
          </w:tcPr>
          <w:p w14:paraId="28663AD0"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P</w:t>
            </w:r>
          </w:p>
        </w:tc>
      </w:tr>
      <w:tr w:rsidR="00436073" w:rsidRPr="003A3AF0" w14:paraId="4BA5A893" w14:textId="77777777" w:rsidTr="00515B06">
        <w:tc>
          <w:tcPr>
            <w:tcW w:w="0" w:type="auto"/>
            <w:vAlign w:val="center"/>
          </w:tcPr>
          <w:p w14:paraId="749B1963" w14:textId="77777777" w:rsidR="00436073" w:rsidRPr="003A3AF0" w:rsidRDefault="00436073" w:rsidP="00515B06">
            <w:pPr>
              <w:rPr>
                <w:rFonts w:eastAsia="Times New Roman"/>
                <w:bdr w:val="none" w:sz="0" w:space="0" w:color="auto" w:frame="1"/>
              </w:rPr>
            </w:pPr>
            <w:r w:rsidRPr="00436073">
              <w:rPr>
                <w:rFonts w:eastAsia="Times New Roman"/>
                <w:bdr w:val="none" w:sz="0" w:space="0" w:color="auto" w:frame="1"/>
              </w:rPr>
              <w:t>Spiking Senior Notes</w:t>
            </w:r>
          </w:p>
        </w:tc>
        <w:tc>
          <w:tcPr>
            <w:tcW w:w="0" w:type="auto"/>
          </w:tcPr>
          <w:p w14:paraId="7D29E791"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R</w:t>
            </w:r>
          </w:p>
        </w:tc>
      </w:tr>
      <w:tr w:rsidR="00436073" w:rsidRPr="003A3AF0" w14:paraId="6375F22F" w14:textId="77777777" w:rsidTr="00515B06">
        <w:tc>
          <w:tcPr>
            <w:tcW w:w="0" w:type="auto"/>
            <w:vAlign w:val="center"/>
          </w:tcPr>
          <w:p w14:paraId="2D40F5D5" w14:textId="77777777" w:rsidR="00436073" w:rsidRPr="003A3AF0" w:rsidRDefault="00436073" w:rsidP="00515B06">
            <w:pPr>
              <w:rPr>
                <w:rFonts w:eastAsia="Times New Roman"/>
                <w:bdr w:val="none" w:sz="0" w:space="0" w:color="auto" w:frame="1"/>
              </w:rPr>
            </w:pPr>
            <w:r w:rsidRPr="00436073">
              <w:rPr>
                <w:rFonts w:eastAsia="Times New Roman"/>
                <w:bdr w:val="none" w:sz="0" w:space="0" w:color="auto" w:frame="1"/>
              </w:rPr>
              <w:t>Manager Review</w:t>
            </w:r>
          </w:p>
        </w:tc>
        <w:tc>
          <w:tcPr>
            <w:tcW w:w="0" w:type="auto"/>
          </w:tcPr>
          <w:p w14:paraId="3023AB78"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S</w:t>
            </w:r>
          </w:p>
        </w:tc>
      </w:tr>
      <w:tr w:rsidR="00436073" w:rsidRPr="003A3AF0" w14:paraId="36FD53B0" w14:textId="77777777" w:rsidTr="00515B06">
        <w:tc>
          <w:tcPr>
            <w:tcW w:w="0" w:type="auto"/>
            <w:vAlign w:val="center"/>
          </w:tcPr>
          <w:p w14:paraId="3ED8DBE0" w14:textId="77777777" w:rsidR="00436073" w:rsidRPr="003A3AF0" w:rsidRDefault="00436073" w:rsidP="00515B06">
            <w:pPr>
              <w:rPr>
                <w:rFonts w:eastAsia="Times New Roman"/>
                <w:bdr w:val="none" w:sz="0" w:space="0" w:color="auto" w:frame="1"/>
              </w:rPr>
            </w:pPr>
            <w:r w:rsidRPr="00436073">
              <w:rPr>
                <w:rFonts w:eastAsia="Times New Roman"/>
                <w:bdr w:val="none" w:sz="0" w:space="0" w:color="auto" w:frame="1"/>
              </w:rPr>
              <w:t>Closing Manager Notes</w:t>
            </w:r>
          </w:p>
        </w:tc>
        <w:tc>
          <w:tcPr>
            <w:tcW w:w="0" w:type="auto"/>
          </w:tcPr>
          <w:p w14:paraId="2078024F"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P</w:t>
            </w:r>
          </w:p>
        </w:tc>
      </w:tr>
      <w:tr w:rsidR="00436073" w:rsidRPr="003A3AF0" w14:paraId="3E2E9274" w14:textId="77777777" w:rsidTr="00515B06">
        <w:tc>
          <w:tcPr>
            <w:tcW w:w="0" w:type="auto"/>
            <w:vAlign w:val="center"/>
          </w:tcPr>
          <w:p w14:paraId="2F804940" w14:textId="77777777" w:rsidR="00436073" w:rsidRPr="003A3AF0" w:rsidRDefault="00436073" w:rsidP="00515B06">
            <w:pPr>
              <w:rPr>
                <w:rFonts w:eastAsia="Times New Roman"/>
                <w:bdr w:val="none" w:sz="0" w:space="0" w:color="auto" w:frame="1"/>
              </w:rPr>
            </w:pPr>
            <w:r w:rsidRPr="00436073">
              <w:rPr>
                <w:rFonts w:eastAsia="Times New Roman"/>
                <w:bdr w:val="none" w:sz="0" w:space="0" w:color="auto" w:frame="1"/>
              </w:rPr>
              <w:t>Spiking Manager Notes</w:t>
            </w:r>
          </w:p>
        </w:tc>
        <w:tc>
          <w:tcPr>
            <w:tcW w:w="0" w:type="auto"/>
          </w:tcPr>
          <w:p w14:paraId="6786EC92"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S</w:t>
            </w:r>
          </w:p>
        </w:tc>
      </w:tr>
      <w:tr w:rsidR="00436073" w:rsidRPr="003A3AF0" w14:paraId="1F1BA09D" w14:textId="77777777" w:rsidTr="00515B06">
        <w:tc>
          <w:tcPr>
            <w:tcW w:w="0" w:type="auto"/>
            <w:vAlign w:val="center"/>
          </w:tcPr>
          <w:p w14:paraId="1BB537D2" w14:textId="77777777" w:rsidR="00436073" w:rsidRPr="003A3AF0" w:rsidRDefault="00436073" w:rsidP="00515B06">
            <w:pPr>
              <w:rPr>
                <w:rFonts w:eastAsia="Times New Roman"/>
                <w:bdr w:val="none" w:sz="0" w:space="0" w:color="auto" w:frame="1"/>
              </w:rPr>
            </w:pPr>
            <w:r w:rsidRPr="00436073">
              <w:rPr>
                <w:rFonts w:eastAsia="Times New Roman"/>
                <w:bdr w:val="none" w:sz="0" w:space="0" w:color="auto" w:frame="1"/>
              </w:rPr>
              <w:t>Partner Review</w:t>
            </w:r>
          </w:p>
        </w:tc>
        <w:tc>
          <w:tcPr>
            <w:tcW w:w="0" w:type="auto"/>
          </w:tcPr>
          <w:p w14:paraId="122B384D"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T</w:t>
            </w:r>
          </w:p>
        </w:tc>
      </w:tr>
      <w:tr w:rsidR="00436073" w:rsidRPr="003A3AF0" w14:paraId="7BACAD0F" w14:textId="77777777" w:rsidTr="00515B06">
        <w:tc>
          <w:tcPr>
            <w:tcW w:w="0" w:type="auto"/>
            <w:vAlign w:val="center"/>
          </w:tcPr>
          <w:p w14:paraId="01ED7B2F" w14:textId="77777777" w:rsidR="00436073" w:rsidRPr="003A3AF0" w:rsidRDefault="00436073" w:rsidP="00515B06">
            <w:pPr>
              <w:rPr>
                <w:rFonts w:eastAsia="Times New Roman"/>
                <w:bdr w:val="none" w:sz="0" w:space="0" w:color="auto" w:frame="1"/>
              </w:rPr>
            </w:pPr>
            <w:r w:rsidRPr="00436073">
              <w:rPr>
                <w:rFonts w:eastAsia="Times New Roman"/>
                <w:bdr w:val="none" w:sz="0" w:space="0" w:color="auto" w:frame="1"/>
              </w:rPr>
              <w:t>Closing Partner Notes</w:t>
            </w:r>
          </w:p>
        </w:tc>
        <w:tc>
          <w:tcPr>
            <w:tcW w:w="0" w:type="auto"/>
          </w:tcPr>
          <w:p w14:paraId="0E9B6CE1"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P</w:t>
            </w:r>
          </w:p>
        </w:tc>
      </w:tr>
      <w:tr w:rsidR="00436073" w:rsidRPr="003A3AF0" w14:paraId="4938C3CB" w14:textId="77777777" w:rsidTr="00515B06">
        <w:tc>
          <w:tcPr>
            <w:tcW w:w="0" w:type="auto"/>
            <w:vAlign w:val="center"/>
          </w:tcPr>
          <w:p w14:paraId="2A780792" w14:textId="77777777" w:rsidR="00436073" w:rsidRPr="003A3AF0" w:rsidRDefault="00436073" w:rsidP="00515B06">
            <w:pPr>
              <w:rPr>
                <w:rFonts w:eastAsia="Times New Roman"/>
                <w:bdr w:val="none" w:sz="0" w:space="0" w:color="auto" w:frame="1"/>
              </w:rPr>
            </w:pPr>
            <w:r w:rsidRPr="00436073">
              <w:rPr>
                <w:rFonts w:eastAsia="Times New Roman"/>
                <w:bdr w:val="none" w:sz="0" w:space="0" w:color="auto" w:frame="1"/>
              </w:rPr>
              <w:t>Spiking Partner Notes</w:t>
            </w:r>
          </w:p>
        </w:tc>
        <w:tc>
          <w:tcPr>
            <w:tcW w:w="0" w:type="auto"/>
          </w:tcPr>
          <w:p w14:paraId="59C72DE6"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T</w:t>
            </w:r>
          </w:p>
        </w:tc>
      </w:tr>
      <w:tr w:rsidR="00436073" w:rsidRPr="003A3AF0" w14:paraId="14B4AC50" w14:textId="77777777" w:rsidTr="00515B06">
        <w:tc>
          <w:tcPr>
            <w:tcW w:w="0" w:type="auto"/>
            <w:vAlign w:val="center"/>
          </w:tcPr>
          <w:p w14:paraId="21BC2A86" w14:textId="77777777" w:rsidR="00436073" w:rsidRPr="003A3AF0" w:rsidRDefault="00436073" w:rsidP="00515B06">
            <w:pPr>
              <w:rPr>
                <w:rFonts w:eastAsia="Times New Roman"/>
                <w:bdr w:val="none" w:sz="0" w:space="0" w:color="auto" w:frame="1"/>
              </w:rPr>
            </w:pPr>
            <w:r w:rsidRPr="00436073">
              <w:rPr>
                <w:rFonts w:eastAsia="Times New Roman"/>
                <w:bdr w:val="none" w:sz="0" w:space="0" w:color="auto" w:frame="1"/>
              </w:rPr>
              <w:t>2Partner Review</w:t>
            </w:r>
          </w:p>
        </w:tc>
        <w:tc>
          <w:tcPr>
            <w:tcW w:w="0" w:type="auto"/>
          </w:tcPr>
          <w:p w14:paraId="4AB8201C"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U</w:t>
            </w:r>
          </w:p>
        </w:tc>
      </w:tr>
      <w:tr w:rsidR="00436073" w:rsidRPr="003A3AF0" w14:paraId="5BC1308B" w14:textId="77777777" w:rsidTr="00515B06">
        <w:tc>
          <w:tcPr>
            <w:tcW w:w="0" w:type="auto"/>
            <w:vAlign w:val="center"/>
          </w:tcPr>
          <w:p w14:paraId="7243403E" w14:textId="77777777" w:rsidR="00436073" w:rsidRPr="003A3AF0" w:rsidRDefault="00436073" w:rsidP="00515B06">
            <w:pPr>
              <w:rPr>
                <w:rFonts w:eastAsia="Times New Roman"/>
                <w:bdr w:val="none" w:sz="0" w:space="0" w:color="auto" w:frame="1"/>
              </w:rPr>
            </w:pPr>
            <w:r w:rsidRPr="00436073">
              <w:rPr>
                <w:rFonts w:eastAsia="Times New Roman"/>
                <w:bdr w:val="none" w:sz="0" w:space="0" w:color="auto" w:frame="1"/>
              </w:rPr>
              <w:t>2Closing Partner Notes</w:t>
            </w:r>
          </w:p>
        </w:tc>
        <w:tc>
          <w:tcPr>
            <w:tcW w:w="0" w:type="auto"/>
          </w:tcPr>
          <w:p w14:paraId="190479CB"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P</w:t>
            </w:r>
          </w:p>
        </w:tc>
      </w:tr>
      <w:tr w:rsidR="00436073" w:rsidRPr="003A3AF0" w14:paraId="2E68955C" w14:textId="77777777" w:rsidTr="00515B06">
        <w:tc>
          <w:tcPr>
            <w:tcW w:w="0" w:type="auto"/>
            <w:vAlign w:val="center"/>
          </w:tcPr>
          <w:p w14:paraId="1D702F7F" w14:textId="77777777" w:rsidR="00436073" w:rsidRPr="003A3AF0" w:rsidRDefault="00436073" w:rsidP="00515B06">
            <w:pPr>
              <w:rPr>
                <w:rFonts w:eastAsia="Times New Roman"/>
                <w:bdr w:val="none" w:sz="0" w:space="0" w:color="auto" w:frame="1"/>
              </w:rPr>
            </w:pPr>
            <w:r w:rsidRPr="00436073">
              <w:rPr>
                <w:rFonts w:eastAsia="Times New Roman"/>
                <w:bdr w:val="none" w:sz="0" w:space="0" w:color="auto" w:frame="1"/>
              </w:rPr>
              <w:t>2Spiking Partner Notes</w:t>
            </w:r>
          </w:p>
        </w:tc>
        <w:tc>
          <w:tcPr>
            <w:tcW w:w="0" w:type="auto"/>
          </w:tcPr>
          <w:p w14:paraId="73DADD4C"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U</w:t>
            </w:r>
          </w:p>
        </w:tc>
      </w:tr>
      <w:tr w:rsidR="00436073" w:rsidRPr="003A3AF0" w14:paraId="08E9E022" w14:textId="77777777" w:rsidTr="00515B06">
        <w:tc>
          <w:tcPr>
            <w:tcW w:w="0" w:type="auto"/>
            <w:vAlign w:val="center"/>
          </w:tcPr>
          <w:p w14:paraId="7D36C1DC"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3Partner Review</w:t>
            </w:r>
          </w:p>
        </w:tc>
        <w:tc>
          <w:tcPr>
            <w:tcW w:w="0" w:type="auto"/>
          </w:tcPr>
          <w:p w14:paraId="38B81427"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V</w:t>
            </w:r>
          </w:p>
        </w:tc>
      </w:tr>
      <w:tr w:rsidR="00436073" w:rsidRPr="003A3AF0" w14:paraId="638B1E6E" w14:textId="77777777" w:rsidTr="00515B06">
        <w:tc>
          <w:tcPr>
            <w:tcW w:w="0" w:type="auto"/>
            <w:vAlign w:val="center"/>
          </w:tcPr>
          <w:p w14:paraId="0F48222A"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3</w:t>
            </w:r>
            <w:r w:rsidRPr="00436073">
              <w:rPr>
                <w:rFonts w:eastAsia="Times New Roman"/>
                <w:bdr w:val="none" w:sz="0" w:space="0" w:color="auto" w:frame="1"/>
              </w:rPr>
              <w:t>Closing Partner Notes</w:t>
            </w:r>
          </w:p>
        </w:tc>
        <w:tc>
          <w:tcPr>
            <w:tcW w:w="0" w:type="auto"/>
          </w:tcPr>
          <w:p w14:paraId="5D53665E"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P</w:t>
            </w:r>
          </w:p>
        </w:tc>
      </w:tr>
      <w:tr w:rsidR="00436073" w:rsidRPr="003A3AF0" w14:paraId="25EC817E" w14:textId="77777777" w:rsidTr="00515B06">
        <w:tc>
          <w:tcPr>
            <w:tcW w:w="0" w:type="auto"/>
            <w:vAlign w:val="center"/>
          </w:tcPr>
          <w:p w14:paraId="6B1B4C95"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3</w:t>
            </w:r>
            <w:r w:rsidRPr="00436073">
              <w:rPr>
                <w:rFonts w:eastAsia="Times New Roman"/>
                <w:bdr w:val="none" w:sz="0" w:space="0" w:color="auto" w:frame="1"/>
              </w:rPr>
              <w:t>Spiking Partner Notes</w:t>
            </w:r>
          </w:p>
        </w:tc>
        <w:tc>
          <w:tcPr>
            <w:tcW w:w="0" w:type="auto"/>
          </w:tcPr>
          <w:p w14:paraId="1155DC2E"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V</w:t>
            </w:r>
          </w:p>
        </w:tc>
      </w:tr>
      <w:tr w:rsidR="00436073" w:rsidRPr="003A3AF0" w14:paraId="17E60951" w14:textId="77777777" w:rsidTr="00515B06">
        <w:tc>
          <w:tcPr>
            <w:tcW w:w="0" w:type="auto"/>
            <w:vAlign w:val="center"/>
          </w:tcPr>
          <w:p w14:paraId="7D307BC3" w14:textId="77777777" w:rsidR="00436073" w:rsidRPr="003A3AF0" w:rsidRDefault="00436073" w:rsidP="00515B06">
            <w:pPr>
              <w:rPr>
                <w:rFonts w:eastAsia="Times New Roman"/>
                <w:bdr w:val="none" w:sz="0" w:space="0" w:color="auto" w:frame="1"/>
              </w:rPr>
            </w:pPr>
            <w:r w:rsidRPr="00436073">
              <w:rPr>
                <w:rFonts w:eastAsia="Times New Roman"/>
                <w:bdr w:val="none" w:sz="0" w:space="0" w:color="auto" w:frame="1"/>
              </w:rPr>
              <w:t>EQCR Review</w:t>
            </w:r>
          </w:p>
        </w:tc>
        <w:tc>
          <w:tcPr>
            <w:tcW w:w="0" w:type="auto"/>
          </w:tcPr>
          <w:p w14:paraId="4808E27F"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W</w:t>
            </w:r>
          </w:p>
        </w:tc>
      </w:tr>
      <w:tr w:rsidR="00436073" w:rsidRPr="003A3AF0" w14:paraId="2CA43BA7" w14:textId="77777777" w:rsidTr="00515B06">
        <w:tc>
          <w:tcPr>
            <w:tcW w:w="0" w:type="auto"/>
            <w:vAlign w:val="center"/>
          </w:tcPr>
          <w:p w14:paraId="6F002078" w14:textId="77777777" w:rsidR="00436073" w:rsidRPr="003A3AF0" w:rsidRDefault="00436073" w:rsidP="00515B06">
            <w:pPr>
              <w:rPr>
                <w:rFonts w:eastAsia="Times New Roman"/>
                <w:bdr w:val="none" w:sz="0" w:space="0" w:color="auto" w:frame="1"/>
              </w:rPr>
            </w:pPr>
            <w:r w:rsidRPr="00436073">
              <w:rPr>
                <w:rFonts w:eastAsia="Times New Roman"/>
                <w:bdr w:val="none" w:sz="0" w:space="0" w:color="auto" w:frame="1"/>
              </w:rPr>
              <w:t>Closing EQCR Notes</w:t>
            </w:r>
          </w:p>
        </w:tc>
        <w:tc>
          <w:tcPr>
            <w:tcW w:w="0" w:type="auto"/>
          </w:tcPr>
          <w:p w14:paraId="72EA96B3" w14:textId="77777777" w:rsidR="00436073" w:rsidRPr="003A3AF0" w:rsidRDefault="00436073" w:rsidP="00515B06">
            <w:pPr>
              <w:rPr>
                <w:rFonts w:eastAsia="Times New Roman"/>
                <w:bdr w:val="none" w:sz="0" w:space="0" w:color="auto" w:frame="1"/>
              </w:rPr>
            </w:pPr>
            <w:r>
              <w:rPr>
                <w:rFonts w:eastAsia="Times New Roman"/>
                <w:bdr w:val="none" w:sz="0" w:space="0" w:color="auto" w:frame="1"/>
              </w:rPr>
              <w:t>P</w:t>
            </w:r>
          </w:p>
        </w:tc>
      </w:tr>
      <w:tr w:rsidR="00436073" w:rsidRPr="003A3AF0" w14:paraId="04E61940" w14:textId="77777777" w:rsidTr="00515B06">
        <w:tc>
          <w:tcPr>
            <w:tcW w:w="0" w:type="auto"/>
            <w:vAlign w:val="center"/>
            <w:hideMark/>
          </w:tcPr>
          <w:p w14:paraId="33913B6D" w14:textId="77777777" w:rsidR="00436073" w:rsidRPr="003A3AF0" w:rsidRDefault="00436073" w:rsidP="00515B06">
            <w:pPr>
              <w:spacing w:after="160" w:line="259" w:lineRule="auto"/>
              <w:rPr>
                <w:rFonts w:eastAsia="Times New Roman"/>
                <w:bdr w:val="none" w:sz="0" w:space="0" w:color="auto" w:frame="1"/>
              </w:rPr>
            </w:pPr>
            <w:r w:rsidRPr="00436073">
              <w:rPr>
                <w:rFonts w:eastAsia="Times New Roman"/>
                <w:bdr w:val="none" w:sz="0" w:space="0" w:color="auto" w:frame="1"/>
              </w:rPr>
              <w:t>Spiking EQCR Notes</w:t>
            </w:r>
          </w:p>
        </w:tc>
        <w:tc>
          <w:tcPr>
            <w:tcW w:w="0" w:type="auto"/>
            <w:hideMark/>
          </w:tcPr>
          <w:p w14:paraId="65A1A28E" w14:textId="77777777" w:rsidR="00436073" w:rsidRPr="003A3AF0" w:rsidRDefault="00436073" w:rsidP="00515B06">
            <w:pPr>
              <w:spacing w:after="160" w:line="259" w:lineRule="auto"/>
              <w:rPr>
                <w:rFonts w:eastAsia="Times New Roman"/>
                <w:bdr w:val="none" w:sz="0" w:space="0" w:color="auto" w:frame="1"/>
              </w:rPr>
            </w:pPr>
            <w:r>
              <w:rPr>
                <w:rFonts w:eastAsia="Times New Roman"/>
                <w:bdr w:val="none" w:sz="0" w:space="0" w:color="auto" w:frame="1"/>
              </w:rPr>
              <w:t>W</w:t>
            </w:r>
          </w:p>
        </w:tc>
      </w:tr>
      <w:tr w:rsidR="00436073" w:rsidRPr="003A3AF0" w14:paraId="1293FD6F" w14:textId="77777777" w:rsidTr="00515B06">
        <w:tc>
          <w:tcPr>
            <w:tcW w:w="0" w:type="auto"/>
            <w:vAlign w:val="center"/>
            <w:hideMark/>
          </w:tcPr>
          <w:p w14:paraId="0A6362CD" w14:textId="77777777" w:rsidR="00436073" w:rsidRPr="003A3AF0" w:rsidRDefault="00436073" w:rsidP="00515B06">
            <w:pPr>
              <w:spacing w:after="160" w:line="259" w:lineRule="auto"/>
              <w:rPr>
                <w:rFonts w:eastAsia="Times New Roman"/>
                <w:bdr w:val="none" w:sz="0" w:space="0" w:color="auto" w:frame="1"/>
              </w:rPr>
            </w:pPr>
            <w:r w:rsidRPr="00436073">
              <w:rPr>
                <w:rFonts w:eastAsia="Times New Roman"/>
                <w:bdr w:val="none" w:sz="0" w:space="0" w:color="auto" w:frame="1"/>
              </w:rPr>
              <w:t>Complete</w:t>
            </w:r>
          </w:p>
        </w:tc>
        <w:tc>
          <w:tcPr>
            <w:tcW w:w="0" w:type="auto"/>
            <w:hideMark/>
          </w:tcPr>
          <w:p w14:paraId="21D20EF1" w14:textId="77777777" w:rsidR="00436073" w:rsidRPr="003A3AF0" w:rsidRDefault="00436073" w:rsidP="00515B06">
            <w:pPr>
              <w:spacing w:after="160" w:line="259" w:lineRule="auto"/>
              <w:rPr>
                <w:rFonts w:eastAsia="Times New Roman"/>
                <w:bdr w:val="none" w:sz="0" w:space="0" w:color="auto" w:frame="1"/>
              </w:rPr>
            </w:pPr>
            <w:r>
              <w:rPr>
                <w:rFonts w:eastAsia="Times New Roman"/>
                <w:bdr w:val="none" w:sz="0" w:space="0" w:color="auto" w:frame="1"/>
              </w:rPr>
              <w:t>Complete</w:t>
            </w:r>
          </w:p>
        </w:tc>
      </w:tr>
      <w:tr w:rsidR="00436073" w:rsidRPr="003A3AF0" w14:paraId="5874E35D" w14:textId="77777777" w:rsidTr="00515B06">
        <w:tc>
          <w:tcPr>
            <w:tcW w:w="0" w:type="auto"/>
            <w:vAlign w:val="center"/>
            <w:hideMark/>
          </w:tcPr>
          <w:p w14:paraId="526E428C" w14:textId="77777777" w:rsidR="00436073" w:rsidRPr="003A3AF0" w:rsidRDefault="00436073" w:rsidP="00515B06">
            <w:pPr>
              <w:spacing w:after="160" w:line="259" w:lineRule="auto"/>
              <w:rPr>
                <w:rFonts w:eastAsia="Times New Roman"/>
                <w:bdr w:val="none" w:sz="0" w:space="0" w:color="auto" w:frame="1"/>
              </w:rPr>
            </w:pPr>
            <w:r w:rsidRPr="00436073">
              <w:rPr>
                <w:rFonts w:eastAsia="Times New Roman"/>
                <w:bdr w:val="none" w:sz="0" w:space="0" w:color="auto" w:frame="1"/>
              </w:rPr>
              <w:t>Not Tested</w:t>
            </w:r>
          </w:p>
        </w:tc>
        <w:tc>
          <w:tcPr>
            <w:tcW w:w="0" w:type="auto"/>
            <w:hideMark/>
          </w:tcPr>
          <w:p w14:paraId="6AFBC9AD" w14:textId="77777777" w:rsidR="00436073" w:rsidRPr="003A3AF0" w:rsidRDefault="00436073" w:rsidP="00515B06">
            <w:pPr>
              <w:spacing w:after="160" w:line="259" w:lineRule="auto"/>
              <w:rPr>
                <w:rFonts w:eastAsia="Times New Roman"/>
                <w:bdr w:val="none" w:sz="0" w:space="0" w:color="auto" w:frame="1"/>
              </w:rPr>
            </w:pPr>
            <w:r w:rsidRPr="003A3AF0">
              <w:rPr>
                <w:rFonts w:eastAsia="Times New Roman"/>
                <w:bdr w:val="none" w:sz="0" w:space="0" w:color="auto" w:frame="1"/>
              </w:rPr>
              <w:t>Not Tested</w:t>
            </w:r>
          </w:p>
        </w:tc>
      </w:tr>
      <w:tr w:rsidR="00436073" w:rsidRPr="003A3AF0" w14:paraId="72202000" w14:textId="77777777" w:rsidTr="00515B06">
        <w:tc>
          <w:tcPr>
            <w:tcW w:w="0" w:type="auto"/>
            <w:vAlign w:val="center"/>
            <w:hideMark/>
          </w:tcPr>
          <w:p w14:paraId="174347D2" w14:textId="77777777" w:rsidR="00436073" w:rsidRPr="003A3AF0" w:rsidRDefault="00436073" w:rsidP="00515B06">
            <w:pPr>
              <w:spacing w:after="160" w:line="259" w:lineRule="auto"/>
              <w:rPr>
                <w:rFonts w:eastAsia="Times New Roman"/>
                <w:bdr w:val="none" w:sz="0" w:space="0" w:color="auto" w:frame="1"/>
              </w:rPr>
            </w:pPr>
            <w:r w:rsidRPr="00436073">
              <w:rPr>
                <w:rFonts w:eastAsia="Times New Roman"/>
                <w:bdr w:val="none" w:sz="0" w:space="0" w:color="auto" w:frame="1"/>
              </w:rPr>
              <w:t>INDUS</w:t>
            </w:r>
          </w:p>
        </w:tc>
        <w:tc>
          <w:tcPr>
            <w:tcW w:w="0" w:type="auto"/>
            <w:hideMark/>
          </w:tcPr>
          <w:p w14:paraId="0B26FF63" w14:textId="77777777" w:rsidR="00436073" w:rsidRPr="003A3AF0" w:rsidRDefault="00436073" w:rsidP="00515B06">
            <w:pPr>
              <w:spacing w:after="160" w:line="259" w:lineRule="auto"/>
              <w:rPr>
                <w:rFonts w:eastAsia="Times New Roman"/>
                <w:bdr w:val="none" w:sz="0" w:space="0" w:color="auto" w:frame="1"/>
              </w:rPr>
            </w:pPr>
            <w:r>
              <w:rPr>
                <w:rFonts w:eastAsia="Times New Roman"/>
                <w:bdr w:val="none" w:sz="0" w:space="0" w:color="auto" w:frame="1"/>
              </w:rPr>
              <w:t>INDUS</w:t>
            </w:r>
          </w:p>
        </w:tc>
      </w:tr>
      <w:tr w:rsidR="00436073" w:rsidRPr="003A3AF0" w14:paraId="7D2D6025" w14:textId="77777777" w:rsidTr="00515B06">
        <w:tc>
          <w:tcPr>
            <w:tcW w:w="0" w:type="auto"/>
            <w:vAlign w:val="center"/>
          </w:tcPr>
          <w:p w14:paraId="55789231" w14:textId="77777777" w:rsidR="00436073" w:rsidRPr="00436073" w:rsidRDefault="00436073" w:rsidP="00515B06">
            <w:pPr>
              <w:rPr>
                <w:rFonts w:eastAsia="Times New Roman"/>
                <w:bdr w:val="none" w:sz="0" w:space="0" w:color="auto" w:frame="1"/>
              </w:rPr>
            </w:pPr>
          </w:p>
        </w:tc>
        <w:tc>
          <w:tcPr>
            <w:tcW w:w="0" w:type="auto"/>
          </w:tcPr>
          <w:p w14:paraId="0D8D34C0" w14:textId="77777777" w:rsidR="00436073" w:rsidRDefault="00436073" w:rsidP="00515B06">
            <w:pPr>
              <w:rPr>
                <w:rFonts w:eastAsia="Times New Roman"/>
                <w:bdr w:val="none" w:sz="0" w:space="0" w:color="auto" w:frame="1"/>
              </w:rPr>
            </w:pPr>
          </w:p>
        </w:tc>
      </w:tr>
    </w:tbl>
    <w:p w14:paraId="021D8AC5" w14:textId="77777777" w:rsidR="00E134B7" w:rsidRPr="007C6DF6" w:rsidRDefault="00E134B7" w:rsidP="00E134B7">
      <w:r w:rsidRPr="007C6DF6">
        <w:t>Export to Sheets</w:t>
      </w:r>
    </w:p>
    <w:p w14:paraId="42615ECA" w14:textId="77777777" w:rsidR="00E134B7" w:rsidRPr="007C6DF6" w:rsidRDefault="00E134B7" w:rsidP="00E134B7">
      <w:pPr>
        <w:numPr>
          <w:ilvl w:val="0"/>
          <w:numId w:val="28"/>
        </w:numPr>
      </w:pPr>
      <w:r w:rsidRPr="007C6DF6">
        <w:t xml:space="preserve">Create a </w:t>
      </w:r>
      <w:r w:rsidRPr="007C6DF6">
        <w:rPr>
          <w:b/>
          <w:bCs/>
        </w:rPr>
        <w:t>Named Range</w:t>
      </w:r>
      <w:r w:rsidRPr="007C6DF6">
        <w:t xml:space="preserve"> called </w:t>
      </w:r>
      <w:r w:rsidRPr="007C6DF6">
        <w:rPr>
          <w:b/>
          <w:bCs/>
        </w:rPr>
        <w:t>StatusLookupTable</w:t>
      </w:r>
      <w:r w:rsidRPr="007C6DF6">
        <w:t xml:space="preserve"> that refers to this entire table (e.g., LookupData!$A$2:$B$25).</w:t>
      </w:r>
    </w:p>
    <w:p w14:paraId="654AEFF5" w14:textId="77777777" w:rsidR="00E134B7" w:rsidRDefault="00E134B7">
      <w:pPr>
        <w:rPr>
          <w:rFonts w:eastAsia="Times New Roman"/>
          <w:bdr w:val="none" w:sz="0" w:space="0" w:color="auto" w:frame="1"/>
        </w:rPr>
      </w:pPr>
    </w:p>
    <w:p w14:paraId="1EAA2B88" w14:textId="77777777" w:rsidR="003A3AF0" w:rsidRPr="003A3AF0" w:rsidRDefault="003A3AF0" w:rsidP="003A3AF0">
      <w:pPr>
        <w:rPr>
          <w:rFonts w:eastAsia="Times New Roman"/>
          <w:b/>
          <w:bCs/>
          <w:bdr w:val="none" w:sz="0" w:space="0" w:color="auto" w:frame="1"/>
        </w:rPr>
      </w:pPr>
      <w:r w:rsidRPr="003A3AF0">
        <w:rPr>
          <w:rFonts w:eastAsia="Times New Roman"/>
          <w:b/>
          <w:bCs/>
          <w:bdr w:val="none" w:sz="0" w:space="0" w:color="auto" w:frame="1"/>
        </w:rPr>
        <w:t>'LookupData' Tab (Helper Sheet 3b)</w:t>
      </w:r>
    </w:p>
    <w:p w14:paraId="0154C186" w14:textId="77777777" w:rsidR="003A3AF0" w:rsidRPr="003A3AF0" w:rsidRDefault="003A3AF0" w:rsidP="003A3AF0">
      <w:pPr>
        <w:numPr>
          <w:ilvl w:val="0"/>
          <w:numId w:val="30"/>
        </w:numPr>
        <w:rPr>
          <w:rFonts w:eastAsia="Times New Roman"/>
          <w:bdr w:val="none" w:sz="0" w:space="0" w:color="auto" w:frame="1"/>
        </w:rPr>
      </w:pPr>
      <w:r w:rsidRPr="003A3AF0">
        <w:rPr>
          <w:rFonts w:eastAsia="Times New Roman"/>
          <w:b/>
          <w:bCs/>
          <w:bdr w:val="none" w:sz="0" w:space="0" w:color="auto" w:frame="1"/>
        </w:rPr>
        <w:t>Purpose:</w:t>
      </w:r>
      <w:r w:rsidRPr="003A3AF0">
        <w:rPr>
          <w:rFonts w:eastAsia="Times New Roman"/>
          <w:bdr w:val="none" w:sz="0" w:space="0" w:color="auto" w:frame="1"/>
        </w:rPr>
        <w:t xml:space="preserve"> This new helper sheet is the engine for the "Currently With" column. Its purpose is to map every possible task status to a specific person's column or a terminal state, making the main formula far more manageable and scalable than a hardcoded nested IF statement.</w:t>
      </w:r>
    </w:p>
    <w:p w14:paraId="2B90DF3D" w14:textId="77777777" w:rsidR="003A3AF0" w:rsidRPr="003A3AF0" w:rsidRDefault="003A3AF0" w:rsidP="003A3AF0">
      <w:pPr>
        <w:numPr>
          <w:ilvl w:val="0"/>
          <w:numId w:val="30"/>
        </w:numPr>
        <w:rPr>
          <w:rFonts w:eastAsia="Times New Roman"/>
          <w:bdr w:val="none" w:sz="0" w:space="0" w:color="auto" w:frame="1"/>
        </w:rPr>
      </w:pPr>
      <w:r w:rsidRPr="003A3AF0">
        <w:rPr>
          <w:rFonts w:eastAsia="Times New Roman"/>
          <w:b/>
          <w:bCs/>
          <w:bdr w:val="none" w:sz="0" w:space="0" w:color="auto" w:frame="1"/>
        </w:rPr>
        <w:t>Implementation:</w:t>
      </w:r>
      <w:r w:rsidRPr="003A3AF0">
        <w:rPr>
          <w:rFonts w:eastAsia="Times New Roman"/>
          <w:bdr w:val="none" w:sz="0" w:space="0" w:color="auto" w:frame="1"/>
        </w:rPr>
        <w:t xml:space="preserve"> </w:t>
      </w:r>
    </w:p>
    <w:p w14:paraId="6FD0EB6B" w14:textId="77777777" w:rsidR="003A3AF0" w:rsidRPr="003A3AF0" w:rsidRDefault="003A3AF0" w:rsidP="003A3AF0">
      <w:pPr>
        <w:numPr>
          <w:ilvl w:val="1"/>
          <w:numId w:val="30"/>
        </w:numPr>
        <w:rPr>
          <w:rFonts w:eastAsia="Times New Roman"/>
          <w:bdr w:val="none" w:sz="0" w:space="0" w:color="auto" w:frame="1"/>
        </w:rPr>
      </w:pPr>
      <w:r w:rsidRPr="003A3AF0">
        <w:rPr>
          <w:rFonts w:eastAsia="Times New Roman"/>
          <w:bdr w:val="none" w:sz="0" w:space="0" w:color="auto" w:frame="1"/>
        </w:rPr>
        <w:t>A new worksheet is created and named LookupData.</w:t>
      </w:r>
    </w:p>
    <w:p w14:paraId="3CE45F6B" w14:textId="77777777" w:rsidR="003A3AF0" w:rsidRPr="003A3AF0" w:rsidRDefault="003A3AF0" w:rsidP="003A3AF0">
      <w:pPr>
        <w:numPr>
          <w:ilvl w:val="1"/>
          <w:numId w:val="30"/>
        </w:numPr>
        <w:rPr>
          <w:rFonts w:eastAsia="Times New Roman"/>
          <w:bdr w:val="none" w:sz="0" w:space="0" w:color="auto" w:frame="1"/>
        </w:rPr>
      </w:pPr>
      <w:r w:rsidRPr="003A3AF0">
        <w:rPr>
          <w:rFonts w:eastAsia="Times New Roman"/>
          <w:bdr w:val="none" w:sz="0" w:space="0" w:color="auto" w:frame="1"/>
        </w:rPr>
        <w:t>In cells A1:B1, the headers Status and Result are entered.</w:t>
      </w:r>
    </w:p>
    <w:p w14:paraId="202D718D" w14:textId="77777777" w:rsidR="003A3AF0" w:rsidRPr="003A3AF0" w:rsidRDefault="003A3AF0" w:rsidP="003A3AF0">
      <w:pPr>
        <w:numPr>
          <w:ilvl w:val="1"/>
          <w:numId w:val="30"/>
        </w:numPr>
        <w:rPr>
          <w:rFonts w:eastAsia="Times New Roman"/>
          <w:bdr w:val="none" w:sz="0" w:space="0" w:color="auto" w:frame="1"/>
        </w:rPr>
      </w:pPr>
      <w:r w:rsidRPr="003A3AF0">
        <w:rPr>
          <w:rFonts w:eastAsia="Times New Roman"/>
          <w:bdr w:val="none" w:sz="0" w:space="0" w:color="auto" w:frame="1"/>
        </w:rPr>
        <w:lastRenderedPageBreak/>
        <w:t>The table is populated with every single status from the StatusList.</w:t>
      </w:r>
    </w:p>
    <w:p w14:paraId="0A69F45C" w14:textId="77777777" w:rsidR="003A3AF0" w:rsidRPr="003A3AF0" w:rsidRDefault="003A3AF0" w:rsidP="003A3AF0">
      <w:pPr>
        <w:numPr>
          <w:ilvl w:val="1"/>
          <w:numId w:val="30"/>
        </w:numPr>
        <w:rPr>
          <w:rFonts w:eastAsia="Times New Roman"/>
          <w:bdr w:val="none" w:sz="0" w:space="0" w:color="auto" w:frame="1"/>
        </w:rPr>
      </w:pPr>
      <w:r w:rsidRPr="003A3AF0">
        <w:rPr>
          <w:rFonts w:eastAsia="Times New Roman"/>
          <w:bdr w:val="none" w:sz="0" w:space="0" w:color="auto" w:frame="1"/>
        </w:rPr>
        <w:t>In the Result column, the corresponding column letter where that role's name is stored on the 'Project Plan Detail' sheet is entered. For terminal statuses, the name of the status itself is entered.</w:t>
      </w:r>
    </w:p>
    <w:p w14:paraId="1DD02180" w14:textId="77777777" w:rsidR="003A3AF0" w:rsidRPr="003A3AF0" w:rsidRDefault="003A3AF0" w:rsidP="003A3AF0">
      <w:pPr>
        <w:numPr>
          <w:ilvl w:val="0"/>
          <w:numId w:val="30"/>
        </w:numPr>
        <w:rPr>
          <w:rFonts w:eastAsia="Times New Roman"/>
          <w:bdr w:val="none" w:sz="0" w:space="0" w:color="auto" w:frame="1"/>
        </w:rPr>
      </w:pPr>
      <w:r w:rsidRPr="003A3AF0">
        <w:rPr>
          <w:rFonts w:eastAsia="Times New Roman"/>
          <w:b/>
          <w:bCs/>
          <w:bdr w:val="none" w:sz="0" w:space="0" w:color="auto" w:frame="1"/>
        </w:rPr>
        <w:t>Data Table Example:</w:t>
      </w:r>
    </w:p>
    <w:tbl>
      <w:tblPr>
        <w:tblStyle w:val="Style1"/>
        <w:tblW w:w="0" w:type="auto"/>
        <w:tblLook w:val="04A0" w:firstRow="1" w:lastRow="0" w:firstColumn="1" w:lastColumn="0" w:noHBand="0" w:noVBand="1"/>
      </w:tblPr>
      <w:tblGrid>
        <w:gridCol w:w="1543"/>
        <w:gridCol w:w="716"/>
      </w:tblGrid>
      <w:tr w:rsidR="003A3AF0" w:rsidRPr="003A3AF0" w14:paraId="04E611B8" w14:textId="77777777" w:rsidTr="003A3AF0">
        <w:tc>
          <w:tcPr>
            <w:tcW w:w="0" w:type="auto"/>
            <w:hideMark/>
          </w:tcPr>
          <w:p w14:paraId="54A1E831" w14:textId="77777777" w:rsidR="003A3AF0" w:rsidRPr="003A3AF0" w:rsidRDefault="003A3AF0" w:rsidP="003A3AF0">
            <w:pPr>
              <w:spacing w:after="160" w:line="259" w:lineRule="auto"/>
              <w:rPr>
                <w:rFonts w:eastAsia="Times New Roman"/>
                <w:b/>
                <w:bCs/>
                <w:bdr w:val="none" w:sz="0" w:space="0" w:color="auto" w:frame="1"/>
              </w:rPr>
            </w:pPr>
            <w:r w:rsidRPr="003A3AF0">
              <w:rPr>
                <w:rFonts w:eastAsia="Times New Roman"/>
                <w:b/>
                <w:bCs/>
                <w:bdr w:val="none" w:sz="0" w:space="0" w:color="auto" w:frame="1"/>
              </w:rPr>
              <w:t>Status</w:t>
            </w:r>
          </w:p>
        </w:tc>
        <w:tc>
          <w:tcPr>
            <w:tcW w:w="0" w:type="auto"/>
            <w:hideMark/>
          </w:tcPr>
          <w:p w14:paraId="62557E95" w14:textId="77777777" w:rsidR="003A3AF0" w:rsidRPr="003A3AF0" w:rsidRDefault="003A3AF0" w:rsidP="003A3AF0">
            <w:pPr>
              <w:spacing w:after="160" w:line="259" w:lineRule="auto"/>
              <w:rPr>
                <w:rFonts w:eastAsia="Times New Roman"/>
                <w:b/>
                <w:bCs/>
                <w:bdr w:val="none" w:sz="0" w:space="0" w:color="auto" w:frame="1"/>
              </w:rPr>
            </w:pPr>
            <w:r w:rsidRPr="003A3AF0">
              <w:rPr>
                <w:rFonts w:eastAsia="Times New Roman"/>
                <w:b/>
                <w:bCs/>
                <w:bdr w:val="none" w:sz="0" w:space="0" w:color="auto" w:frame="1"/>
              </w:rPr>
              <w:t>Result</w:t>
            </w:r>
          </w:p>
        </w:tc>
      </w:tr>
      <w:tr w:rsidR="003A3AF0" w:rsidRPr="003A3AF0" w14:paraId="68051FF1" w14:textId="77777777" w:rsidTr="003A3AF0">
        <w:tc>
          <w:tcPr>
            <w:tcW w:w="0" w:type="auto"/>
            <w:hideMark/>
          </w:tcPr>
          <w:p w14:paraId="09426F6D" w14:textId="77777777" w:rsidR="003A3AF0" w:rsidRPr="003A3AF0" w:rsidRDefault="003A3AF0" w:rsidP="003A3AF0">
            <w:pPr>
              <w:spacing w:after="160" w:line="259" w:lineRule="auto"/>
              <w:rPr>
                <w:rFonts w:eastAsia="Times New Roman"/>
                <w:bdr w:val="none" w:sz="0" w:space="0" w:color="auto" w:frame="1"/>
              </w:rPr>
            </w:pPr>
            <w:r w:rsidRPr="003A3AF0">
              <w:rPr>
                <w:rFonts w:eastAsia="Times New Roman"/>
                <w:bdr w:val="none" w:sz="0" w:space="0" w:color="auto" w:frame="1"/>
              </w:rPr>
              <w:t>Not Started</w:t>
            </w:r>
          </w:p>
        </w:tc>
        <w:tc>
          <w:tcPr>
            <w:tcW w:w="0" w:type="auto"/>
            <w:hideMark/>
          </w:tcPr>
          <w:p w14:paraId="54B9692F" w14:textId="77777777" w:rsidR="003A3AF0" w:rsidRPr="003A3AF0" w:rsidRDefault="003A3AF0" w:rsidP="003A3AF0">
            <w:pPr>
              <w:spacing w:after="160" w:line="259" w:lineRule="auto"/>
              <w:rPr>
                <w:rFonts w:eastAsia="Times New Roman"/>
                <w:bdr w:val="none" w:sz="0" w:space="0" w:color="auto" w:frame="1"/>
              </w:rPr>
            </w:pPr>
            <w:r w:rsidRPr="003A3AF0">
              <w:rPr>
                <w:rFonts w:eastAsia="Times New Roman"/>
                <w:bdr w:val="none" w:sz="0" w:space="0" w:color="auto" w:frame="1"/>
              </w:rPr>
              <w:t>P</w:t>
            </w:r>
          </w:p>
        </w:tc>
      </w:tr>
      <w:tr w:rsidR="003A3AF0" w:rsidRPr="003A3AF0" w14:paraId="3B8758C9" w14:textId="77777777" w:rsidTr="003A3AF0">
        <w:tc>
          <w:tcPr>
            <w:tcW w:w="0" w:type="auto"/>
            <w:hideMark/>
          </w:tcPr>
          <w:p w14:paraId="27A741A9" w14:textId="77777777" w:rsidR="003A3AF0" w:rsidRPr="003A3AF0" w:rsidRDefault="003A3AF0" w:rsidP="003A3AF0">
            <w:pPr>
              <w:spacing w:after="160" w:line="259" w:lineRule="auto"/>
              <w:rPr>
                <w:rFonts w:eastAsia="Times New Roman"/>
                <w:bdr w:val="none" w:sz="0" w:space="0" w:color="auto" w:frame="1"/>
              </w:rPr>
            </w:pPr>
            <w:r w:rsidRPr="003A3AF0">
              <w:rPr>
                <w:rFonts w:eastAsia="Times New Roman"/>
                <w:bdr w:val="none" w:sz="0" w:space="0" w:color="auto" w:frame="1"/>
              </w:rPr>
              <w:t>Pending Evidence</w:t>
            </w:r>
          </w:p>
        </w:tc>
        <w:tc>
          <w:tcPr>
            <w:tcW w:w="0" w:type="auto"/>
            <w:hideMark/>
          </w:tcPr>
          <w:p w14:paraId="568EB374" w14:textId="77777777" w:rsidR="003A3AF0" w:rsidRPr="003A3AF0" w:rsidRDefault="003A3AF0" w:rsidP="003A3AF0">
            <w:pPr>
              <w:spacing w:after="160" w:line="259" w:lineRule="auto"/>
              <w:rPr>
                <w:rFonts w:eastAsia="Times New Roman"/>
                <w:bdr w:val="none" w:sz="0" w:space="0" w:color="auto" w:frame="1"/>
              </w:rPr>
            </w:pPr>
            <w:r w:rsidRPr="003A3AF0">
              <w:rPr>
                <w:rFonts w:eastAsia="Times New Roman"/>
                <w:bdr w:val="none" w:sz="0" w:space="0" w:color="auto" w:frame="1"/>
              </w:rPr>
              <w:t>P</w:t>
            </w:r>
          </w:p>
        </w:tc>
      </w:tr>
      <w:tr w:rsidR="003A3AF0" w:rsidRPr="003A3AF0" w14:paraId="64C5CD81" w14:textId="77777777" w:rsidTr="003A3AF0">
        <w:tc>
          <w:tcPr>
            <w:tcW w:w="0" w:type="auto"/>
            <w:hideMark/>
          </w:tcPr>
          <w:p w14:paraId="5265E339" w14:textId="77777777" w:rsidR="003A3AF0" w:rsidRPr="003A3AF0" w:rsidRDefault="003A3AF0" w:rsidP="003A3AF0">
            <w:pPr>
              <w:spacing w:after="160" w:line="259" w:lineRule="auto"/>
              <w:rPr>
                <w:rFonts w:eastAsia="Times New Roman"/>
                <w:bdr w:val="none" w:sz="0" w:space="0" w:color="auto" w:frame="1"/>
              </w:rPr>
            </w:pPr>
            <w:r w:rsidRPr="003A3AF0">
              <w:rPr>
                <w:rFonts w:eastAsia="Times New Roman"/>
                <w:bdr w:val="none" w:sz="0" w:space="0" w:color="auto" w:frame="1"/>
              </w:rPr>
              <w:t>In Progress</w:t>
            </w:r>
          </w:p>
        </w:tc>
        <w:tc>
          <w:tcPr>
            <w:tcW w:w="0" w:type="auto"/>
            <w:hideMark/>
          </w:tcPr>
          <w:p w14:paraId="29CAD122" w14:textId="77777777" w:rsidR="003A3AF0" w:rsidRPr="003A3AF0" w:rsidRDefault="003A3AF0" w:rsidP="003A3AF0">
            <w:pPr>
              <w:spacing w:after="160" w:line="259" w:lineRule="auto"/>
              <w:rPr>
                <w:rFonts w:eastAsia="Times New Roman"/>
                <w:bdr w:val="none" w:sz="0" w:space="0" w:color="auto" w:frame="1"/>
              </w:rPr>
            </w:pPr>
            <w:r w:rsidRPr="003A3AF0">
              <w:rPr>
                <w:rFonts w:eastAsia="Times New Roman"/>
                <w:bdr w:val="none" w:sz="0" w:space="0" w:color="auto" w:frame="1"/>
              </w:rPr>
              <w:t>P</w:t>
            </w:r>
          </w:p>
        </w:tc>
      </w:tr>
      <w:tr w:rsidR="003A3AF0" w:rsidRPr="003A3AF0" w14:paraId="1B71EFB5" w14:textId="77777777" w:rsidTr="003A3AF0">
        <w:tc>
          <w:tcPr>
            <w:tcW w:w="0" w:type="auto"/>
            <w:hideMark/>
          </w:tcPr>
          <w:p w14:paraId="1369CAFF" w14:textId="77777777" w:rsidR="003A3AF0" w:rsidRPr="003A3AF0" w:rsidRDefault="003A3AF0" w:rsidP="003A3AF0">
            <w:pPr>
              <w:spacing w:after="160" w:line="259" w:lineRule="auto"/>
              <w:rPr>
                <w:rFonts w:eastAsia="Times New Roman"/>
                <w:bdr w:val="none" w:sz="0" w:space="0" w:color="auto" w:frame="1"/>
              </w:rPr>
            </w:pPr>
            <w:r w:rsidRPr="003A3AF0">
              <w:rPr>
                <w:rFonts w:eastAsia="Times New Roman"/>
                <w:bdr w:val="none" w:sz="0" w:space="0" w:color="auto" w:frame="1"/>
              </w:rPr>
              <w:t>In Review</w:t>
            </w:r>
          </w:p>
        </w:tc>
        <w:tc>
          <w:tcPr>
            <w:tcW w:w="0" w:type="auto"/>
            <w:hideMark/>
          </w:tcPr>
          <w:p w14:paraId="5C9D5926" w14:textId="77777777" w:rsidR="003A3AF0" w:rsidRPr="003A3AF0" w:rsidRDefault="003A3AF0" w:rsidP="003A3AF0">
            <w:pPr>
              <w:spacing w:after="160" w:line="259" w:lineRule="auto"/>
              <w:rPr>
                <w:rFonts w:eastAsia="Times New Roman"/>
                <w:bdr w:val="none" w:sz="0" w:space="0" w:color="auto" w:frame="1"/>
              </w:rPr>
            </w:pPr>
            <w:r w:rsidRPr="003A3AF0">
              <w:rPr>
                <w:rFonts w:eastAsia="Times New Roman"/>
                <w:bdr w:val="none" w:sz="0" w:space="0" w:color="auto" w:frame="1"/>
              </w:rPr>
              <w:t>R</w:t>
            </w:r>
          </w:p>
        </w:tc>
      </w:tr>
      <w:tr w:rsidR="003A3AF0" w:rsidRPr="003A3AF0" w14:paraId="51D17FBA" w14:textId="77777777" w:rsidTr="003A3AF0">
        <w:tc>
          <w:tcPr>
            <w:tcW w:w="0" w:type="auto"/>
            <w:hideMark/>
          </w:tcPr>
          <w:p w14:paraId="7D05B19E" w14:textId="77777777" w:rsidR="003A3AF0" w:rsidRPr="003A3AF0" w:rsidRDefault="003A3AF0" w:rsidP="003A3AF0">
            <w:pPr>
              <w:spacing w:after="160" w:line="259" w:lineRule="auto"/>
              <w:rPr>
                <w:rFonts w:eastAsia="Times New Roman"/>
                <w:bdr w:val="none" w:sz="0" w:space="0" w:color="auto" w:frame="1"/>
              </w:rPr>
            </w:pPr>
            <w:r w:rsidRPr="003A3AF0">
              <w:rPr>
                <w:rFonts w:eastAsia="Times New Roman"/>
                <w:bdr w:val="none" w:sz="0" w:space="0" w:color="auto" w:frame="1"/>
              </w:rPr>
              <w:t>Senior Review</w:t>
            </w:r>
          </w:p>
        </w:tc>
        <w:tc>
          <w:tcPr>
            <w:tcW w:w="0" w:type="auto"/>
            <w:hideMark/>
          </w:tcPr>
          <w:p w14:paraId="5E7BE372" w14:textId="77777777" w:rsidR="003A3AF0" w:rsidRPr="003A3AF0" w:rsidRDefault="003A3AF0" w:rsidP="003A3AF0">
            <w:pPr>
              <w:spacing w:after="160" w:line="259" w:lineRule="auto"/>
              <w:rPr>
                <w:rFonts w:eastAsia="Times New Roman"/>
                <w:bdr w:val="none" w:sz="0" w:space="0" w:color="auto" w:frame="1"/>
              </w:rPr>
            </w:pPr>
            <w:r w:rsidRPr="003A3AF0">
              <w:rPr>
                <w:rFonts w:eastAsia="Times New Roman"/>
                <w:bdr w:val="none" w:sz="0" w:space="0" w:color="auto" w:frame="1"/>
              </w:rPr>
              <w:t>R</w:t>
            </w:r>
          </w:p>
        </w:tc>
      </w:tr>
      <w:tr w:rsidR="00436073" w:rsidRPr="003A3AF0" w14:paraId="07E67EF6" w14:textId="77777777" w:rsidTr="00CB4902">
        <w:tc>
          <w:tcPr>
            <w:tcW w:w="0" w:type="auto"/>
            <w:vAlign w:val="center"/>
          </w:tcPr>
          <w:p w14:paraId="712C6899" w14:textId="14D5958B" w:rsidR="00436073" w:rsidRPr="003A3AF0" w:rsidRDefault="00436073" w:rsidP="00436073">
            <w:pPr>
              <w:rPr>
                <w:rFonts w:eastAsia="Times New Roman"/>
                <w:bdr w:val="none" w:sz="0" w:space="0" w:color="auto" w:frame="1"/>
              </w:rPr>
            </w:pPr>
            <w:r w:rsidRPr="00436073">
              <w:rPr>
                <w:rFonts w:eastAsia="Times New Roman"/>
                <w:bdr w:val="none" w:sz="0" w:space="0" w:color="auto" w:frame="1"/>
              </w:rPr>
              <w:t>Closing Senior Notes</w:t>
            </w:r>
          </w:p>
        </w:tc>
        <w:tc>
          <w:tcPr>
            <w:tcW w:w="0" w:type="auto"/>
          </w:tcPr>
          <w:p w14:paraId="4FB5AE24" w14:textId="4B448CAF" w:rsidR="00436073" w:rsidRPr="003A3AF0" w:rsidRDefault="00436073" w:rsidP="00436073">
            <w:pPr>
              <w:rPr>
                <w:rFonts w:eastAsia="Times New Roman"/>
                <w:bdr w:val="none" w:sz="0" w:space="0" w:color="auto" w:frame="1"/>
              </w:rPr>
            </w:pPr>
            <w:r>
              <w:rPr>
                <w:rFonts w:eastAsia="Times New Roman"/>
                <w:bdr w:val="none" w:sz="0" w:space="0" w:color="auto" w:frame="1"/>
              </w:rPr>
              <w:t>P</w:t>
            </w:r>
          </w:p>
        </w:tc>
      </w:tr>
      <w:tr w:rsidR="00436073" w:rsidRPr="003A3AF0" w14:paraId="37CA150E" w14:textId="77777777" w:rsidTr="00CB4902">
        <w:tc>
          <w:tcPr>
            <w:tcW w:w="0" w:type="auto"/>
            <w:vAlign w:val="center"/>
          </w:tcPr>
          <w:p w14:paraId="457BDD85" w14:textId="60D69FAE" w:rsidR="00436073" w:rsidRPr="003A3AF0" w:rsidRDefault="00436073" w:rsidP="00436073">
            <w:pPr>
              <w:rPr>
                <w:rFonts w:eastAsia="Times New Roman"/>
                <w:bdr w:val="none" w:sz="0" w:space="0" w:color="auto" w:frame="1"/>
              </w:rPr>
            </w:pPr>
            <w:r w:rsidRPr="00436073">
              <w:rPr>
                <w:rFonts w:eastAsia="Times New Roman"/>
                <w:bdr w:val="none" w:sz="0" w:space="0" w:color="auto" w:frame="1"/>
              </w:rPr>
              <w:t>Spiking Senior Notes</w:t>
            </w:r>
          </w:p>
        </w:tc>
        <w:tc>
          <w:tcPr>
            <w:tcW w:w="0" w:type="auto"/>
          </w:tcPr>
          <w:p w14:paraId="3BEE15E0" w14:textId="1FD6025F" w:rsidR="00436073" w:rsidRPr="003A3AF0" w:rsidRDefault="00436073" w:rsidP="00436073">
            <w:pPr>
              <w:rPr>
                <w:rFonts w:eastAsia="Times New Roman"/>
                <w:bdr w:val="none" w:sz="0" w:space="0" w:color="auto" w:frame="1"/>
              </w:rPr>
            </w:pPr>
            <w:r>
              <w:rPr>
                <w:rFonts w:eastAsia="Times New Roman"/>
                <w:bdr w:val="none" w:sz="0" w:space="0" w:color="auto" w:frame="1"/>
              </w:rPr>
              <w:t>R</w:t>
            </w:r>
          </w:p>
        </w:tc>
      </w:tr>
      <w:tr w:rsidR="00436073" w:rsidRPr="003A3AF0" w14:paraId="5F14D329" w14:textId="77777777" w:rsidTr="00CB4902">
        <w:tc>
          <w:tcPr>
            <w:tcW w:w="0" w:type="auto"/>
            <w:vAlign w:val="center"/>
          </w:tcPr>
          <w:p w14:paraId="2FA3D886" w14:textId="24B8BA2B" w:rsidR="00436073" w:rsidRPr="003A3AF0" w:rsidRDefault="00436073" w:rsidP="00436073">
            <w:pPr>
              <w:rPr>
                <w:rFonts w:eastAsia="Times New Roman"/>
                <w:bdr w:val="none" w:sz="0" w:space="0" w:color="auto" w:frame="1"/>
              </w:rPr>
            </w:pPr>
            <w:r w:rsidRPr="00436073">
              <w:rPr>
                <w:rFonts w:eastAsia="Times New Roman"/>
                <w:bdr w:val="none" w:sz="0" w:space="0" w:color="auto" w:frame="1"/>
              </w:rPr>
              <w:t>Manager Review</w:t>
            </w:r>
          </w:p>
        </w:tc>
        <w:tc>
          <w:tcPr>
            <w:tcW w:w="0" w:type="auto"/>
          </w:tcPr>
          <w:p w14:paraId="3BB66386" w14:textId="272EFC1F" w:rsidR="00436073" w:rsidRPr="003A3AF0" w:rsidRDefault="00436073" w:rsidP="00436073">
            <w:pPr>
              <w:rPr>
                <w:rFonts w:eastAsia="Times New Roman"/>
                <w:bdr w:val="none" w:sz="0" w:space="0" w:color="auto" w:frame="1"/>
              </w:rPr>
            </w:pPr>
            <w:r>
              <w:rPr>
                <w:rFonts w:eastAsia="Times New Roman"/>
                <w:bdr w:val="none" w:sz="0" w:space="0" w:color="auto" w:frame="1"/>
              </w:rPr>
              <w:t>S</w:t>
            </w:r>
          </w:p>
        </w:tc>
      </w:tr>
      <w:tr w:rsidR="00436073" w:rsidRPr="003A3AF0" w14:paraId="5365AD86" w14:textId="77777777" w:rsidTr="00CB4902">
        <w:tc>
          <w:tcPr>
            <w:tcW w:w="0" w:type="auto"/>
            <w:vAlign w:val="center"/>
          </w:tcPr>
          <w:p w14:paraId="2C1A9A94" w14:textId="5DCAC2EF" w:rsidR="00436073" w:rsidRPr="003A3AF0" w:rsidRDefault="00436073" w:rsidP="00436073">
            <w:pPr>
              <w:rPr>
                <w:rFonts w:eastAsia="Times New Roman"/>
                <w:bdr w:val="none" w:sz="0" w:space="0" w:color="auto" w:frame="1"/>
              </w:rPr>
            </w:pPr>
            <w:r w:rsidRPr="00436073">
              <w:rPr>
                <w:rFonts w:eastAsia="Times New Roman"/>
                <w:bdr w:val="none" w:sz="0" w:space="0" w:color="auto" w:frame="1"/>
              </w:rPr>
              <w:t>Closing Manager Notes</w:t>
            </w:r>
          </w:p>
        </w:tc>
        <w:tc>
          <w:tcPr>
            <w:tcW w:w="0" w:type="auto"/>
          </w:tcPr>
          <w:p w14:paraId="13A8F257" w14:textId="508B0269" w:rsidR="00436073" w:rsidRPr="003A3AF0" w:rsidRDefault="00436073" w:rsidP="00436073">
            <w:pPr>
              <w:rPr>
                <w:rFonts w:eastAsia="Times New Roman"/>
                <w:bdr w:val="none" w:sz="0" w:space="0" w:color="auto" w:frame="1"/>
              </w:rPr>
            </w:pPr>
            <w:r>
              <w:rPr>
                <w:rFonts w:eastAsia="Times New Roman"/>
                <w:bdr w:val="none" w:sz="0" w:space="0" w:color="auto" w:frame="1"/>
              </w:rPr>
              <w:t>P</w:t>
            </w:r>
          </w:p>
        </w:tc>
      </w:tr>
      <w:tr w:rsidR="00436073" w:rsidRPr="003A3AF0" w14:paraId="14250BC1" w14:textId="77777777" w:rsidTr="00CB4902">
        <w:tc>
          <w:tcPr>
            <w:tcW w:w="0" w:type="auto"/>
            <w:vAlign w:val="center"/>
          </w:tcPr>
          <w:p w14:paraId="3E426358" w14:textId="46A53752" w:rsidR="00436073" w:rsidRPr="003A3AF0" w:rsidRDefault="00436073" w:rsidP="00436073">
            <w:pPr>
              <w:rPr>
                <w:rFonts w:eastAsia="Times New Roman"/>
                <w:bdr w:val="none" w:sz="0" w:space="0" w:color="auto" w:frame="1"/>
              </w:rPr>
            </w:pPr>
            <w:r w:rsidRPr="00436073">
              <w:rPr>
                <w:rFonts w:eastAsia="Times New Roman"/>
                <w:bdr w:val="none" w:sz="0" w:space="0" w:color="auto" w:frame="1"/>
              </w:rPr>
              <w:t>Spiking Manager Notes</w:t>
            </w:r>
          </w:p>
        </w:tc>
        <w:tc>
          <w:tcPr>
            <w:tcW w:w="0" w:type="auto"/>
          </w:tcPr>
          <w:p w14:paraId="13EA0741" w14:textId="7FE8451E" w:rsidR="00436073" w:rsidRPr="003A3AF0" w:rsidRDefault="00436073" w:rsidP="00436073">
            <w:pPr>
              <w:rPr>
                <w:rFonts w:eastAsia="Times New Roman"/>
                <w:bdr w:val="none" w:sz="0" w:space="0" w:color="auto" w:frame="1"/>
              </w:rPr>
            </w:pPr>
            <w:r>
              <w:rPr>
                <w:rFonts w:eastAsia="Times New Roman"/>
                <w:bdr w:val="none" w:sz="0" w:space="0" w:color="auto" w:frame="1"/>
              </w:rPr>
              <w:t>S</w:t>
            </w:r>
          </w:p>
        </w:tc>
      </w:tr>
      <w:tr w:rsidR="00436073" w:rsidRPr="003A3AF0" w14:paraId="6D279B99" w14:textId="77777777" w:rsidTr="00CB4902">
        <w:tc>
          <w:tcPr>
            <w:tcW w:w="0" w:type="auto"/>
            <w:vAlign w:val="center"/>
          </w:tcPr>
          <w:p w14:paraId="5CD61E0A" w14:textId="4B481F3A" w:rsidR="00436073" w:rsidRPr="003A3AF0" w:rsidRDefault="00436073" w:rsidP="00436073">
            <w:pPr>
              <w:rPr>
                <w:rFonts w:eastAsia="Times New Roman"/>
                <w:bdr w:val="none" w:sz="0" w:space="0" w:color="auto" w:frame="1"/>
              </w:rPr>
            </w:pPr>
            <w:r w:rsidRPr="00436073">
              <w:rPr>
                <w:rFonts w:eastAsia="Times New Roman"/>
                <w:bdr w:val="none" w:sz="0" w:space="0" w:color="auto" w:frame="1"/>
              </w:rPr>
              <w:t>Partner Review</w:t>
            </w:r>
          </w:p>
        </w:tc>
        <w:tc>
          <w:tcPr>
            <w:tcW w:w="0" w:type="auto"/>
          </w:tcPr>
          <w:p w14:paraId="1D4B4F22" w14:textId="0CB07AF9" w:rsidR="00436073" w:rsidRPr="003A3AF0" w:rsidRDefault="00436073" w:rsidP="00436073">
            <w:pPr>
              <w:rPr>
                <w:rFonts w:eastAsia="Times New Roman"/>
                <w:bdr w:val="none" w:sz="0" w:space="0" w:color="auto" w:frame="1"/>
              </w:rPr>
            </w:pPr>
            <w:r>
              <w:rPr>
                <w:rFonts w:eastAsia="Times New Roman"/>
                <w:bdr w:val="none" w:sz="0" w:space="0" w:color="auto" w:frame="1"/>
              </w:rPr>
              <w:t>T</w:t>
            </w:r>
          </w:p>
        </w:tc>
      </w:tr>
      <w:tr w:rsidR="00436073" w:rsidRPr="003A3AF0" w14:paraId="3CE90B40" w14:textId="77777777" w:rsidTr="00CB4902">
        <w:tc>
          <w:tcPr>
            <w:tcW w:w="0" w:type="auto"/>
            <w:vAlign w:val="center"/>
          </w:tcPr>
          <w:p w14:paraId="019A8ACD" w14:textId="28E2D721" w:rsidR="00436073" w:rsidRPr="003A3AF0" w:rsidRDefault="00436073" w:rsidP="00436073">
            <w:pPr>
              <w:rPr>
                <w:rFonts w:eastAsia="Times New Roman"/>
                <w:bdr w:val="none" w:sz="0" w:space="0" w:color="auto" w:frame="1"/>
              </w:rPr>
            </w:pPr>
            <w:r w:rsidRPr="00436073">
              <w:rPr>
                <w:rFonts w:eastAsia="Times New Roman"/>
                <w:bdr w:val="none" w:sz="0" w:space="0" w:color="auto" w:frame="1"/>
              </w:rPr>
              <w:t>Closing Partner Notes</w:t>
            </w:r>
          </w:p>
        </w:tc>
        <w:tc>
          <w:tcPr>
            <w:tcW w:w="0" w:type="auto"/>
          </w:tcPr>
          <w:p w14:paraId="20CB9392" w14:textId="696A6BA9" w:rsidR="00436073" w:rsidRPr="003A3AF0" w:rsidRDefault="00436073" w:rsidP="00436073">
            <w:pPr>
              <w:rPr>
                <w:rFonts w:eastAsia="Times New Roman"/>
                <w:bdr w:val="none" w:sz="0" w:space="0" w:color="auto" w:frame="1"/>
              </w:rPr>
            </w:pPr>
            <w:r>
              <w:rPr>
                <w:rFonts w:eastAsia="Times New Roman"/>
                <w:bdr w:val="none" w:sz="0" w:space="0" w:color="auto" w:frame="1"/>
              </w:rPr>
              <w:t>P</w:t>
            </w:r>
          </w:p>
        </w:tc>
      </w:tr>
      <w:tr w:rsidR="00436073" w:rsidRPr="003A3AF0" w14:paraId="6A807BA1" w14:textId="77777777" w:rsidTr="00CB4902">
        <w:tc>
          <w:tcPr>
            <w:tcW w:w="0" w:type="auto"/>
            <w:vAlign w:val="center"/>
          </w:tcPr>
          <w:p w14:paraId="3221D70F" w14:textId="2163C569" w:rsidR="00436073" w:rsidRPr="003A3AF0" w:rsidRDefault="00436073" w:rsidP="00436073">
            <w:pPr>
              <w:rPr>
                <w:rFonts w:eastAsia="Times New Roman"/>
                <w:bdr w:val="none" w:sz="0" w:space="0" w:color="auto" w:frame="1"/>
              </w:rPr>
            </w:pPr>
            <w:r w:rsidRPr="00436073">
              <w:rPr>
                <w:rFonts w:eastAsia="Times New Roman"/>
                <w:bdr w:val="none" w:sz="0" w:space="0" w:color="auto" w:frame="1"/>
              </w:rPr>
              <w:t>Spiking Partner Notes</w:t>
            </w:r>
          </w:p>
        </w:tc>
        <w:tc>
          <w:tcPr>
            <w:tcW w:w="0" w:type="auto"/>
          </w:tcPr>
          <w:p w14:paraId="57441903" w14:textId="3CD37C12" w:rsidR="00436073" w:rsidRPr="003A3AF0" w:rsidRDefault="00436073" w:rsidP="00436073">
            <w:pPr>
              <w:rPr>
                <w:rFonts w:eastAsia="Times New Roman"/>
                <w:bdr w:val="none" w:sz="0" w:space="0" w:color="auto" w:frame="1"/>
              </w:rPr>
            </w:pPr>
            <w:r>
              <w:rPr>
                <w:rFonts w:eastAsia="Times New Roman"/>
                <w:bdr w:val="none" w:sz="0" w:space="0" w:color="auto" w:frame="1"/>
              </w:rPr>
              <w:t>T</w:t>
            </w:r>
          </w:p>
        </w:tc>
      </w:tr>
      <w:tr w:rsidR="00436073" w:rsidRPr="003A3AF0" w14:paraId="5AE4750A" w14:textId="77777777" w:rsidTr="00CB4902">
        <w:tc>
          <w:tcPr>
            <w:tcW w:w="0" w:type="auto"/>
            <w:vAlign w:val="center"/>
          </w:tcPr>
          <w:p w14:paraId="14792CBA" w14:textId="0B991E5F" w:rsidR="00436073" w:rsidRPr="003A3AF0" w:rsidRDefault="00436073" w:rsidP="00436073">
            <w:pPr>
              <w:rPr>
                <w:rFonts w:eastAsia="Times New Roman"/>
                <w:bdr w:val="none" w:sz="0" w:space="0" w:color="auto" w:frame="1"/>
              </w:rPr>
            </w:pPr>
            <w:r w:rsidRPr="00436073">
              <w:rPr>
                <w:rFonts w:eastAsia="Times New Roman"/>
                <w:bdr w:val="none" w:sz="0" w:space="0" w:color="auto" w:frame="1"/>
              </w:rPr>
              <w:t>2Partner Review</w:t>
            </w:r>
          </w:p>
        </w:tc>
        <w:tc>
          <w:tcPr>
            <w:tcW w:w="0" w:type="auto"/>
          </w:tcPr>
          <w:p w14:paraId="07B58CBA" w14:textId="63B44960" w:rsidR="00436073" w:rsidRPr="003A3AF0" w:rsidRDefault="00436073" w:rsidP="00436073">
            <w:pPr>
              <w:rPr>
                <w:rFonts w:eastAsia="Times New Roman"/>
                <w:bdr w:val="none" w:sz="0" w:space="0" w:color="auto" w:frame="1"/>
              </w:rPr>
            </w:pPr>
            <w:r>
              <w:rPr>
                <w:rFonts w:eastAsia="Times New Roman"/>
                <w:bdr w:val="none" w:sz="0" w:space="0" w:color="auto" w:frame="1"/>
              </w:rPr>
              <w:t>U</w:t>
            </w:r>
          </w:p>
        </w:tc>
      </w:tr>
      <w:tr w:rsidR="00436073" w:rsidRPr="003A3AF0" w14:paraId="06F16F36" w14:textId="77777777" w:rsidTr="00CB4902">
        <w:tc>
          <w:tcPr>
            <w:tcW w:w="0" w:type="auto"/>
            <w:vAlign w:val="center"/>
          </w:tcPr>
          <w:p w14:paraId="7EEFB358" w14:textId="0C2ED218" w:rsidR="00436073" w:rsidRPr="003A3AF0" w:rsidRDefault="00436073" w:rsidP="00436073">
            <w:pPr>
              <w:rPr>
                <w:rFonts w:eastAsia="Times New Roman"/>
                <w:bdr w:val="none" w:sz="0" w:space="0" w:color="auto" w:frame="1"/>
              </w:rPr>
            </w:pPr>
            <w:r w:rsidRPr="00436073">
              <w:rPr>
                <w:rFonts w:eastAsia="Times New Roman"/>
                <w:bdr w:val="none" w:sz="0" w:space="0" w:color="auto" w:frame="1"/>
              </w:rPr>
              <w:t>2Closing Partner Notes</w:t>
            </w:r>
          </w:p>
        </w:tc>
        <w:tc>
          <w:tcPr>
            <w:tcW w:w="0" w:type="auto"/>
          </w:tcPr>
          <w:p w14:paraId="4CC043AF" w14:textId="4492D43E" w:rsidR="00436073" w:rsidRPr="003A3AF0" w:rsidRDefault="00436073" w:rsidP="00436073">
            <w:pPr>
              <w:rPr>
                <w:rFonts w:eastAsia="Times New Roman"/>
                <w:bdr w:val="none" w:sz="0" w:space="0" w:color="auto" w:frame="1"/>
              </w:rPr>
            </w:pPr>
            <w:r>
              <w:rPr>
                <w:rFonts w:eastAsia="Times New Roman"/>
                <w:bdr w:val="none" w:sz="0" w:space="0" w:color="auto" w:frame="1"/>
              </w:rPr>
              <w:t>P</w:t>
            </w:r>
          </w:p>
        </w:tc>
      </w:tr>
      <w:tr w:rsidR="00436073" w:rsidRPr="003A3AF0" w14:paraId="1BBB2C71" w14:textId="77777777" w:rsidTr="00CB4902">
        <w:tc>
          <w:tcPr>
            <w:tcW w:w="0" w:type="auto"/>
            <w:vAlign w:val="center"/>
          </w:tcPr>
          <w:p w14:paraId="2F46E1B0" w14:textId="7B3EA34E" w:rsidR="00436073" w:rsidRPr="003A3AF0" w:rsidRDefault="00436073" w:rsidP="00436073">
            <w:pPr>
              <w:rPr>
                <w:rFonts w:eastAsia="Times New Roman"/>
                <w:bdr w:val="none" w:sz="0" w:space="0" w:color="auto" w:frame="1"/>
              </w:rPr>
            </w:pPr>
            <w:r w:rsidRPr="00436073">
              <w:rPr>
                <w:rFonts w:eastAsia="Times New Roman"/>
                <w:bdr w:val="none" w:sz="0" w:space="0" w:color="auto" w:frame="1"/>
              </w:rPr>
              <w:t>2Spiking Partner Notes</w:t>
            </w:r>
          </w:p>
        </w:tc>
        <w:tc>
          <w:tcPr>
            <w:tcW w:w="0" w:type="auto"/>
          </w:tcPr>
          <w:p w14:paraId="4D4CF0B5" w14:textId="4FE53AA5" w:rsidR="00436073" w:rsidRPr="003A3AF0" w:rsidRDefault="00436073" w:rsidP="00436073">
            <w:pPr>
              <w:rPr>
                <w:rFonts w:eastAsia="Times New Roman"/>
                <w:bdr w:val="none" w:sz="0" w:space="0" w:color="auto" w:frame="1"/>
              </w:rPr>
            </w:pPr>
            <w:r>
              <w:rPr>
                <w:rFonts w:eastAsia="Times New Roman"/>
                <w:bdr w:val="none" w:sz="0" w:space="0" w:color="auto" w:frame="1"/>
              </w:rPr>
              <w:t>U</w:t>
            </w:r>
          </w:p>
        </w:tc>
      </w:tr>
      <w:tr w:rsidR="00436073" w:rsidRPr="003A3AF0" w14:paraId="32D0963F" w14:textId="77777777" w:rsidTr="00CB4902">
        <w:tc>
          <w:tcPr>
            <w:tcW w:w="0" w:type="auto"/>
            <w:vAlign w:val="center"/>
          </w:tcPr>
          <w:p w14:paraId="3EBCABE9" w14:textId="1D5B6E24" w:rsidR="00436073" w:rsidRPr="003A3AF0" w:rsidRDefault="00436073" w:rsidP="00436073">
            <w:pPr>
              <w:rPr>
                <w:rFonts w:eastAsia="Times New Roman"/>
                <w:bdr w:val="none" w:sz="0" w:space="0" w:color="auto" w:frame="1"/>
              </w:rPr>
            </w:pPr>
            <w:r>
              <w:rPr>
                <w:rFonts w:eastAsia="Times New Roman"/>
                <w:bdr w:val="none" w:sz="0" w:space="0" w:color="auto" w:frame="1"/>
              </w:rPr>
              <w:t>3Partner Review</w:t>
            </w:r>
          </w:p>
        </w:tc>
        <w:tc>
          <w:tcPr>
            <w:tcW w:w="0" w:type="auto"/>
          </w:tcPr>
          <w:p w14:paraId="671BDBEA" w14:textId="579D2255" w:rsidR="00436073" w:rsidRPr="003A3AF0" w:rsidRDefault="00436073" w:rsidP="00436073">
            <w:pPr>
              <w:rPr>
                <w:rFonts w:eastAsia="Times New Roman"/>
                <w:bdr w:val="none" w:sz="0" w:space="0" w:color="auto" w:frame="1"/>
              </w:rPr>
            </w:pPr>
            <w:r>
              <w:rPr>
                <w:rFonts w:eastAsia="Times New Roman"/>
                <w:bdr w:val="none" w:sz="0" w:space="0" w:color="auto" w:frame="1"/>
              </w:rPr>
              <w:t>V</w:t>
            </w:r>
          </w:p>
        </w:tc>
      </w:tr>
      <w:tr w:rsidR="00436073" w:rsidRPr="003A3AF0" w14:paraId="40D59834" w14:textId="77777777" w:rsidTr="00CB4902">
        <w:tc>
          <w:tcPr>
            <w:tcW w:w="0" w:type="auto"/>
            <w:vAlign w:val="center"/>
          </w:tcPr>
          <w:p w14:paraId="454D3DB1" w14:textId="2D0BD735" w:rsidR="00436073" w:rsidRPr="003A3AF0" w:rsidRDefault="00436073" w:rsidP="00436073">
            <w:pPr>
              <w:rPr>
                <w:rFonts w:eastAsia="Times New Roman"/>
                <w:bdr w:val="none" w:sz="0" w:space="0" w:color="auto" w:frame="1"/>
              </w:rPr>
            </w:pPr>
            <w:r>
              <w:rPr>
                <w:rFonts w:eastAsia="Times New Roman"/>
                <w:bdr w:val="none" w:sz="0" w:space="0" w:color="auto" w:frame="1"/>
              </w:rPr>
              <w:t>3</w:t>
            </w:r>
            <w:r w:rsidRPr="00436073">
              <w:rPr>
                <w:rFonts w:eastAsia="Times New Roman"/>
                <w:bdr w:val="none" w:sz="0" w:space="0" w:color="auto" w:frame="1"/>
              </w:rPr>
              <w:t>Closing Partner Notes</w:t>
            </w:r>
          </w:p>
        </w:tc>
        <w:tc>
          <w:tcPr>
            <w:tcW w:w="0" w:type="auto"/>
          </w:tcPr>
          <w:p w14:paraId="3F4478A8" w14:textId="423B0D1E" w:rsidR="00436073" w:rsidRPr="003A3AF0" w:rsidRDefault="00436073" w:rsidP="00436073">
            <w:pPr>
              <w:rPr>
                <w:rFonts w:eastAsia="Times New Roman"/>
                <w:bdr w:val="none" w:sz="0" w:space="0" w:color="auto" w:frame="1"/>
              </w:rPr>
            </w:pPr>
            <w:r>
              <w:rPr>
                <w:rFonts w:eastAsia="Times New Roman"/>
                <w:bdr w:val="none" w:sz="0" w:space="0" w:color="auto" w:frame="1"/>
              </w:rPr>
              <w:t>P</w:t>
            </w:r>
          </w:p>
        </w:tc>
      </w:tr>
      <w:tr w:rsidR="00436073" w:rsidRPr="003A3AF0" w14:paraId="0C4E2C1F" w14:textId="77777777" w:rsidTr="00CB4902">
        <w:tc>
          <w:tcPr>
            <w:tcW w:w="0" w:type="auto"/>
            <w:vAlign w:val="center"/>
          </w:tcPr>
          <w:p w14:paraId="43CDE3E3" w14:textId="3A4BC713" w:rsidR="00436073" w:rsidRPr="003A3AF0" w:rsidRDefault="00436073" w:rsidP="00436073">
            <w:pPr>
              <w:rPr>
                <w:rFonts w:eastAsia="Times New Roman"/>
                <w:bdr w:val="none" w:sz="0" w:space="0" w:color="auto" w:frame="1"/>
              </w:rPr>
            </w:pPr>
            <w:r>
              <w:rPr>
                <w:rFonts w:eastAsia="Times New Roman"/>
                <w:bdr w:val="none" w:sz="0" w:space="0" w:color="auto" w:frame="1"/>
              </w:rPr>
              <w:t>3</w:t>
            </w:r>
            <w:r w:rsidRPr="00436073">
              <w:rPr>
                <w:rFonts w:eastAsia="Times New Roman"/>
                <w:bdr w:val="none" w:sz="0" w:space="0" w:color="auto" w:frame="1"/>
              </w:rPr>
              <w:t>Spiking Partner Notes</w:t>
            </w:r>
          </w:p>
        </w:tc>
        <w:tc>
          <w:tcPr>
            <w:tcW w:w="0" w:type="auto"/>
          </w:tcPr>
          <w:p w14:paraId="4CAC6291" w14:textId="6E730380" w:rsidR="00436073" w:rsidRPr="003A3AF0" w:rsidRDefault="00436073" w:rsidP="00436073">
            <w:pPr>
              <w:rPr>
                <w:rFonts w:eastAsia="Times New Roman"/>
                <w:bdr w:val="none" w:sz="0" w:space="0" w:color="auto" w:frame="1"/>
              </w:rPr>
            </w:pPr>
            <w:r>
              <w:rPr>
                <w:rFonts w:eastAsia="Times New Roman"/>
                <w:bdr w:val="none" w:sz="0" w:space="0" w:color="auto" w:frame="1"/>
              </w:rPr>
              <w:t>V</w:t>
            </w:r>
          </w:p>
        </w:tc>
      </w:tr>
      <w:tr w:rsidR="00436073" w:rsidRPr="003A3AF0" w14:paraId="4D8C8941" w14:textId="77777777" w:rsidTr="00CB4902">
        <w:tc>
          <w:tcPr>
            <w:tcW w:w="0" w:type="auto"/>
            <w:vAlign w:val="center"/>
          </w:tcPr>
          <w:p w14:paraId="795CEA58" w14:textId="0820EDEF" w:rsidR="00436073" w:rsidRPr="003A3AF0" w:rsidRDefault="00436073" w:rsidP="00436073">
            <w:pPr>
              <w:rPr>
                <w:rFonts w:eastAsia="Times New Roman"/>
                <w:bdr w:val="none" w:sz="0" w:space="0" w:color="auto" w:frame="1"/>
              </w:rPr>
            </w:pPr>
            <w:r w:rsidRPr="00436073">
              <w:rPr>
                <w:rFonts w:eastAsia="Times New Roman"/>
                <w:bdr w:val="none" w:sz="0" w:space="0" w:color="auto" w:frame="1"/>
              </w:rPr>
              <w:t>EQCR Review</w:t>
            </w:r>
          </w:p>
        </w:tc>
        <w:tc>
          <w:tcPr>
            <w:tcW w:w="0" w:type="auto"/>
          </w:tcPr>
          <w:p w14:paraId="7C9725A8" w14:textId="4D5A29E7" w:rsidR="00436073" w:rsidRPr="003A3AF0" w:rsidRDefault="00436073" w:rsidP="00436073">
            <w:pPr>
              <w:rPr>
                <w:rFonts w:eastAsia="Times New Roman"/>
                <w:bdr w:val="none" w:sz="0" w:space="0" w:color="auto" w:frame="1"/>
              </w:rPr>
            </w:pPr>
            <w:r>
              <w:rPr>
                <w:rFonts w:eastAsia="Times New Roman"/>
                <w:bdr w:val="none" w:sz="0" w:space="0" w:color="auto" w:frame="1"/>
              </w:rPr>
              <w:t>W</w:t>
            </w:r>
          </w:p>
        </w:tc>
      </w:tr>
      <w:tr w:rsidR="00436073" w:rsidRPr="003A3AF0" w14:paraId="0600DD86" w14:textId="77777777" w:rsidTr="00CB4902">
        <w:tc>
          <w:tcPr>
            <w:tcW w:w="0" w:type="auto"/>
            <w:vAlign w:val="center"/>
          </w:tcPr>
          <w:p w14:paraId="5E3622C3" w14:textId="7254AEFB" w:rsidR="00436073" w:rsidRPr="003A3AF0" w:rsidRDefault="00436073" w:rsidP="00436073">
            <w:pPr>
              <w:rPr>
                <w:rFonts w:eastAsia="Times New Roman"/>
                <w:bdr w:val="none" w:sz="0" w:space="0" w:color="auto" w:frame="1"/>
              </w:rPr>
            </w:pPr>
            <w:r w:rsidRPr="00436073">
              <w:rPr>
                <w:rFonts w:eastAsia="Times New Roman"/>
                <w:bdr w:val="none" w:sz="0" w:space="0" w:color="auto" w:frame="1"/>
              </w:rPr>
              <w:t>Closing EQCR Notes</w:t>
            </w:r>
          </w:p>
        </w:tc>
        <w:tc>
          <w:tcPr>
            <w:tcW w:w="0" w:type="auto"/>
          </w:tcPr>
          <w:p w14:paraId="5DE06EA0" w14:textId="17066C0C" w:rsidR="00436073" w:rsidRPr="003A3AF0" w:rsidRDefault="00436073" w:rsidP="00436073">
            <w:pPr>
              <w:rPr>
                <w:rFonts w:eastAsia="Times New Roman"/>
                <w:bdr w:val="none" w:sz="0" w:space="0" w:color="auto" w:frame="1"/>
              </w:rPr>
            </w:pPr>
            <w:r>
              <w:rPr>
                <w:rFonts w:eastAsia="Times New Roman"/>
                <w:bdr w:val="none" w:sz="0" w:space="0" w:color="auto" w:frame="1"/>
              </w:rPr>
              <w:t>P</w:t>
            </w:r>
          </w:p>
        </w:tc>
      </w:tr>
      <w:tr w:rsidR="00436073" w:rsidRPr="003A3AF0" w14:paraId="32FB5963" w14:textId="77777777" w:rsidTr="00CB4902">
        <w:tc>
          <w:tcPr>
            <w:tcW w:w="0" w:type="auto"/>
            <w:vAlign w:val="center"/>
            <w:hideMark/>
          </w:tcPr>
          <w:p w14:paraId="7AADDA17" w14:textId="18C285AE" w:rsidR="00436073" w:rsidRPr="003A3AF0" w:rsidRDefault="00436073" w:rsidP="00436073">
            <w:pPr>
              <w:spacing w:after="160" w:line="259" w:lineRule="auto"/>
              <w:rPr>
                <w:rFonts w:eastAsia="Times New Roman"/>
                <w:bdr w:val="none" w:sz="0" w:space="0" w:color="auto" w:frame="1"/>
              </w:rPr>
            </w:pPr>
            <w:r w:rsidRPr="00436073">
              <w:rPr>
                <w:rFonts w:eastAsia="Times New Roman"/>
                <w:bdr w:val="none" w:sz="0" w:space="0" w:color="auto" w:frame="1"/>
              </w:rPr>
              <w:t>Spiking EQCR Notes</w:t>
            </w:r>
          </w:p>
        </w:tc>
        <w:tc>
          <w:tcPr>
            <w:tcW w:w="0" w:type="auto"/>
            <w:hideMark/>
          </w:tcPr>
          <w:p w14:paraId="7A94A142" w14:textId="7B28FCE3" w:rsidR="00436073" w:rsidRPr="003A3AF0" w:rsidRDefault="00436073" w:rsidP="00436073">
            <w:pPr>
              <w:spacing w:after="160" w:line="259" w:lineRule="auto"/>
              <w:rPr>
                <w:rFonts w:eastAsia="Times New Roman"/>
                <w:bdr w:val="none" w:sz="0" w:space="0" w:color="auto" w:frame="1"/>
              </w:rPr>
            </w:pPr>
            <w:r>
              <w:rPr>
                <w:rFonts w:eastAsia="Times New Roman"/>
                <w:bdr w:val="none" w:sz="0" w:space="0" w:color="auto" w:frame="1"/>
              </w:rPr>
              <w:t>W</w:t>
            </w:r>
          </w:p>
        </w:tc>
      </w:tr>
      <w:tr w:rsidR="00436073" w:rsidRPr="003A3AF0" w14:paraId="1131E674" w14:textId="77777777" w:rsidTr="00CB4902">
        <w:tc>
          <w:tcPr>
            <w:tcW w:w="0" w:type="auto"/>
            <w:vAlign w:val="center"/>
            <w:hideMark/>
          </w:tcPr>
          <w:p w14:paraId="6FA100E8" w14:textId="03A6146E" w:rsidR="00436073" w:rsidRPr="003A3AF0" w:rsidRDefault="00436073" w:rsidP="00436073">
            <w:pPr>
              <w:spacing w:after="160" w:line="259" w:lineRule="auto"/>
              <w:rPr>
                <w:rFonts w:eastAsia="Times New Roman"/>
                <w:bdr w:val="none" w:sz="0" w:space="0" w:color="auto" w:frame="1"/>
              </w:rPr>
            </w:pPr>
            <w:r w:rsidRPr="00436073">
              <w:rPr>
                <w:rFonts w:eastAsia="Times New Roman"/>
                <w:bdr w:val="none" w:sz="0" w:space="0" w:color="auto" w:frame="1"/>
              </w:rPr>
              <w:t>Complete</w:t>
            </w:r>
          </w:p>
        </w:tc>
        <w:tc>
          <w:tcPr>
            <w:tcW w:w="0" w:type="auto"/>
            <w:hideMark/>
          </w:tcPr>
          <w:p w14:paraId="0EACAB3C" w14:textId="02FE1971" w:rsidR="00436073" w:rsidRPr="003A3AF0" w:rsidRDefault="00436073" w:rsidP="00436073">
            <w:pPr>
              <w:spacing w:after="160" w:line="259" w:lineRule="auto"/>
              <w:rPr>
                <w:rFonts w:eastAsia="Times New Roman"/>
                <w:bdr w:val="none" w:sz="0" w:space="0" w:color="auto" w:frame="1"/>
              </w:rPr>
            </w:pPr>
            <w:r>
              <w:rPr>
                <w:rFonts w:eastAsia="Times New Roman"/>
                <w:bdr w:val="none" w:sz="0" w:space="0" w:color="auto" w:frame="1"/>
              </w:rPr>
              <w:t>Complete</w:t>
            </w:r>
          </w:p>
        </w:tc>
      </w:tr>
      <w:tr w:rsidR="00436073" w:rsidRPr="003A3AF0" w14:paraId="58CBB8FC" w14:textId="77777777" w:rsidTr="00CB4902">
        <w:tc>
          <w:tcPr>
            <w:tcW w:w="0" w:type="auto"/>
            <w:vAlign w:val="center"/>
            <w:hideMark/>
          </w:tcPr>
          <w:p w14:paraId="4262B8D2" w14:textId="2F4BA7D4" w:rsidR="00436073" w:rsidRPr="003A3AF0" w:rsidRDefault="00436073" w:rsidP="00436073">
            <w:pPr>
              <w:spacing w:after="160" w:line="259" w:lineRule="auto"/>
              <w:rPr>
                <w:rFonts w:eastAsia="Times New Roman"/>
                <w:bdr w:val="none" w:sz="0" w:space="0" w:color="auto" w:frame="1"/>
              </w:rPr>
            </w:pPr>
            <w:r w:rsidRPr="00436073">
              <w:rPr>
                <w:rFonts w:eastAsia="Times New Roman"/>
                <w:bdr w:val="none" w:sz="0" w:space="0" w:color="auto" w:frame="1"/>
              </w:rPr>
              <w:t>Not Tested</w:t>
            </w:r>
          </w:p>
        </w:tc>
        <w:tc>
          <w:tcPr>
            <w:tcW w:w="0" w:type="auto"/>
            <w:hideMark/>
          </w:tcPr>
          <w:p w14:paraId="60593178" w14:textId="2DEAC34F" w:rsidR="00436073" w:rsidRPr="003A3AF0" w:rsidRDefault="00436073" w:rsidP="00436073">
            <w:pPr>
              <w:spacing w:after="160" w:line="259" w:lineRule="auto"/>
              <w:rPr>
                <w:rFonts w:eastAsia="Times New Roman"/>
                <w:bdr w:val="none" w:sz="0" w:space="0" w:color="auto" w:frame="1"/>
              </w:rPr>
            </w:pPr>
            <w:r w:rsidRPr="003A3AF0">
              <w:rPr>
                <w:rFonts w:eastAsia="Times New Roman"/>
                <w:bdr w:val="none" w:sz="0" w:space="0" w:color="auto" w:frame="1"/>
              </w:rPr>
              <w:t>Not Tested</w:t>
            </w:r>
          </w:p>
        </w:tc>
      </w:tr>
      <w:tr w:rsidR="00436073" w:rsidRPr="003A3AF0" w14:paraId="1F456CCE" w14:textId="77777777" w:rsidTr="00CB4902">
        <w:tc>
          <w:tcPr>
            <w:tcW w:w="0" w:type="auto"/>
            <w:vAlign w:val="center"/>
            <w:hideMark/>
          </w:tcPr>
          <w:p w14:paraId="1A848712" w14:textId="2BD952A7" w:rsidR="00436073" w:rsidRPr="003A3AF0" w:rsidRDefault="00436073" w:rsidP="00436073">
            <w:pPr>
              <w:spacing w:after="160" w:line="259" w:lineRule="auto"/>
              <w:rPr>
                <w:rFonts w:eastAsia="Times New Roman"/>
                <w:bdr w:val="none" w:sz="0" w:space="0" w:color="auto" w:frame="1"/>
              </w:rPr>
            </w:pPr>
            <w:r w:rsidRPr="00436073">
              <w:rPr>
                <w:rFonts w:eastAsia="Times New Roman"/>
                <w:bdr w:val="none" w:sz="0" w:space="0" w:color="auto" w:frame="1"/>
              </w:rPr>
              <w:t>INDUS</w:t>
            </w:r>
          </w:p>
        </w:tc>
        <w:tc>
          <w:tcPr>
            <w:tcW w:w="0" w:type="auto"/>
            <w:hideMark/>
          </w:tcPr>
          <w:p w14:paraId="693E8A1D" w14:textId="6F4DF86E" w:rsidR="00436073" w:rsidRPr="003A3AF0" w:rsidRDefault="00436073" w:rsidP="00436073">
            <w:pPr>
              <w:spacing w:after="160" w:line="259" w:lineRule="auto"/>
              <w:rPr>
                <w:rFonts w:eastAsia="Times New Roman"/>
                <w:bdr w:val="none" w:sz="0" w:space="0" w:color="auto" w:frame="1"/>
              </w:rPr>
            </w:pPr>
            <w:r>
              <w:rPr>
                <w:rFonts w:eastAsia="Times New Roman"/>
                <w:bdr w:val="none" w:sz="0" w:space="0" w:color="auto" w:frame="1"/>
              </w:rPr>
              <w:t>INDUS</w:t>
            </w:r>
          </w:p>
        </w:tc>
      </w:tr>
      <w:tr w:rsidR="00436073" w:rsidRPr="003A3AF0" w14:paraId="2E6AB406" w14:textId="77777777" w:rsidTr="00CB4902">
        <w:tc>
          <w:tcPr>
            <w:tcW w:w="0" w:type="auto"/>
            <w:vAlign w:val="center"/>
          </w:tcPr>
          <w:p w14:paraId="506AF940" w14:textId="77777777" w:rsidR="00436073" w:rsidRPr="00436073" w:rsidRDefault="00436073" w:rsidP="00436073">
            <w:pPr>
              <w:rPr>
                <w:rFonts w:eastAsia="Times New Roman"/>
                <w:bdr w:val="none" w:sz="0" w:space="0" w:color="auto" w:frame="1"/>
              </w:rPr>
            </w:pPr>
          </w:p>
        </w:tc>
        <w:tc>
          <w:tcPr>
            <w:tcW w:w="0" w:type="auto"/>
          </w:tcPr>
          <w:p w14:paraId="32E8F779" w14:textId="77777777" w:rsidR="00436073" w:rsidRDefault="00436073" w:rsidP="00436073">
            <w:pPr>
              <w:rPr>
                <w:rFonts w:eastAsia="Times New Roman"/>
                <w:bdr w:val="none" w:sz="0" w:space="0" w:color="auto" w:frame="1"/>
              </w:rPr>
            </w:pPr>
          </w:p>
        </w:tc>
      </w:tr>
    </w:tbl>
    <w:p w14:paraId="53D9849B" w14:textId="77777777" w:rsidR="003A3AF0" w:rsidRPr="003A3AF0" w:rsidRDefault="003A3AF0" w:rsidP="003A3AF0">
      <w:pPr>
        <w:numPr>
          <w:ilvl w:val="0"/>
          <w:numId w:val="31"/>
        </w:numPr>
        <w:rPr>
          <w:rFonts w:eastAsia="Times New Roman"/>
          <w:bdr w:val="none" w:sz="0" w:space="0" w:color="auto" w:frame="1"/>
        </w:rPr>
      </w:pPr>
      <w:r w:rsidRPr="003A3AF0">
        <w:rPr>
          <w:rFonts w:eastAsia="Times New Roman"/>
          <w:b/>
          <w:bCs/>
          <w:bdr w:val="none" w:sz="0" w:space="0" w:color="auto" w:frame="1"/>
        </w:rPr>
        <w:t>Named Range:</w:t>
      </w:r>
      <w:r w:rsidRPr="003A3AF0">
        <w:rPr>
          <w:rFonts w:eastAsia="Times New Roman"/>
          <w:bdr w:val="none" w:sz="0" w:space="0" w:color="auto" w:frame="1"/>
        </w:rPr>
        <w:t xml:space="preserve"> A named range called StatusLookupTable is created that refers to this entire table (e.g., LookupData!$A$2:$B$25).</w:t>
      </w:r>
    </w:p>
    <w:p w14:paraId="5AC10393" w14:textId="77777777" w:rsidR="003A3AF0" w:rsidRPr="003A3AF0" w:rsidRDefault="003A3AF0" w:rsidP="003A3AF0">
      <w:pPr>
        <w:numPr>
          <w:ilvl w:val="0"/>
          <w:numId w:val="31"/>
        </w:numPr>
        <w:rPr>
          <w:rFonts w:eastAsia="Times New Roman"/>
          <w:bdr w:val="none" w:sz="0" w:space="0" w:color="auto" w:frame="1"/>
        </w:rPr>
      </w:pPr>
      <w:r w:rsidRPr="003A3AF0">
        <w:rPr>
          <w:rFonts w:eastAsia="Times New Roman"/>
          <w:b/>
          <w:bCs/>
          <w:bdr w:val="none" w:sz="0" w:space="0" w:color="auto" w:frame="1"/>
        </w:rPr>
        <w:t>Formula Integration:</w:t>
      </w:r>
      <w:r w:rsidRPr="003A3AF0">
        <w:rPr>
          <w:rFonts w:eastAsia="Times New Roman"/>
          <w:bdr w:val="none" w:sz="0" w:space="0" w:color="auto" w:frame="1"/>
        </w:rPr>
        <w:t xml:space="preserve"> With this table, the formula in the Currently With column (M) on the 'Project Plan Detail' sheet becomes a robust INDEX/VLOOKUP combination, for example: =IFERROR(INDEX(P5:AC5, 1, MATCH(VLOOKUP(L5, StatusLookupTable, 2, FALSE), $P$1:$AC$1, 0)), VLOOKUP(L5, StatusLookupTable, 2, FALSE)). This formula looks up the status (L5), gets the corresponding column header from the helper table, finds that header in the main sheet's header row, and returns the name from that column for the current row.</w:t>
      </w:r>
    </w:p>
    <w:p w14:paraId="11EF67C7" w14:textId="110CE5D6" w:rsidR="00436073" w:rsidRPr="00436073" w:rsidRDefault="00436073" w:rsidP="00436073">
      <w:pPr>
        <w:numPr>
          <w:ilvl w:val="0"/>
          <w:numId w:val="48"/>
        </w:numPr>
        <w:rPr>
          <w:rFonts w:eastAsia="Times New Roman"/>
          <w:bdr w:val="none" w:sz="0" w:space="0" w:color="auto" w:frame="1"/>
        </w:rPr>
      </w:pPr>
    </w:p>
    <w:p w14:paraId="74FCB7D0" w14:textId="77777777" w:rsidR="00E134B7" w:rsidRDefault="00E134B7">
      <w:pPr>
        <w:rPr>
          <w:rFonts w:eastAsia="Times New Roman"/>
          <w:bdr w:val="none" w:sz="0" w:space="0" w:color="auto" w:frame="1"/>
        </w:rPr>
      </w:pPr>
    </w:p>
    <w:p w14:paraId="2613DB19" w14:textId="260A521C" w:rsidR="0034524B" w:rsidRDefault="0034524B">
      <w:pPr>
        <w:rPr>
          <w:rFonts w:eastAsia="Times New Roman"/>
          <w:bdr w:val="none" w:sz="0" w:space="0" w:color="auto" w:frame="1"/>
        </w:rPr>
      </w:pPr>
      <w:r>
        <w:rPr>
          <w:rFonts w:eastAsia="Times New Roman"/>
          <w:bdr w:val="none" w:sz="0" w:space="0" w:color="auto" w:frame="1"/>
        </w:rPr>
        <w:br w:type="page"/>
      </w:r>
    </w:p>
    <w:p w14:paraId="0690C823" w14:textId="77777777" w:rsidR="00E134B7" w:rsidRDefault="00E134B7">
      <w:pPr>
        <w:rPr>
          <w:rFonts w:eastAsia="Times New Roman"/>
          <w:bdr w:val="none" w:sz="0" w:space="0" w:color="auto" w:frame="1"/>
        </w:rPr>
      </w:pPr>
    </w:p>
    <w:p w14:paraId="5F94C78E" w14:textId="77777777" w:rsidR="00E134B7" w:rsidRDefault="00E134B7">
      <w:pPr>
        <w:rPr>
          <w:rFonts w:asciiTheme="majorHAnsi" w:eastAsia="Times New Roman" w:hAnsiTheme="majorHAnsi" w:cstheme="majorBidi"/>
          <w:color w:val="0F4761" w:themeColor="accent1" w:themeShade="BF"/>
          <w:sz w:val="32"/>
          <w:szCs w:val="32"/>
          <w:bdr w:val="none" w:sz="0" w:space="0" w:color="auto" w:frame="1"/>
        </w:rPr>
      </w:pPr>
    </w:p>
    <w:p w14:paraId="288F4DFE" w14:textId="000A4C0A" w:rsidR="0034524B" w:rsidRPr="0034524B" w:rsidRDefault="0034524B" w:rsidP="0034524B">
      <w:pPr>
        <w:pStyle w:val="Heading1"/>
        <w:rPr>
          <w:rFonts w:eastAsia="Times New Roman"/>
        </w:rPr>
      </w:pPr>
      <w:r w:rsidRPr="0034524B">
        <w:rPr>
          <w:rFonts w:eastAsia="Times New Roman"/>
          <w:bdr w:val="none" w:sz="0" w:space="0" w:color="auto" w:frame="1"/>
        </w:rPr>
        <w:t>D. Tab (Hidden): WorkflowConfig</w:t>
      </w:r>
    </w:p>
    <w:p w14:paraId="1CAFC345" w14:textId="77777777" w:rsidR="0034524B" w:rsidRPr="0034524B" w:rsidRDefault="0034524B" w:rsidP="0034524B">
      <w:pPr>
        <w:numPr>
          <w:ilvl w:val="0"/>
          <w:numId w:val="25"/>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Purpose:</w:t>
      </w:r>
      <w:r w:rsidRPr="0034524B">
        <w:rPr>
          <w:rFonts w:ascii="Arial" w:eastAsia="Times New Roman" w:hAnsi="Arial" w:cs="Arial"/>
          <w:color w:val="1B1C1D"/>
          <w:kern w:val="0"/>
          <w:sz w:val="24"/>
          <w:szCs w:val="24"/>
          <w14:ligatures w14:val="none"/>
        </w:rPr>
        <w:t xml:space="preserve"> The engine for the advanced "Done?" </w:t>
      </w:r>
      <w:r w:rsidRPr="0034524B">
        <w:rPr>
          <w:rFonts w:ascii="Arial" w:eastAsia="Times New Roman" w:hAnsi="Arial" w:cs="Arial"/>
          <w:color w:val="1B1C1D"/>
          <w:kern w:val="0"/>
          <w:sz w:val="24"/>
          <w:szCs w:val="24"/>
          <w:bdr w:val="none" w:sz="0" w:space="0" w:color="auto" w:frame="1"/>
          <w14:ligatures w14:val="none"/>
        </w:rPr>
        <w:t>/ "Passed" milestone calculation, defining the entire workflow numerically</w:t>
      </w:r>
      <w:r w:rsidRPr="0034524B">
        <w:rPr>
          <w:rFonts w:ascii="Arial" w:eastAsia="Times New Roman" w:hAnsi="Arial" w:cs="Arial"/>
          <w:color w:val="575B5F"/>
          <w:kern w:val="0"/>
          <w:sz w:val="24"/>
          <w:szCs w:val="24"/>
          <w:bdr w:val="none" w:sz="0" w:space="0" w:color="auto" w:frame="1"/>
          <w:vertAlign w:val="superscript"/>
          <w14:ligatures w14:val="none"/>
        </w:rPr>
        <w:t>126</w:t>
      </w:r>
      <w:r w:rsidRPr="0034524B">
        <w:rPr>
          <w:rFonts w:ascii="Arial" w:eastAsia="Times New Roman" w:hAnsi="Arial" w:cs="Arial"/>
          <w:color w:val="1B1C1D"/>
          <w:kern w:val="0"/>
          <w:sz w:val="24"/>
          <w:szCs w:val="24"/>
          <w14:ligatures w14:val="none"/>
        </w:rPr>
        <w:t>.</w:t>
      </w:r>
    </w:p>
    <w:p w14:paraId="1DE2F82C" w14:textId="77777777" w:rsidR="0034524B" w:rsidRPr="0034524B" w:rsidRDefault="0034524B" w:rsidP="0034524B">
      <w:pPr>
        <w:numPr>
          <w:ilvl w:val="0"/>
          <w:numId w:val="25"/>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Setup:</w:t>
      </w:r>
      <w:r w:rsidRPr="0034524B">
        <w:rPr>
          <w:rFonts w:ascii="Arial" w:eastAsia="Times New Roman" w:hAnsi="Arial" w:cs="Arial"/>
          <w:color w:val="1B1C1D"/>
          <w:kern w:val="0"/>
          <w:sz w:val="24"/>
          <w:szCs w:val="24"/>
          <w:bdr w:val="none" w:sz="0" w:space="0" w:color="auto" w:frame="1"/>
          <w14:ligatures w14:val="none"/>
        </w:rPr>
        <w:t xml:space="preserve"> A sheet named </w:t>
      </w:r>
      <w:r w:rsidRPr="0034524B">
        <w:rPr>
          <w:rFonts w:ascii="Arial" w:eastAsia="Times New Roman" w:hAnsi="Arial" w:cs="Arial"/>
          <w:color w:val="575B5F"/>
          <w:kern w:val="0"/>
          <w:sz w:val="20"/>
          <w:szCs w:val="20"/>
          <w:bdr w:val="none" w:sz="0" w:space="0" w:color="auto" w:frame="1"/>
          <w14:ligatures w14:val="none"/>
        </w:rPr>
        <w:t>WorkflowConfig</w:t>
      </w:r>
      <w:r w:rsidRPr="0034524B">
        <w:rPr>
          <w:rFonts w:ascii="Arial" w:eastAsia="Times New Roman" w:hAnsi="Arial" w:cs="Arial"/>
          <w:color w:val="575B5F"/>
          <w:kern w:val="0"/>
          <w:sz w:val="24"/>
          <w:szCs w:val="24"/>
          <w:bdr w:val="none" w:sz="0" w:space="0" w:color="auto" w:frame="1"/>
          <w:vertAlign w:val="superscript"/>
          <w14:ligatures w14:val="none"/>
        </w:rPr>
        <w:t>127</w:t>
      </w:r>
      <w:r w:rsidRPr="0034524B">
        <w:rPr>
          <w:rFonts w:ascii="Arial" w:eastAsia="Times New Roman" w:hAnsi="Arial" w:cs="Arial"/>
          <w:color w:val="1B1C1D"/>
          <w:kern w:val="0"/>
          <w:sz w:val="24"/>
          <w:szCs w:val="24"/>
          <w14:ligatures w14:val="none"/>
        </w:rPr>
        <w:t>.</w:t>
      </w:r>
    </w:p>
    <w:p w14:paraId="27577C1D" w14:textId="77777777" w:rsidR="0034524B" w:rsidRPr="0034524B" w:rsidRDefault="0034524B" w:rsidP="0034524B">
      <w:pPr>
        <w:numPr>
          <w:ilvl w:val="0"/>
          <w:numId w:val="25"/>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1B1C1D"/>
          <w:kern w:val="0"/>
          <w:sz w:val="24"/>
          <w:szCs w:val="24"/>
          <w:bdr w:val="none" w:sz="0" w:space="0" w:color="auto" w:frame="1"/>
          <w14:ligatures w14:val="none"/>
        </w:rPr>
        <w:t>Data Table:</w:t>
      </w:r>
      <w:r w:rsidRPr="0034524B">
        <w:rPr>
          <w:rFonts w:ascii="Arial" w:eastAsia="Times New Roman" w:hAnsi="Arial" w:cs="Arial"/>
          <w:color w:val="1B1C1D"/>
          <w:kern w:val="0"/>
          <w:sz w:val="24"/>
          <w:szCs w:val="24"/>
          <w:bdr w:val="none" w:sz="0" w:space="0" w:color="auto" w:frame="1"/>
          <w14:ligatures w14:val="none"/>
        </w:rPr>
        <w:t xml:space="preserve"> A three-column table containing </w:t>
      </w:r>
      <w:r w:rsidRPr="0034524B">
        <w:rPr>
          <w:rFonts w:ascii="Arial" w:eastAsia="Times New Roman" w:hAnsi="Arial" w:cs="Arial"/>
          <w:color w:val="575B5F"/>
          <w:kern w:val="0"/>
          <w:sz w:val="20"/>
          <w:szCs w:val="20"/>
          <w:bdr w:val="none" w:sz="0" w:space="0" w:color="auto" w:frame="1"/>
          <w14:ligatures w14:val="none"/>
        </w:rPr>
        <w:t>Status</w:t>
      </w:r>
      <w:r w:rsidRPr="0034524B">
        <w:rPr>
          <w:rFonts w:ascii="Arial" w:eastAsia="Times New Roman" w:hAnsi="Arial" w:cs="Arial"/>
          <w:color w:val="1B1C1D"/>
          <w:kern w:val="0"/>
          <w:sz w:val="24"/>
          <w:szCs w:val="24"/>
          <w:bdr w:val="none" w:sz="0" w:space="0" w:color="auto" w:frame="1"/>
          <w14:ligatures w14:val="none"/>
        </w:rPr>
        <w:t xml:space="preserve">, </w:t>
      </w:r>
      <w:r w:rsidRPr="0034524B">
        <w:rPr>
          <w:rFonts w:ascii="Arial" w:eastAsia="Times New Roman" w:hAnsi="Arial" w:cs="Arial"/>
          <w:color w:val="575B5F"/>
          <w:kern w:val="0"/>
          <w:sz w:val="20"/>
          <w:szCs w:val="20"/>
          <w:bdr w:val="none" w:sz="0" w:space="0" w:color="auto" w:frame="1"/>
          <w14:ligatures w14:val="none"/>
        </w:rPr>
        <w:t>Sequence</w:t>
      </w:r>
      <w:r w:rsidRPr="0034524B">
        <w:rPr>
          <w:rFonts w:ascii="Arial" w:eastAsia="Times New Roman" w:hAnsi="Arial" w:cs="Arial"/>
          <w:color w:val="1B1C1D"/>
          <w:kern w:val="0"/>
          <w:sz w:val="24"/>
          <w:szCs w:val="24"/>
          <w:bdr w:val="none" w:sz="0" w:space="0" w:color="auto" w:frame="1"/>
          <w14:ligatures w14:val="none"/>
        </w:rPr>
        <w:t xml:space="preserve">, and </w:t>
      </w:r>
      <w:r w:rsidRPr="0034524B">
        <w:rPr>
          <w:rFonts w:ascii="Arial" w:eastAsia="Times New Roman" w:hAnsi="Arial" w:cs="Arial"/>
          <w:color w:val="575B5F"/>
          <w:kern w:val="0"/>
          <w:sz w:val="20"/>
          <w:szCs w:val="20"/>
          <w:bdr w:val="none" w:sz="0" w:space="0" w:color="auto" w:frame="1"/>
          <w14:ligatures w14:val="none"/>
        </w:rPr>
        <w:t>RoleMilestone</w:t>
      </w:r>
      <w:r w:rsidRPr="0034524B">
        <w:rPr>
          <w:rFonts w:ascii="Arial" w:eastAsia="Times New Roman" w:hAnsi="Arial" w:cs="Arial"/>
          <w:color w:val="575B5F"/>
          <w:kern w:val="0"/>
          <w:sz w:val="24"/>
          <w:szCs w:val="24"/>
          <w:bdr w:val="none" w:sz="0" w:space="0" w:color="auto" w:frame="1"/>
          <w:vertAlign w:val="superscript"/>
          <w14:ligatures w14:val="none"/>
        </w:rPr>
        <w:t>128</w:t>
      </w:r>
      <w:r w:rsidRPr="0034524B">
        <w:rPr>
          <w:rFonts w:ascii="Arial" w:eastAsia="Times New Roman" w:hAnsi="Arial" w:cs="Arial"/>
          <w:color w:val="1B1C1D"/>
          <w:kern w:val="0"/>
          <w:sz w:val="24"/>
          <w:szCs w:val="24"/>
          <w14:ligatures w14:val="none"/>
        </w:rPr>
        <w:t xml:space="preserve">. </w:t>
      </w:r>
    </w:p>
    <w:p w14:paraId="62412CFD" w14:textId="77777777" w:rsidR="0034524B" w:rsidRPr="0034524B" w:rsidRDefault="0034524B" w:rsidP="0034524B">
      <w:pPr>
        <w:numPr>
          <w:ilvl w:val="1"/>
          <w:numId w:val="25"/>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575B5F"/>
          <w:kern w:val="0"/>
          <w:sz w:val="20"/>
          <w:szCs w:val="20"/>
          <w:bdr w:val="none" w:sz="0" w:space="0" w:color="auto" w:frame="1"/>
          <w14:ligatures w14:val="none"/>
        </w:rPr>
        <w:t>Status</w:t>
      </w:r>
      <w:r w:rsidRPr="0034524B">
        <w:rPr>
          <w:rFonts w:ascii="Arial" w:eastAsia="Times New Roman" w:hAnsi="Arial" w:cs="Arial"/>
          <w:b/>
          <w:bCs/>
          <w:color w:val="1B1C1D"/>
          <w:kern w:val="0"/>
          <w:sz w:val="24"/>
          <w:szCs w:val="24"/>
          <w:bdr w:val="none" w:sz="0" w:space="0" w:color="auto" w:frame="1"/>
          <w14:ligatures w14:val="none"/>
        </w:rPr>
        <w:t>:</w:t>
      </w:r>
      <w:r w:rsidRPr="0034524B">
        <w:rPr>
          <w:rFonts w:ascii="Arial" w:eastAsia="Times New Roman" w:hAnsi="Arial" w:cs="Arial"/>
          <w:color w:val="1B1C1D"/>
          <w:kern w:val="0"/>
          <w:sz w:val="24"/>
          <w:szCs w:val="24"/>
          <w:bdr w:val="none" w:sz="0" w:space="0" w:color="auto" w:frame="1"/>
          <w14:ligatures w14:val="none"/>
        </w:rPr>
        <w:t xml:space="preserve"> An exact list of all possible statuses</w:t>
      </w:r>
      <w:r w:rsidRPr="0034524B">
        <w:rPr>
          <w:rFonts w:ascii="Arial" w:eastAsia="Times New Roman" w:hAnsi="Arial" w:cs="Arial"/>
          <w:color w:val="575B5F"/>
          <w:kern w:val="0"/>
          <w:sz w:val="24"/>
          <w:szCs w:val="24"/>
          <w:bdr w:val="none" w:sz="0" w:space="0" w:color="auto" w:frame="1"/>
          <w:vertAlign w:val="superscript"/>
          <w14:ligatures w14:val="none"/>
        </w:rPr>
        <w:t>129</w:t>
      </w:r>
      <w:r w:rsidRPr="0034524B">
        <w:rPr>
          <w:rFonts w:ascii="Arial" w:eastAsia="Times New Roman" w:hAnsi="Arial" w:cs="Arial"/>
          <w:color w:val="1B1C1D"/>
          <w:kern w:val="0"/>
          <w:sz w:val="24"/>
          <w:szCs w:val="24"/>
          <w14:ligatures w14:val="none"/>
        </w:rPr>
        <w:t>.</w:t>
      </w:r>
    </w:p>
    <w:p w14:paraId="7967D88C" w14:textId="77777777" w:rsidR="0034524B" w:rsidRPr="0034524B" w:rsidRDefault="0034524B" w:rsidP="0034524B">
      <w:pPr>
        <w:numPr>
          <w:ilvl w:val="1"/>
          <w:numId w:val="25"/>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575B5F"/>
          <w:kern w:val="0"/>
          <w:sz w:val="20"/>
          <w:szCs w:val="20"/>
          <w:bdr w:val="none" w:sz="0" w:space="0" w:color="auto" w:frame="1"/>
          <w14:ligatures w14:val="none"/>
        </w:rPr>
        <w:t>Sequence</w:t>
      </w:r>
      <w:r w:rsidRPr="0034524B">
        <w:rPr>
          <w:rFonts w:ascii="Arial" w:eastAsia="Times New Roman" w:hAnsi="Arial" w:cs="Arial"/>
          <w:b/>
          <w:bCs/>
          <w:color w:val="1B1C1D"/>
          <w:kern w:val="0"/>
          <w:sz w:val="24"/>
          <w:szCs w:val="24"/>
          <w:bdr w:val="none" w:sz="0" w:space="0" w:color="auto" w:frame="1"/>
          <w14:ligatures w14:val="none"/>
        </w:rPr>
        <w:t>:</w:t>
      </w:r>
      <w:r w:rsidRPr="0034524B">
        <w:rPr>
          <w:rFonts w:ascii="Arial" w:eastAsia="Times New Roman" w:hAnsi="Arial" w:cs="Arial"/>
          <w:color w:val="1B1C1D"/>
          <w:kern w:val="0"/>
          <w:sz w:val="24"/>
          <w:szCs w:val="24"/>
          <w:bdr w:val="none" w:sz="0" w:space="0" w:color="auto" w:frame="1"/>
          <w14:ligatures w14:val="none"/>
        </w:rPr>
        <w:t xml:space="preserve"> A unique number defining each status's position in the workflow</w:t>
      </w:r>
      <w:r w:rsidRPr="0034524B">
        <w:rPr>
          <w:rFonts w:ascii="Arial" w:eastAsia="Times New Roman" w:hAnsi="Arial" w:cs="Arial"/>
          <w:color w:val="575B5F"/>
          <w:kern w:val="0"/>
          <w:sz w:val="24"/>
          <w:szCs w:val="24"/>
          <w:bdr w:val="none" w:sz="0" w:space="0" w:color="auto" w:frame="1"/>
          <w:vertAlign w:val="superscript"/>
          <w14:ligatures w14:val="none"/>
        </w:rPr>
        <w:t>130</w:t>
      </w:r>
      <w:r w:rsidRPr="0034524B">
        <w:rPr>
          <w:rFonts w:ascii="Arial" w:eastAsia="Times New Roman" w:hAnsi="Arial" w:cs="Arial"/>
          <w:color w:val="1B1C1D"/>
          <w:kern w:val="0"/>
          <w:sz w:val="24"/>
          <w:szCs w:val="24"/>
          <w14:ligatures w14:val="none"/>
        </w:rPr>
        <w:t>.</w:t>
      </w:r>
    </w:p>
    <w:p w14:paraId="1FEB6F9E" w14:textId="77777777" w:rsidR="0034524B" w:rsidRPr="0034524B" w:rsidRDefault="0034524B" w:rsidP="0034524B">
      <w:pPr>
        <w:numPr>
          <w:ilvl w:val="1"/>
          <w:numId w:val="25"/>
        </w:numPr>
        <w:spacing w:after="0" w:line="240" w:lineRule="auto"/>
        <w:rPr>
          <w:rFonts w:ascii="Arial" w:eastAsia="Times New Roman" w:hAnsi="Arial" w:cs="Arial"/>
          <w:color w:val="1B1C1D"/>
          <w:kern w:val="0"/>
          <w:sz w:val="24"/>
          <w:szCs w:val="24"/>
          <w14:ligatures w14:val="none"/>
        </w:rPr>
      </w:pPr>
      <w:r w:rsidRPr="0034524B">
        <w:rPr>
          <w:rFonts w:ascii="Arial" w:eastAsia="Times New Roman" w:hAnsi="Arial" w:cs="Arial"/>
          <w:b/>
          <w:bCs/>
          <w:color w:val="575B5F"/>
          <w:kern w:val="0"/>
          <w:sz w:val="20"/>
          <w:szCs w:val="20"/>
          <w:bdr w:val="none" w:sz="0" w:space="0" w:color="auto" w:frame="1"/>
          <w14:ligatures w14:val="none"/>
        </w:rPr>
        <w:t>RoleMilestone</w:t>
      </w:r>
      <w:r w:rsidRPr="0034524B">
        <w:rPr>
          <w:rFonts w:ascii="Arial" w:eastAsia="Times New Roman" w:hAnsi="Arial" w:cs="Arial"/>
          <w:b/>
          <w:bCs/>
          <w:color w:val="1B1C1D"/>
          <w:kern w:val="0"/>
          <w:sz w:val="24"/>
          <w:szCs w:val="24"/>
          <w:bdr w:val="none" w:sz="0" w:space="0" w:color="auto" w:frame="1"/>
          <w14:ligatures w14:val="none"/>
        </w:rPr>
        <w:t>:</w:t>
      </w:r>
      <w:r w:rsidRPr="0034524B">
        <w:rPr>
          <w:rFonts w:ascii="Arial" w:eastAsia="Times New Roman" w:hAnsi="Arial" w:cs="Arial"/>
          <w:color w:val="1B1C1D"/>
          <w:kern w:val="0"/>
          <w:sz w:val="24"/>
          <w:szCs w:val="24"/>
          <w:bdr w:val="none" w:sz="0" w:space="0" w:color="auto" w:frame="1"/>
          <w14:ligatures w14:val="none"/>
        </w:rPr>
        <w:t xml:space="preserve"> The name of the role whose work is considered "Passed" once the workflow reaches the corresponding status</w:t>
      </w:r>
      <w:r w:rsidRPr="0034524B">
        <w:rPr>
          <w:rFonts w:ascii="Arial" w:eastAsia="Times New Roman" w:hAnsi="Arial" w:cs="Arial"/>
          <w:color w:val="575B5F"/>
          <w:kern w:val="0"/>
          <w:sz w:val="24"/>
          <w:szCs w:val="24"/>
          <w:bdr w:val="none" w:sz="0" w:space="0" w:color="auto" w:frame="1"/>
          <w:vertAlign w:val="superscript"/>
          <w14:ligatures w14:val="none"/>
        </w:rPr>
        <w:t>131</w:t>
      </w:r>
      <w:r w:rsidRPr="0034524B">
        <w:rPr>
          <w:rFonts w:ascii="Arial" w:eastAsia="Times New Roman" w:hAnsi="Arial" w:cs="Arial"/>
          <w:color w:val="1B1C1D"/>
          <w:kern w:val="0"/>
          <w:sz w:val="24"/>
          <w:szCs w:val="24"/>
          <w14:ligatures w14:val="none"/>
        </w:rPr>
        <w:t>.</w:t>
      </w:r>
    </w:p>
    <w:tbl>
      <w:tblPr>
        <w:tblStyle w:val="TABLR0"/>
        <w:tblW w:w="8590" w:type="dxa"/>
        <w:tblLook w:val="04A0" w:firstRow="1" w:lastRow="0" w:firstColumn="1" w:lastColumn="0" w:noHBand="0" w:noVBand="1"/>
      </w:tblPr>
      <w:tblGrid>
        <w:gridCol w:w="3923"/>
        <w:gridCol w:w="1666"/>
        <w:gridCol w:w="3001"/>
      </w:tblGrid>
      <w:tr w:rsidR="0034524B" w:rsidRPr="0002582F" w14:paraId="0862468D" w14:textId="77777777" w:rsidTr="0034524B">
        <w:trPr>
          <w:trHeight w:val="161"/>
        </w:trPr>
        <w:tc>
          <w:tcPr>
            <w:tcW w:w="0" w:type="auto"/>
            <w:hideMark/>
          </w:tcPr>
          <w:p w14:paraId="5C3A38BA" w14:textId="77777777" w:rsidR="0034524B" w:rsidRPr="0002582F" w:rsidRDefault="0034524B" w:rsidP="00515B06">
            <w:pPr>
              <w:spacing w:after="160" w:line="259" w:lineRule="auto"/>
              <w:rPr>
                <w:b/>
                <w:bCs/>
              </w:rPr>
            </w:pPr>
            <w:r w:rsidRPr="0002582F">
              <w:rPr>
                <w:b/>
                <w:bCs/>
              </w:rPr>
              <w:t>Status</w:t>
            </w:r>
          </w:p>
        </w:tc>
        <w:tc>
          <w:tcPr>
            <w:tcW w:w="0" w:type="auto"/>
            <w:hideMark/>
          </w:tcPr>
          <w:p w14:paraId="409F293D" w14:textId="77777777" w:rsidR="0034524B" w:rsidRPr="0002582F" w:rsidRDefault="0034524B" w:rsidP="00515B06">
            <w:pPr>
              <w:spacing w:after="160" w:line="259" w:lineRule="auto"/>
              <w:rPr>
                <w:b/>
                <w:bCs/>
              </w:rPr>
            </w:pPr>
            <w:r w:rsidRPr="0002582F">
              <w:rPr>
                <w:b/>
                <w:bCs/>
              </w:rPr>
              <w:t>Sequence</w:t>
            </w:r>
          </w:p>
        </w:tc>
        <w:tc>
          <w:tcPr>
            <w:tcW w:w="0" w:type="auto"/>
            <w:hideMark/>
          </w:tcPr>
          <w:p w14:paraId="34FDD1B1" w14:textId="77777777" w:rsidR="0034524B" w:rsidRPr="0002582F" w:rsidRDefault="0034524B" w:rsidP="00515B06">
            <w:pPr>
              <w:spacing w:after="160" w:line="259" w:lineRule="auto"/>
              <w:rPr>
                <w:b/>
                <w:bCs/>
              </w:rPr>
            </w:pPr>
            <w:r w:rsidRPr="0002582F">
              <w:rPr>
                <w:b/>
                <w:bCs/>
              </w:rPr>
              <w:t>RoleMilestone</w:t>
            </w:r>
          </w:p>
        </w:tc>
      </w:tr>
      <w:tr w:rsidR="0034524B" w:rsidRPr="0002582F" w14:paraId="54D4BC9E" w14:textId="77777777" w:rsidTr="0034524B">
        <w:trPr>
          <w:trHeight w:val="167"/>
        </w:trPr>
        <w:tc>
          <w:tcPr>
            <w:tcW w:w="0" w:type="auto"/>
            <w:hideMark/>
          </w:tcPr>
          <w:p w14:paraId="3D393B22" w14:textId="77777777" w:rsidR="0034524B" w:rsidRPr="0002582F" w:rsidRDefault="0034524B" w:rsidP="00515B06">
            <w:pPr>
              <w:spacing w:after="160" w:line="259" w:lineRule="auto"/>
            </w:pPr>
            <w:r w:rsidRPr="0002582F">
              <w:t>Not Started</w:t>
            </w:r>
          </w:p>
        </w:tc>
        <w:tc>
          <w:tcPr>
            <w:tcW w:w="0" w:type="auto"/>
            <w:hideMark/>
          </w:tcPr>
          <w:p w14:paraId="579E4BC3" w14:textId="77777777" w:rsidR="0034524B" w:rsidRPr="0002582F" w:rsidRDefault="0034524B" w:rsidP="00515B06">
            <w:pPr>
              <w:spacing w:after="160" w:line="259" w:lineRule="auto"/>
            </w:pPr>
            <w:r w:rsidRPr="0002582F">
              <w:t>1</w:t>
            </w:r>
          </w:p>
        </w:tc>
        <w:tc>
          <w:tcPr>
            <w:tcW w:w="0" w:type="auto"/>
            <w:hideMark/>
          </w:tcPr>
          <w:p w14:paraId="6ECD4B75" w14:textId="77777777" w:rsidR="0034524B" w:rsidRPr="0002582F" w:rsidRDefault="0034524B" w:rsidP="00515B06">
            <w:pPr>
              <w:spacing w:after="160" w:line="259" w:lineRule="auto"/>
            </w:pPr>
          </w:p>
        </w:tc>
      </w:tr>
      <w:tr w:rsidR="0034524B" w:rsidRPr="0002582F" w14:paraId="75D50871" w14:textId="77777777" w:rsidTr="0034524B">
        <w:trPr>
          <w:trHeight w:val="167"/>
        </w:trPr>
        <w:tc>
          <w:tcPr>
            <w:tcW w:w="0" w:type="auto"/>
            <w:hideMark/>
          </w:tcPr>
          <w:p w14:paraId="0054CFA5" w14:textId="77777777" w:rsidR="0034524B" w:rsidRPr="0002582F" w:rsidRDefault="0034524B" w:rsidP="00515B06">
            <w:pPr>
              <w:spacing w:after="160" w:line="259" w:lineRule="auto"/>
            </w:pPr>
            <w:r w:rsidRPr="0002582F">
              <w:t>Pending Evidence</w:t>
            </w:r>
          </w:p>
        </w:tc>
        <w:tc>
          <w:tcPr>
            <w:tcW w:w="0" w:type="auto"/>
            <w:hideMark/>
          </w:tcPr>
          <w:p w14:paraId="50AEA30A" w14:textId="77777777" w:rsidR="0034524B" w:rsidRPr="0002582F" w:rsidRDefault="0034524B" w:rsidP="00515B06">
            <w:pPr>
              <w:spacing w:after="160" w:line="259" w:lineRule="auto"/>
            </w:pPr>
            <w:r w:rsidRPr="0002582F">
              <w:t>2</w:t>
            </w:r>
          </w:p>
        </w:tc>
        <w:tc>
          <w:tcPr>
            <w:tcW w:w="0" w:type="auto"/>
            <w:hideMark/>
          </w:tcPr>
          <w:p w14:paraId="56B19604" w14:textId="77777777" w:rsidR="0034524B" w:rsidRPr="0002582F" w:rsidRDefault="0034524B" w:rsidP="00515B06">
            <w:pPr>
              <w:spacing w:after="160" w:line="259" w:lineRule="auto"/>
            </w:pPr>
          </w:p>
        </w:tc>
      </w:tr>
      <w:tr w:rsidR="0034524B" w:rsidRPr="0002582F" w14:paraId="458CD8D7" w14:textId="77777777" w:rsidTr="0034524B">
        <w:trPr>
          <w:trHeight w:val="167"/>
        </w:trPr>
        <w:tc>
          <w:tcPr>
            <w:tcW w:w="0" w:type="auto"/>
            <w:hideMark/>
          </w:tcPr>
          <w:p w14:paraId="08B1D3F6" w14:textId="77777777" w:rsidR="0034524B" w:rsidRPr="0002582F" w:rsidRDefault="0034524B" w:rsidP="00515B06">
            <w:pPr>
              <w:spacing w:after="160" w:line="259" w:lineRule="auto"/>
            </w:pPr>
            <w:r w:rsidRPr="0002582F">
              <w:t>In Progress</w:t>
            </w:r>
          </w:p>
        </w:tc>
        <w:tc>
          <w:tcPr>
            <w:tcW w:w="0" w:type="auto"/>
            <w:hideMark/>
          </w:tcPr>
          <w:p w14:paraId="291D300D" w14:textId="77777777" w:rsidR="0034524B" w:rsidRPr="0002582F" w:rsidRDefault="0034524B" w:rsidP="00515B06">
            <w:pPr>
              <w:spacing w:after="160" w:line="259" w:lineRule="auto"/>
            </w:pPr>
            <w:r w:rsidRPr="0002582F">
              <w:t>3</w:t>
            </w:r>
          </w:p>
        </w:tc>
        <w:tc>
          <w:tcPr>
            <w:tcW w:w="0" w:type="auto"/>
            <w:hideMark/>
          </w:tcPr>
          <w:p w14:paraId="5FC93897" w14:textId="77777777" w:rsidR="0034524B" w:rsidRPr="0002582F" w:rsidRDefault="0034524B" w:rsidP="00515B06">
            <w:pPr>
              <w:spacing w:after="160" w:line="259" w:lineRule="auto"/>
            </w:pPr>
          </w:p>
        </w:tc>
      </w:tr>
      <w:tr w:rsidR="0034524B" w:rsidRPr="0002582F" w14:paraId="0FD6EC47" w14:textId="77777777" w:rsidTr="0034524B">
        <w:trPr>
          <w:trHeight w:val="172"/>
        </w:trPr>
        <w:tc>
          <w:tcPr>
            <w:tcW w:w="0" w:type="auto"/>
            <w:hideMark/>
          </w:tcPr>
          <w:p w14:paraId="47677DBB" w14:textId="77777777" w:rsidR="0034524B" w:rsidRPr="0002582F" w:rsidRDefault="0034524B" w:rsidP="00515B06">
            <w:pPr>
              <w:spacing w:after="160" w:line="259" w:lineRule="auto"/>
            </w:pPr>
            <w:r w:rsidRPr="0002582F">
              <w:t>In Review</w:t>
            </w:r>
          </w:p>
        </w:tc>
        <w:tc>
          <w:tcPr>
            <w:tcW w:w="0" w:type="auto"/>
            <w:hideMark/>
          </w:tcPr>
          <w:p w14:paraId="684F4FAA" w14:textId="77777777" w:rsidR="0034524B" w:rsidRPr="0002582F" w:rsidRDefault="0034524B" w:rsidP="00515B06">
            <w:pPr>
              <w:spacing w:after="160" w:line="259" w:lineRule="auto"/>
            </w:pPr>
            <w:r w:rsidRPr="0002582F">
              <w:t>4</w:t>
            </w:r>
          </w:p>
        </w:tc>
        <w:tc>
          <w:tcPr>
            <w:tcW w:w="0" w:type="auto"/>
            <w:hideMark/>
          </w:tcPr>
          <w:p w14:paraId="45B019B4" w14:textId="77777777" w:rsidR="0034524B" w:rsidRPr="0002582F" w:rsidRDefault="0034524B" w:rsidP="00515B06">
            <w:pPr>
              <w:spacing w:after="160" w:line="259" w:lineRule="auto"/>
            </w:pPr>
          </w:p>
        </w:tc>
      </w:tr>
      <w:tr w:rsidR="0034524B" w:rsidRPr="0002582F" w14:paraId="190511CB" w14:textId="77777777" w:rsidTr="0034524B">
        <w:trPr>
          <w:trHeight w:val="167"/>
        </w:trPr>
        <w:tc>
          <w:tcPr>
            <w:tcW w:w="0" w:type="auto"/>
            <w:hideMark/>
          </w:tcPr>
          <w:p w14:paraId="43332A1F" w14:textId="77777777" w:rsidR="0034524B" w:rsidRPr="0002582F" w:rsidRDefault="0034524B" w:rsidP="00515B06">
            <w:pPr>
              <w:spacing w:after="160" w:line="259" w:lineRule="auto"/>
            </w:pPr>
            <w:r w:rsidRPr="0002582F">
              <w:t>Senior Review</w:t>
            </w:r>
          </w:p>
        </w:tc>
        <w:tc>
          <w:tcPr>
            <w:tcW w:w="0" w:type="auto"/>
            <w:hideMark/>
          </w:tcPr>
          <w:p w14:paraId="1CE3C84C" w14:textId="77777777" w:rsidR="0034524B" w:rsidRPr="0002582F" w:rsidRDefault="0034524B" w:rsidP="00515B06">
            <w:pPr>
              <w:spacing w:after="160" w:line="259" w:lineRule="auto"/>
            </w:pPr>
            <w:r w:rsidRPr="0002582F">
              <w:t>5</w:t>
            </w:r>
          </w:p>
        </w:tc>
        <w:tc>
          <w:tcPr>
            <w:tcW w:w="0" w:type="auto"/>
            <w:hideMark/>
          </w:tcPr>
          <w:p w14:paraId="6987C7B3" w14:textId="77777777" w:rsidR="0034524B" w:rsidRPr="0002582F" w:rsidRDefault="0034524B" w:rsidP="00515B06">
            <w:pPr>
              <w:spacing w:after="160" w:line="259" w:lineRule="auto"/>
            </w:pPr>
          </w:p>
        </w:tc>
      </w:tr>
      <w:tr w:rsidR="0034524B" w:rsidRPr="0002582F" w14:paraId="3D42F28F" w14:textId="77777777" w:rsidTr="0034524B">
        <w:trPr>
          <w:trHeight w:val="167"/>
        </w:trPr>
        <w:tc>
          <w:tcPr>
            <w:tcW w:w="0" w:type="auto"/>
            <w:hideMark/>
          </w:tcPr>
          <w:p w14:paraId="72886492" w14:textId="77777777" w:rsidR="0034524B" w:rsidRPr="0002582F" w:rsidRDefault="0034524B" w:rsidP="00515B06">
            <w:pPr>
              <w:spacing w:after="160" w:line="259" w:lineRule="auto"/>
            </w:pPr>
            <w:r w:rsidRPr="0002582F">
              <w:t>Closing Senior Notes</w:t>
            </w:r>
          </w:p>
        </w:tc>
        <w:tc>
          <w:tcPr>
            <w:tcW w:w="0" w:type="auto"/>
            <w:hideMark/>
          </w:tcPr>
          <w:p w14:paraId="75872E58" w14:textId="77777777" w:rsidR="0034524B" w:rsidRPr="0002582F" w:rsidRDefault="0034524B" w:rsidP="00515B06">
            <w:pPr>
              <w:spacing w:after="160" w:line="259" w:lineRule="auto"/>
            </w:pPr>
            <w:r w:rsidRPr="0002582F">
              <w:t>6</w:t>
            </w:r>
          </w:p>
        </w:tc>
        <w:tc>
          <w:tcPr>
            <w:tcW w:w="0" w:type="auto"/>
            <w:hideMark/>
          </w:tcPr>
          <w:p w14:paraId="5E09E92B" w14:textId="77777777" w:rsidR="0034524B" w:rsidRPr="0002582F" w:rsidRDefault="0034524B" w:rsidP="00515B06">
            <w:pPr>
              <w:spacing w:after="160" w:line="259" w:lineRule="auto"/>
            </w:pPr>
          </w:p>
        </w:tc>
      </w:tr>
      <w:tr w:rsidR="0034524B" w:rsidRPr="0002582F" w14:paraId="2611A75E" w14:textId="77777777" w:rsidTr="0034524B">
        <w:trPr>
          <w:trHeight w:val="167"/>
        </w:trPr>
        <w:tc>
          <w:tcPr>
            <w:tcW w:w="0" w:type="auto"/>
            <w:hideMark/>
          </w:tcPr>
          <w:p w14:paraId="4C602CEB" w14:textId="77777777" w:rsidR="0034524B" w:rsidRPr="0002582F" w:rsidRDefault="0034524B" w:rsidP="00515B06">
            <w:pPr>
              <w:spacing w:after="160" w:line="259" w:lineRule="auto"/>
            </w:pPr>
            <w:r w:rsidRPr="0002582F">
              <w:t>Spiking Senior Notes</w:t>
            </w:r>
          </w:p>
        </w:tc>
        <w:tc>
          <w:tcPr>
            <w:tcW w:w="0" w:type="auto"/>
            <w:hideMark/>
          </w:tcPr>
          <w:p w14:paraId="20A80C77" w14:textId="77777777" w:rsidR="0034524B" w:rsidRPr="0002582F" w:rsidRDefault="0034524B" w:rsidP="00515B06">
            <w:pPr>
              <w:spacing w:after="160" w:line="259" w:lineRule="auto"/>
            </w:pPr>
            <w:r w:rsidRPr="0002582F">
              <w:t>7</w:t>
            </w:r>
          </w:p>
        </w:tc>
        <w:tc>
          <w:tcPr>
            <w:tcW w:w="0" w:type="auto"/>
            <w:hideMark/>
          </w:tcPr>
          <w:p w14:paraId="69F2E394" w14:textId="77777777" w:rsidR="0034524B" w:rsidRPr="0002582F" w:rsidRDefault="0034524B" w:rsidP="00515B06">
            <w:pPr>
              <w:spacing w:after="160" w:line="259" w:lineRule="auto"/>
            </w:pPr>
          </w:p>
        </w:tc>
      </w:tr>
      <w:tr w:rsidR="0034524B" w:rsidRPr="0002582F" w14:paraId="7D36B0F9" w14:textId="77777777" w:rsidTr="0034524B">
        <w:trPr>
          <w:trHeight w:val="167"/>
        </w:trPr>
        <w:tc>
          <w:tcPr>
            <w:tcW w:w="0" w:type="auto"/>
            <w:hideMark/>
          </w:tcPr>
          <w:p w14:paraId="0E4E8BA1" w14:textId="77777777" w:rsidR="0034524B" w:rsidRPr="0002582F" w:rsidRDefault="0034524B" w:rsidP="00515B06">
            <w:pPr>
              <w:spacing w:after="160" w:line="259" w:lineRule="auto"/>
            </w:pPr>
            <w:r w:rsidRPr="0002582F">
              <w:rPr>
                <w:b/>
                <w:bCs/>
              </w:rPr>
              <w:t>Manager Review</w:t>
            </w:r>
          </w:p>
        </w:tc>
        <w:tc>
          <w:tcPr>
            <w:tcW w:w="0" w:type="auto"/>
            <w:hideMark/>
          </w:tcPr>
          <w:p w14:paraId="764F6817" w14:textId="77777777" w:rsidR="0034524B" w:rsidRPr="0002582F" w:rsidRDefault="0034524B" w:rsidP="00515B06">
            <w:pPr>
              <w:spacing w:after="160" w:line="259" w:lineRule="auto"/>
            </w:pPr>
            <w:r w:rsidRPr="0002582F">
              <w:rPr>
                <w:b/>
                <w:bCs/>
              </w:rPr>
              <w:t>8</w:t>
            </w:r>
          </w:p>
        </w:tc>
        <w:tc>
          <w:tcPr>
            <w:tcW w:w="0" w:type="auto"/>
            <w:hideMark/>
          </w:tcPr>
          <w:p w14:paraId="5F593AEE" w14:textId="77777777" w:rsidR="0034524B" w:rsidRPr="0002582F" w:rsidRDefault="0034524B" w:rsidP="00515B06">
            <w:pPr>
              <w:spacing w:after="160" w:line="259" w:lineRule="auto"/>
            </w:pPr>
            <w:r w:rsidRPr="0002582F">
              <w:rPr>
                <w:b/>
                <w:bCs/>
              </w:rPr>
              <w:t>Reviewer</w:t>
            </w:r>
          </w:p>
        </w:tc>
      </w:tr>
      <w:tr w:rsidR="0034524B" w:rsidRPr="0002582F" w14:paraId="0CB651DC" w14:textId="77777777" w:rsidTr="0034524B">
        <w:trPr>
          <w:trHeight w:val="167"/>
        </w:trPr>
        <w:tc>
          <w:tcPr>
            <w:tcW w:w="0" w:type="auto"/>
            <w:hideMark/>
          </w:tcPr>
          <w:p w14:paraId="36302B9B" w14:textId="77777777" w:rsidR="0034524B" w:rsidRPr="0002582F" w:rsidRDefault="0034524B" w:rsidP="00515B06">
            <w:pPr>
              <w:spacing w:after="160" w:line="259" w:lineRule="auto"/>
            </w:pPr>
            <w:r w:rsidRPr="0002582F">
              <w:t>Closing Manager Notes</w:t>
            </w:r>
          </w:p>
        </w:tc>
        <w:tc>
          <w:tcPr>
            <w:tcW w:w="0" w:type="auto"/>
            <w:hideMark/>
          </w:tcPr>
          <w:p w14:paraId="7105A98E" w14:textId="77777777" w:rsidR="0034524B" w:rsidRPr="0002582F" w:rsidRDefault="0034524B" w:rsidP="00515B06">
            <w:pPr>
              <w:spacing w:after="160" w:line="259" w:lineRule="auto"/>
            </w:pPr>
            <w:r w:rsidRPr="0002582F">
              <w:t>9</w:t>
            </w:r>
          </w:p>
        </w:tc>
        <w:tc>
          <w:tcPr>
            <w:tcW w:w="0" w:type="auto"/>
            <w:hideMark/>
          </w:tcPr>
          <w:p w14:paraId="01469B09" w14:textId="77777777" w:rsidR="0034524B" w:rsidRPr="0002582F" w:rsidRDefault="0034524B" w:rsidP="00515B06">
            <w:pPr>
              <w:spacing w:after="160" w:line="259" w:lineRule="auto"/>
            </w:pPr>
          </w:p>
        </w:tc>
      </w:tr>
      <w:tr w:rsidR="0034524B" w:rsidRPr="0002582F" w14:paraId="53C9F013" w14:textId="77777777" w:rsidTr="0034524B">
        <w:trPr>
          <w:trHeight w:val="167"/>
        </w:trPr>
        <w:tc>
          <w:tcPr>
            <w:tcW w:w="0" w:type="auto"/>
            <w:hideMark/>
          </w:tcPr>
          <w:p w14:paraId="496F1121" w14:textId="77777777" w:rsidR="0034524B" w:rsidRPr="0002582F" w:rsidRDefault="0034524B" w:rsidP="00515B06">
            <w:pPr>
              <w:spacing w:after="160" w:line="259" w:lineRule="auto"/>
            </w:pPr>
            <w:r w:rsidRPr="0002582F">
              <w:t>Spiking Manager Notes</w:t>
            </w:r>
          </w:p>
        </w:tc>
        <w:tc>
          <w:tcPr>
            <w:tcW w:w="0" w:type="auto"/>
            <w:hideMark/>
          </w:tcPr>
          <w:p w14:paraId="44F10AC6" w14:textId="77777777" w:rsidR="0034524B" w:rsidRPr="0002582F" w:rsidRDefault="0034524B" w:rsidP="00515B06">
            <w:pPr>
              <w:spacing w:after="160" w:line="259" w:lineRule="auto"/>
            </w:pPr>
            <w:r w:rsidRPr="0002582F">
              <w:t>10</w:t>
            </w:r>
          </w:p>
        </w:tc>
        <w:tc>
          <w:tcPr>
            <w:tcW w:w="0" w:type="auto"/>
            <w:hideMark/>
          </w:tcPr>
          <w:p w14:paraId="6E371FC0" w14:textId="77777777" w:rsidR="0034524B" w:rsidRPr="0002582F" w:rsidRDefault="0034524B" w:rsidP="00515B06">
            <w:pPr>
              <w:spacing w:after="160" w:line="259" w:lineRule="auto"/>
            </w:pPr>
          </w:p>
        </w:tc>
      </w:tr>
      <w:tr w:rsidR="0034524B" w:rsidRPr="0002582F" w14:paraId="3514CB99" w14:textId="77777777" w:rsidTr="0034524B">
        <w:trPr>
          <w:trHeight w:val="167"/>
        </w:trPr>
        <w:tc>
          <w:tcPr>
            <w:tcW w:w="0" w:type="auto"/>
            <w:hideMark/>
          </w:tcPr>
          <w:p w14:paraId="050BF554" w14:textId="77777777" w:rsidR="0034524B" w:rsidRPr="0002582F" w:rsidRDefault="0034524B" w:rsidP="00515B06">
            <w:pPr>
              <w:spacing w:after="160" w:line="259" w:lineRule="auto"/>
            </w:pPr>
            <w:r w:rsidRPr="0002582F">
              <w:rPr>
                <w:b/>
                <w:bCs/>
              </w:rPr>
              <w:t>Partner Review</w:t>
            </w:r>
          </w:p>
        </w:tc>
        <w:tc>
          <w:tcPr>
            <w:tcW w:w="0" w:type="auto"/>
            <w:hideMark/>
          </w:tcPr>
          <w:p w14:paraId="36CF44A0" w14:textId="77777777" w:rsidR="0034524B" w:rsidRPr="0002582F" w:rsidRDefault="0034524B" w:rsidP="00515B06">
            <w:pPr>
              <w:spacing w:after="160" w:line="259" w:lineRule="auto"/>
            </w:pPr>
            <w:r w:rsidRPr="0002582F">
              <w:rPr>
                <w:b/>
                <w:bCs/>
              </w:rPr>
              <w:t>11</w:t>
            </w:r>
          </w:p>
        </w:tc>
        <w:tc>
          <w:tcPr>
            <w:tcW w:w="0" w:type="auto"/>
            <w:hideMark/>
          </w:tcPr>
          <w:p w14:paraId="48886EF0" w14:textId="77777777" w:rsidR="0034524B" w:rsidRPr="0002582F" w:rsidRDefault="0034524B" w:rsidP="00515B06">
            <w:pPr>
              <w:spacing w:after="160" w:line="259" w:lineRule="auto"/>
            </w:pPr>
            <w:r w:rsidRPr="0002582F">
              <w:rPr>
                <w:b/>
                <w:bCs/>
              </w:rPr>
              <w:t>Manager Review</w:t>
            </w:r>
          </w:p>
        </w:tc>
      </w:tr>
      <w:tr w:rsidR="0034524B" w:rsidRPr="0002582F" w14:paraId="7317ADA9" w14:textId="77777777" w:rsidTr="0034524B">
        <w:trPr>
          <w:trHeight w:val="167"/>
        </w:trPr>
        <w:tc>
          <w:tcPr>
            <w:tcW w:w="0" w:type="auto"/>
            <w:hideMark/>
          </w:tcPr>
          <w:p w14:paraId="79D38153" w14:textId="77777777" w:rsidR="0034524B" w:rsidRPr="0002582F" w:rsidRDefault="0034524B" w:rsidP="00515B06">
            <w:pPr>
              <w:spacing w:after="160" w:line="259" w:lineRule="auto"/>
            </w:pPr>
            <w:r w:rsidRPr="0002582F">
              <w:t>Closing Partner Notes</w:t>
            </w:r>
          </w:p>
        </w:tc>
        <w:tc>
          <w:tcPr>
            <w:tcW w:w="0" w:type="auto"/>
            <w:hideMark/>
          </w:tcPr>
          <w:p w14:paraId="421537B3" w14:textId="77777777" w:rsidR="0034524B" w:rsidRPr="0002582F" w:rsidRDefault="0034524B" w:rsidP="00515B06">
            <w:pPr>
              <w:spacing w:after="160" w:line="259" w:lineRule="auto"/>
            </w:pPr>
            <w:r w:rsidRPr="0002582F">
              <w:t>12</w:t>
            </w:r>
          </w:p>
        </w:tc>
        <w:tc>
          <w:tcPr>
            <w:tcW w:w="0" w:type="auto"/>
            <w:hideMark/>
          </w:tcPr>
          <w:p w14:paraId="4306B341" w14:textId="77777777" w:rsidR="0034524B" w:rsidRPr="0002582F" w:rsidRDefault="0034524B" w:rsidP="00515B06">
            <w:pPr>
              <w:spacing w:after="160" w:line="259" w:lineRule="auto"/>
            </w:pPr>
          </w:p>
        </w:tc>
      </w:tr>
      <w:tr w:rsidR="0034524B" w:rsidRPr="0002582F" w14:paraId="2FB16912" w14:textId="77777777" w:rsidTr="0034524B">
        <w:trPr>
          <w:trHeight w:val="167"/>
        </w:trPr>
        <w:tc>
          <w:tcPr>
            <w:tcW w:w="0" w:type="auto"/>
            <w:hideMark/>
          </w:tcPr>
          <w:p w14:paraId="6E6E1F8F" w14:textId="77777777" w:rsidR="0034524B" w:rsidRPr="0002582F" w:rsidRDefault="0034524B" w:rsidP="00515B06">
            <w:pPr>
              <w:spacing w:after="160" w:line="259" w:lineRule="auto"/>
            </w:pPr>
            <w:r w:rsidRPr="0002582F">
              <w:t>Spiking Partner Notes</w:t>
            </w:r>
          </w:p>
        </w:tc>
        <w:tc>
          <w:tcPr>
            <w:tcW w:w="0" w:type="auto"/>
            <w:hideMark/>
          </w:tcPr>
          <w:p w14:paraId="11BD91D6" w14:textId="77777777" w:rsidR="0034524B" w:rsidRPr="0002582F" w:rsidRDefault="0034524B" w:rsidP="00515B06">
            <w:pPr>
              <w:spacing w:after="160" w:line="259" w:lineRule="auto"/>
            </w:pPr>
            <w:r w:rsidRPr="0002582F">
              <w:t>13</w:t>
            </w:r>
          </w:p>
        </w:tc>
        <w:tc>
          <w:tcPr>
            <w:tcW w:w="0" w:type="auto"/>
            <w:hideMark/>
          </w:tcPr>
          <w:p w14:paraId="30906CF9" w14:textId="77777777" w:rsidR="0034524B" w:rsidRPr="0002582F" w:rsidRDefault="0034524B" w:rsidP="00515B06">
            <w:pPr>
              <w:spacing w:after="160" w:line="259" w:lineRule="auto"/>
            </w:pPr>
          </w:p>
        </w:tc>
      </w:tr>
      <w:tr w:rsidR="0034524B" w:rsidRPr="0002582F" w14:paraId="75108778" w14:textId="77777777" w:rsidTr="0034524B">
        <w:trPr>
          <w:trHeight w:val="167"/>
        </w:trPr>
        <w:tc>
          <w:tcPr>
            <w:tcW w:w="0" w:type="auto"/>
            <w:hideMark/>
          </w:tcPr>
          <w:p w14:paraId="44189E7F" w14:textId="77777777" w:rsidR="0034524B" w:rsidRPr="0002582F" w:rsidRDefault="0034524B" w:rsidP="00515B06">
            <w:pPr>
              <w:spacing w:after="160" w:line="259" w:lineRule="auto"/>
            </w:pPr>
            <w:r w:rsidRPr="0002582F">
              <w:rPr>
                <w:b/>
                <w:bCs/>
              </w:rPr>
              <w:t>2Partner Review</w:t>
            </w:r>
          </w:p>
        </w:tc>
        <w:tc>
          <w:tcPr>
            <w:tcW w:w="0" w:type="auto"/>
            <w:hideMark/>
          </w:tcPr>
          <w:p w14:paraId="7F85487F" w14:textId="77777777" w:rsidR="0034524B" w:rsidRPr="0002582F" w:rsidRDefault="0034524B" w:rsidP="00515B06">
            <w:pPr>
              <w:spacing w:after="160" w:line="259" w:lineRule="auto"/>
            </w:pPr>
            <w:r w:rsidRPr="0002582F">
              <w:rPr>
                <w:b/>
                <w:bCs/>
              </w:rPr>
              <w:t>14</w:t>
            </w:r>
          </w:p>
        </w:tc>
        <w:tc>
          <w:tcPr>
            <w:tcW w:w="0" w:type="auto"/>
            <w:hideMark/>
          </w:tcPr>
          <w:p w14:paraId="373B3296" w14:textId="77777777" w:rsidR="0034524B" w:rsidRPr="0002582F" w:rsidRDefault="0034524B" w:rsidP="00515B06">
            <w:pPr>
              <w:spacing w:after="160" w:line="259" w:lineRule="auto"/>
            </w:pPr>
            <w:r w:rsidRPr="0002582F">
              <w:rPr>
                <w:b/>
                <w:bCs/>
              </w:rPr>
              <w:t>Partner Review</w:t>
            </w:r>
          </w:p>
        </w:tc>
      </w:tr>
      <w:tr w:rsidR="0034524B" w:rsidRPr="0002582F" w14:paraId="6B66481C" w14:textId="77777777" w:rsidTr="0034524B">
        <w:trPr>
          <w:trHeight w:val="167"/>
        </w:trPr>
        <w:tc>
          <w:tcPr>
            <w:tcW w:w="0" w:type="auto"/>
            <w:hideMark/>
          </w:tcPr>
          <w:p w14:paraId="162A04C7" w14:textId="77777777" w:rsidR="0034524B" w:rsidRPr="0002582F" w:rsidRDefault="0034524B" w:rsidP="00515B06">
            <w:pPr>
              <w:spacing w:after="160" w:line="259" w:lineRule="auto"/>
            </w:pPr>
            <w:r w:rsidRPr="0002582F">
              <w:t>2Closing Partner Notes</w:t>
            </w:r>
          </w:p>
        </w:tc>
        <w:tc>
          <w:tcPr>
            <w:tcW w:w="0" w:type="auto"/>
            <w:hideMark/>
          </w:tcPr>
          <w:p w14:paraId="6505F545" w14:textId="77777777" w:rsidR="0034524B" w:rsidRPr="0002582F" w:rsidRDefault="0034524B" w:rsidP="00515B06">
            <w:pPr>
              <w:spacing w:after="160" w:line="259" w:lineRule="auto"/>
            </w:pPr>
            <w:r w:rsidRPr="0002582F">
              <w:t>15</w:t>
            </w:r>
          </w:p>
        </w:tc>
        <w:tc>
          <w:tcPr>
            <w:tcW w:w="0" w:type="auto"/>
            <w:hideMark/>
          </w:tcPr>
          <w:p w14:paraId="309F5400" w14:textId="77777777" w:rsidR="0034524B" w:rsidRPr="0002582F" w:rsidRDefault="0034524B" w:rsidP="00515B06">
            <w:pPr>
              <w:spacing w:after="160" w:line="259" w:lineRule="auto"/>
            </w:pPr>
          </w:p>
        </w:tc>
      </w:tr>
      <w:tr w:rsidR="0034524B" w:rsidRPr="0002582F" w14:paraId="4AD47337" w14:textId="77777777" w:rsidTr="0034524B">
        <w:trPr>
          <w:trHeight w:val="167"/>
        </w:trPr>
        <w:tc>
          <w:tcPr>
            <w:tcW w:w="0" w:type="auto"/>
            <w:hideMark/>
          </w:tcPr>
          <w:p w14:paraId="4DE93848" w14:textId="77777777" w:rsidR="0034524B" w:rsidRPr="0002582F" w:rsidRDefault="0034524B" w:rsidP="00515B06">
            <w:pPr>
              <w:spacing w:after="160" w:line="259" w:lineRule="auto"/>
            </w:pPr>
            <w:r w:rsidRPr="0002582F">
              <w:t>2Spiking Partner Notes</w:t>
            </w:r>
          </w:p>
        </w:tc>
        <w:tc>
          <w:tcPr>
            <w:tcW w:w="0" w:type="auto"/>
            <w:hideMark/>
          </w:tcPr>
          <w:p w14:paraId="07210165" w14:textId="77777777" w:rsidR="0034524B" w:rsidRPr="0002582F" w:rsidRDefault="0034524B" w:rsidP="00515B06">
            <w:pPr>
              <w:spacing w:after="160" w:line="259" w:lineRule="auto"/>
            </w:pPr>
            <w:r w:rsidRPr="0002582F">
              <w:t>16</w:t>
            </w:r>
          </w:p>
        </w:tc>
        <w:tc>
          <w:tcPr>
            <w:tcW w:w="0" w:type="auto"/>
            <w:hideMark/>
          </w:tcPr>
          <w:p w14:paraId="183F2E00" w14:textId="77777777" w:rsidR="0034524B" w:rsidRPr="0002582F" w:rsidRDefault="0034524B" w:rsidP="00515B06">
            <w:pPr>
              <w:spacing w:after="160" w:line="259" w:lineRule="auto"/>
            </w:pPr>
          </w:p>
        </w:tc>
      </w:tr>
      <w:tr w:rsidR="0034524B" w:rsidRPr="0002582F" w14:paraId="681BDF6B" w14:textId="77777777" w:rsidTr="0034524B">
        <w:trPr>
          <w:trHeight w:val="167"/>
        </w:trPr>
        <w:tc>
          <w:tcPr>
            <w:tcW w:w="0" w:type="auto"/>
            <w:hideMark/>
          </w:tcPr>
          <w:p w14:paraId="5354EE2E" w14:textId="77777777" w:rsidR="0034524B" w:rsidRPr="0002582F" w:rsidRDefault="0034524B" w:rsidP="00515B06">
            <w:pPr>
              <w:spacing w:after="160" w:line="259" w:lineRule="auto"/>
            </w:pPr>
            <w:r w:rsidRPr="0002582F">
              <w:t>EQCR Review</w:t>
            </w:r>
          </w:p>
        </w:tc>
        <w:tc>
          <w:tcPr>
            <w:tcW w:w="0" w:type="auto"/>
            <w:hideMark/>
          </w:tcPr>
          <w:p w14:paraId="7C423572" w14:textId="77777777" w:rsidR="0034524B" w:rsidRPr="0002582F" w:rsidRDefault="0034524B" w:rsidP="00515B06">
            <w:pPr>
              <w:spacing w:after="160" w:line="259" w:lineRule="auto"/>
            </w:pPr>
            <w:r w:rsidRPr="0002582F">
              <w:t>17</w:t>
            </w:r>
          </w:p>
        </w:tc>
        <w:tc>
          <w:tcPr>
            <w:tcW w:w="0" w:type="auto"/>
            <w:hideMark/>
          </w:tcPr>
          <w:p w14:paraId="13095558" w14:textId="77777777" w:rsidR="0034524B" w:rsidRPr="0002582F" w:rsidRDefault="0034524B" w:rsidP="00515B06">
            <w:pPr>
              <w:spacing w:after="160" w:line="259" w:lineRule="auto"/>
            </w:pPr>
          </w:p>
        </w:tc>
      </w:tr>
      <w:tr w:rsidR="0034524B" w:rsidRPr="0002582F" w14:paraId="14786A9C" w14:textId="77777777" w:rsidTr="0034524B">
        <w:trPr>
          <w:trHeight w:val="167"/>
        </w:trPr>
        <w:tc>
          <w:tcPr>
            <w:tcW w:w="0" w:type="auto"/>
            <w:hideMark/>
          </w:tcPr>
          <w:p w14:paraId="1056EC88" w14:textId="77777777" w:rsidR="0034524B" w:rsidRPr="0002582F" w:rsidRDefault="0034524B" w:rsidP="00515B06">
            <w:pPr>
              <w:spacing w:after="160" w:line="259" w:lineRule="auto"/>
            </w:pPr>
            <w:r w:rsidRPr="0002582F">
              <w:t>Closing EQCR Notes</w:t>
            </w:r>
          </w:p>
        </w:tc>
        <w:tc>
          <w:tcPr>
            <w:tcW w:w="0" w:type="auto"/>
            <w:hideMark/>
          </w:tcPr>
          <w:p w14:paraId="71BCDD05" w14:textId="77777777" w:rsidR="0034524B" w:rsidRPr="0002582F" w:rsidRDefault="0034524B" w:rsidP="00515B06">
            <w:pPr>
              <w:spacing w:after="160" w:line="259" w:lineRule="auto"/>
            </w:pPr>
            <w:r w:rsidRPr="0002582F">
              <w:t>18</w:t>
            </w:r>
          </w:p>
        </w:tc>
        <w:tc>
          <w:tcPr>
            <w:tcW w:w="0" w:type="auto"/>
            <w:hideMark/>
          </w:tcPr>
          <w:p w14:paraId="7577EAD2" w14:textId="77777777" w:rsidR="0034524B" w:rsidRPr="0002582F" w:rsidRDefault="0034524B" w:rsidP="00515B06">
            <w:pPr>
              <w:spacing w:after="160" w:line="259" w:lineRule="auto"/>
            </w:pPr>
          </w:p>
        </w:tc>
      </w:tr>
      <w:tr w:rsidR="0034524B" w:rsidRPr="0002582F" w14:paraId="34D2F78B" w14:textId="77777777" w:rsidTr="0034524B">
        <w:trPr>
          <w:trHeight w:val="172"/>
        </w:trPr>
        <w:tc>
          <w:tcPr>
            <w:tcW w:w="0" w:type="auto"/>
            <w:hideMark/>
          </w:tcPr>
          <w:p w14:paraId="6A9EA0EF" w14:textId="77777777" w:rsidR="0034524B" w:rsidRPr="0002582F" w:rsidRDefault="0034524B" w:rsidP="00515B06">
            <w:pPr>
              <w:spacing w:after="160" w:line="259" w:lineRule="auto"/>
            </w:pPr>
            <w:r w:rsidRPr="0002582F">
              <w:t>Spiking EQCR Notes</w:t>
            </w:r>
          </w:p>
        </w:tc>
        <w:tc>
          <w:tcPr>
            <w:tcW w:w="0" w:type="auto"/>
            <w:hideMark/>
          </w:tcPr>
          <w:p w14:paraId="6290EEDA" w14:textId="77777777" w:rsidR="0034524B" w:rsidRPr="0002582F" w:rsidRDefault="0034524B" w:rsidP="00515B06">
            <w:pPr>
              <w:spacing w:after="160" w:line="259" w:lineRule="auto"/>
            </w:pPr>
            <w:r w:rsidRPr="0002582F">
              <w:t>19</w:t>
            </w:r>
          </w:p>
        </w:tc>
        <w:tc>
          <w:tcPr>
            <w:tcW w:w="0" w:type="auto"/>
            <w:hideMark/>
          </w:tcPr>
          <w:p w14:paraId="6D280EF6" w14:textId="77777777" w:rsidR="0034524B" w:rsidRPr="0002582F" w:rsidRDefault="0034524B" w:rsidP="00515B06">
            <w:pPr>
              <w:spacing w:after="160" w:line="259" w:lineRule="auto"/>
            </w:pPr>
          </w:p>
        </w:tc>
      </w:tr>
      <w:tr w:rsidR="0034524B" w:rsidRPr="0002582F" w14:paraId="6B197D86" w14:textId="77777777" w:rsidTr="0034524B">
        <w:trPr>
          <w:trHeight w:val="161"/>
        </w:trPr>
        <w:tc>
          <w:tcPr>
            <w:tcW w:w="0" w:type="auto"/>
            <w:hideMark/>
          </w:tcPr>
          <w:p w14:paraId="1C6F52DC" w14:textId="77777777" w:rsidR="0034524B" w:rsidRPr="0002582F" w:rsidRDefault="0034524B" w:rsidP="00515B06">
            <w:pPr>
              <w:spacing w:after="160" w:line="259" w:lineRule="auto"/>
            </w:pPr>
            <w:r w:rsidRPr="0002582F">
              <w:rPr>
                <w:b/>
                <w:bCs/>
              </w:rPr>
              <w:t>Complete</w:t>
            </w:r>
          </w:p>
        </w:tc>
        <w:tc>
          <w:tcPr>
            <w:tcW w:w="0" w:type="auto"/>
            <w:hideMark/>
          </w:tcPr>
          <w:p w14:paraId="75CA80B5" w14:textId="77777777" w:rsidR="0034524B" w:rsidRPr="0002582F" w:rsidRDefault="0034524B" w:rsidP="00515B06">
            <w:pPr>
              <w:spacing w:after="160" w:line="259" w:lineRule="auto"/>
            </w:pPr>
            <w:r w:rsidRPr="0002582F">
              <w:rPr>
                <w:b/>
                <w:bCs/>
              </w:rPr>
              <w:t>20</w:t>
            </w:r>
          </w:p>
        </w:tc>
        <w:tc>
          <w:tcPr>
            <w:tcW w:w="0" w:type="auto"/>
            <w:hideMark/>
          </w:tcPr>
          <w:p w14:paraId="74B8A832" w14:textId="77777777" w:rsidR="0034524B" w:rsidRPr="0002582F" w:rsidRDefault="0034524B" w:rsidP="00515B06">
            <w:pPr>
              <w:spacing w:after="160" w:line="259" w:lineRule="auto"/>
            </w:pPr>
            <w:r w:rsidRPr="0002582F">
              <w:rPr>
                <w:b/>
                <w:bCs/>
              </w:rPr>
              <w:t>Partner Review2</w:t>
            </w:r>
          </w:p>
        </w:tc>
      </w:tr>
    </w:tbl>
    <w:p w14:paraId="192C8412" w14:textId="77777777" w:rsidR="00FD024D" w:rsidRDefault="00FD024D"/>
    <w:sectPr w:rsidR="00FD024D" w:rsidSect="0034524B">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68051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3378E9"/>
    <w:multiLevelType w:val="multilevel"/>
    <w:tmpl w:val="9A565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655F3"/>
    <w:multiLevelType w:val="multilevel"/>
    <w:tmpl w:val="0972C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1426"/>
    <w:multiLevelType w:val="multilevel"/>
    <w:tmpl w:val="70029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22E7B"/>
    <w:multiLevelType w:val="multilevel"/>
    <w:tmpl w:val="B648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245A0"/>
    <w:multiLevelType w:val="multilevel"/>
    <w:tmpl w:val="81BC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805F0"/>
    <w:multiLevelType w:val="multilevel"/>
    <w:tmpl w:val="121C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242F8"/>
    <w:multiLevelType w:val="multilevel"/>
    <w:tmpl w:val="E48C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A69D9"/>
    <w:multiLevelType w:val="multilevel"/>
    <w:tmpl w:val="149E7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B206C"/>
    <w:multiLevelType w:val="multilevel"/>
    <w:tmpl w:val="F2543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B3CF2"/>
    <w:multiLevelType w:val="multilevel"/>
    <w:tmpl w:val="B5609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8439B"/>
    <w:multiLevelType w:val="multilevel"/>
    <w:tmpl w:val="B86A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3617A"/>
    <w:multiLevelType w:val="multilevel"/>
    <w:tmpl w:val="7FECF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D25740"/>
    <w:multiLevelType w:val="multilevel"/>
    <w:tmpl w:val="04547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46512"/>
    <w:multiLevelType w:val="multilevel"/>
    <w:tmpl w:val="5A36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45566"/>
    <w:multiLevelType w:val="multilevel"/>
    <w:tmpl w:val="0592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4787C"/>
    <w:multiLevelType w:val="multilevel"/>
    <w:tmpl w:val="0DA25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A4EE9"/>
    <w:multiLevelType w:val="multilevel"/>
    <w:tmpl w:val="306C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36C6D"/>
    <w:multiLevelType w:val="multilevel"/>
    <w:tmpl w:val="DBDC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F568C"/>
    <w:multiLevelType w:val="multilevel"/>
    <w:tmpl w:val="00A87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B52F6E"/>
    <w:multiLevelType w:val="multilevel"/>
    <w:tmpl w:val="B7EC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50279D"/>
    <w:multiLevelType w:val="multilevel"/>
    <w:tmpl w:val="EA46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73239"/>
    <w:multiLevelType w:val="multilevel"/>
    <w:tmpl w:val="D52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C71EDD"/>
    <w:multiLevelType w:val="multilevel"/>
    <w:tmpl w:val="910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F77299"/>
    <w:multiLevelType w:val="multilevel"/>
    <w:tmpl w:val="47B4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23810"/>
    <w:multiLevelType w:val="multilevel"/>
    <w:tmpl w:val="E9D8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DB0991"/>
    <w:multiLevelType w:val="multilevel"/>
    <w:tmpl w:val="4EE87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1D67C5"/>
    <w:multiLevelType w:val="multilevel"/>
    <w:tmpl w:val="8602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1E6BF4"/>
    <w:multiLevelType w:val="multilevel"/>
    <w:tmpl w:val="5E901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5D510F"/>
    <w:multiLevelType w:val="multilevel"/>
    <w:tmpl w:val="FC749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E14C8"/>
    <w:multiLevelType w:val="multilevel"/>
    <w:tmpl w:val="F48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7E3992"/>
    <w:multiLevelType w:val="multilevel"/>
    <w:tmpl w:val="C936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957EDF"/>
    <w:multiLevelType w:val="multilevel"/>
    <w:tmpl w:val="2F6EE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1B0B15"/>
    <w:multiLevelType w:val="hybridMultilevel"/>
    <w:tmpl w:val="EE20DB56"/>
    <w:lvl w:ilvl="0" w:tplc="0D2A44A6">
      <w:numFmt w:val="bullet"/>
      <w:lvlText w:val="-"/>
      <w:lvlJc w:val="left"/>
      <w:pPr>
        <w:ind w:left="405" w:hanging="360"/>
      </w:pPr>
      <w:rPr>
        <w:rFonts w:ascii="Aptos" w:eastAsiaTheme="minorHAnsi" w:hAnsi="Aptos"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4" w15:restartNumberingAfterBreak="0">
    <w:nsid w:val="48040D70"/>
    <w:multiLevelType w:val="multilevel"/>
    <w:tmpl w:val="5D6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E56DB0"/>
    <w:multiLevelType w:val="multilevel"/>
    <w:tmpl w:val="7A463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60D37"/>
    <w:multiLevelType w:val="multilevel"/>
    <w:tmpl w:val="601C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493F24"/>
    <w:multiLevelType w:val="multilevel"/>
    <w:tmpl w:val="0B563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777610"/>
    <w:multiLevelType w:val="multilevel"/>
    <w:tmpl w:val="35208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D26266"/>
    <w:multiLevelType w:val="multilevel"/>
    <w:tmpl w:val="481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244363"/>
    <w:multiLevelType w:val="multilevel"/>
    <w:tmpl w:val="CEC85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E84546"/>
    <w:multiLevelType w:val="multilevel"/>
    <w:tmpl w:val="BDFA9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42172F"/>
    <w:multiLevelType w:val="multilevel"/>
    <w:tmpl w:val="2010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E3320F"/>
    <w:multiLevelType w:val="multilevel"/>
    <w:tmpl w:val="47A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677B28"/>
    <w:multiLevelType w:val="multilevel"/>
    <w:tmpl w:val="F222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27153A"/>
    <w:multiLevelType w:val="multilevel"/>
    <w:tmpl w:val="EA4C0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F926C3"/>
    <w:multiLevelType w:val="multilevel"/>
    <w:tmpl w:val="623C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030838"/>
    <w:multiLevelType w:val="multilevel"/>
    <w:tmpl w:val="E13C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621FEE"/>
    <w:multiLevelType w:val="multilevel"/>
    <w:tmpl w:val="4442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F431EA"/>
    <w:multiLevelType w:val="multilevel"/>
    <w:tmpl w:val="4F94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BE051C"/>
    <w:multiLevelType w:val="multilevel"/>
    <w:tmpl w:val="86363F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022855"/>
    <w:multiLevelType w:val="multilevel"/>
    <w:tmpl w:val="EB5E1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2A5EF1"/>
    <w:multiLevelType w:val="multilevel"/>
    <w:tmpl w:val="280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44500E"/>
    <w:multiLevelType w:val="multilevel"/>
    <w:tmpl w:val="C53A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941590"/>
    <w:multiLevelType w:val="multilevel"/>
    <w:tmpl w:val="E72E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160601">
    <w:abstractNumId w:val="39"/>
  </w:num>
  <w:num w:numId="2" w16cid:durableId="551311071">
    <w:abstractNumId w:val="6"/>
  </w:num>
  <w:num w:numId="3" w16cid:durableId="1496602781">
    <w:abstractNumId w:val="48"/>
  </w:num>
  <w:num w:numId="4" w16cid:durableId="1936286725">
    <w:abstractNumId w:val="24"/>
  </w:num>
  <w:num w:numId="5" w16cid:durableId="1911035911">
    <w:abstractNumId w:val="46"/>
  </w:num>
  <w:num w:numId="6" w16cid:durableId="1552305070">
    <w:abstractNumId w:val="53"/>
  </w:num>
  <w:num w:numId="7" w16cid:durableId="196432174">
    <w:abstractNumId w:val="13"/>
  </w:num>
  <w:num w:numId="8" w16cid:durableId="1062680947">
    <w:abstractNumId w:val="7"/>
  </w:num>
  <w:num w:numId="9" w16cid:durableId="573245084">
    <w:abstractNumId w:val="15"/>
  </w:num>
  <w:num w:numId="10" w16cid:durableId="409236463">
    <w:abstractNumId w:val="27"/>
  </w:num>
  <w:num w:numId="11" w16cid:durableId="806974945">
    <w:abstractNumId w:val="42"/>
  </w:num>
  <w:num w:numId="12" w16cid:durableId="1401830069">
    <w:abstractNumId w:val="52"/>
  </w:num>
  <w:num w:numId="13" w16cid:durableId="1807117818">
    <w:abstractNumId w:val="49"/>
  </w:num>
  <w:num w:numId="14" w16cid:durableId="1147740489">
    <w:abstractNumId w:val="43"/>
  </w:num>
  <w:num w:numId="15" w16cid:durableId="755904158">
    <w:abstractNumId w:val="21"/>
  </w:num>
  <w:num w:numId="16" w16cid:durableId="516382083">
    <w:abstractNumId w:val="9"/>
  </w:num>
  <w:num w:numId="17" w16cid:durableId="1149899669">
    <w:abstractNumId w:val="30"/>
  </w:num>
  <w:num w:numId="18" w16cid:durableId="1160077947">
    <w:abstractNumId w:val="44"/>
  </w:num>
  <w:num w:numId="19" w16cid:durableId="464784972">
    <w:abstractNumId w:val="31"/>
  </w:num>
  <w:num w:numId="20" w16cid:durableId="601453877">
    <w:abstractNumId w:val="29"/>
  </w:num>
  <w:num w:numId="21" w16cid:durableId="1566406508">
    <w:abstractNumId w:val="40"/>
  </w:num>
  <w:num w:numId="22" w16cid:durableId="1233001750">
    <w:abstractNumId w:val="36"/>
  </w:num>
  <w:num w:numId="23" w16cid:durableId="2052996299">
    <w:abstractNumId w:val="10"/>
  </w:num>
  <w:num w:numId="24" w16cid:durableId="2089573699">
    <w:abstractNumId w:val="47"/>
  </w:num>
  <w:num w:numId="25" w16cid:durableId="560478487">
    <w:abstractNumId w:val="19"/>
  </w:num>
  <w:num w:numId="26" w16cid:durableId="23602439">
    <w:abstractNumId w:val="16"/>
  </w:num>
  <w:num w:numId="27" w16cid:durableId="775097836">
    <w:abstractNumId w:val="38"/>
  </w:num>
  <w:num w:numId="28" w16cid:durableId="347408827">
    <w:abstractNumId w:val="12"/>
  </w:num>
  <w:num w:numId="29" w16cid:durableId="1513489636">
    <w:abstractNumId w:val="32"/>
  </w:num>
  <w:num w:numId="30" w16cid:durableId="201987027">
    <w:abstractNumId w:val="50"/>
  </w:num>
  <w:num w:numId="31" w16cid:durableId="2076052249">
    <w:abstractNumId w:val="54"/>
  </w:num>
  <w:num w:numId="32" w16cid:durableId="1460218330">
    <w:abstractNumId w:val="1"/>
  </w:num>
  <w:num w:numId="33" w16cid:durableId="1473522031">
    <w:abstractNumId w:val="3"/>
  </w:num>
  <w:num w:numId="34" w16cid:durableId="1874344117">
    <w:abstractNumId w:val="20"/>
  </w:num>
  <w:num w:numId="35" w16cid:durableId="1669163916">
    <w:abstractNumId w:val="23"/>
  </w:num>
  <w:num w:numId="36" w16cid:durableId="531383725">
    <w:abstractNumId w:val="4"/>
  </w:num>
  <w:num w:numId="37" w16cid:durableId="834610678">
    <w:abstractNumId w:val="25"/>
  </w:num>
  <w:num w:numId="38" w16cid:durableId="1544173786">
    <w:abstractNumId w:val="14"/>
  </w:num>
  <w:num w:numId="39" w16cid:durableId="1353260485">
    <w:abstractNumId w:val="34"/>
  </w:num>
  <w:num w:numId="40" w16cid:durableId="1838691341">
    <w:abstractNumId w:val="17"/>
  </w:num>
  <w:num w:numId="41" w16cid:durableId="2124381752">
    <w:abstractNumId w:val="5"/>
  </w:num>
  <w:num w:numId="42" w16cid:durableId="282421200">
    <w:abstractNumId w:val="51"/>
  </w:num>
  <w:num w:numId="43" w16cid:durableId="1651598126">
    <w:abstractNumId w:val="37"/>
  </w:num>
  <w:num w:numId="44" w16cid:durableId="2048947323">
    <w:abstractNumId w:val="8"/>
  </w:num>
  <w:num w:numId="45" w16cid:durableId="887037511">
    <w:abstractNumId w:val="22"/>
  </w:num>
  <w:num w:numId="46" w16cid:durableId="536236836">
    <w:abstractNumId w:val="26"/>
  </w:num>
  <w:num w:numId="47" w16cid:durableId="117840418">
    <w:abstractNumId w:val="41"/>
  </w:num>
  <w:num w:numId="48" w16cid:durableId="922571993">
    <w:abstractNumId w:val="11"/>
  </w:num>
  <w:num w:numId="49" w16cid:durableId="2080319663">
    <w:abstractNumId w:val="33"/>
  </w:num>
  <w:num w:numId="50" w16cid:durableId="2080514718">
    <w:abstractNumId w:val="2"/>
  </w:num>
  <w:num w:numId="51" w16cid:durableId="1492595603">
    <w:abstractNumId w:val="35"/>
  </w:num>
  <w:num w:numId="52" w16cid:durableId="1139227830">
    <w:abstractNumId w:val="28"/>
  </w:num>
  <w:num w:numId="53" w16cid:durableId="262803860">
    <w:abstractNumId w:val="18"/>
  </w:num>
  <w:num w:numId="54" w16cid:durableId="1432243497">
    <w:abstractNumId w:val="45"/>
  </w:num>
  <w:num w:numId="55" w16cid:durableId="179629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4B"/>
    <w:rsid w:val="00127CA1"/>
    <w:rsid w:val="00244801"/>
    <w:rsid w:val="0034524B"/>
    <w:rsid w:val="00385ABD"/>
    <w:rsid w:val="003A3AF0"/>
    <w:rsid w:val="00436073"/>
    <w:rsid w:val="004472CE"/>
    <w:rsid w:val="00564270"/>
    <w:rsid w:val="006441EE"/>
    <w:rsid w:val="0081734A"/>
    <w:rsid w:val="0087468C"/>
    <w:rsid w:val="00907C6F"/>
    <w:rsid w:val="0097186E"/>
    <w:rsid w:val="009D182F"/>
    <w:rsid w:val="009E3740"/>
    <w:rsid w:val="00A817BA"/>
    <w:rsid w:val="00AF27BA"/>
    <w:rsid w:val="00B94F55"/>
    <w:rsid w:val="00BA32C2"/>
    <w:rsid w:val="00BB221B"/>
    <w:rsid w:val="00C0023C"/>
    <w:rsid w:val="00C63DCC"/>
    <w:rsid w:val="00CB7F2D"/>
    <w:rsid w:val="00CF7B11"/>
    <w:rsid w:val="00E134B7"/>
    <w:rsid w:val="00EB1CC0"/>
    <w:rsid w:val="00F16E14"/>
    <w:rsid w:val="00F4172F"/>
    <w:rsid w:val="00FD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E4B1"/>
  <w15:chartTrackingRefBased/>
  <w15:docId w15:val="{65CA6EC4-3DBB-44EB-9AD0-A644C6F6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073"/>
  </w:style>
  <w:style w:type="paragraph" w:styleId="Heading1">
    <w:name w:val="heading 1"/>
    <w:basedOn w:val="Normal"/>
    <w:next w:val="Normal"/>
    <w:link w:val="Heading1Char"/>
    <w:uiPriority w:val="9"/>
    <w:qFormat/>
    <w:rsid w:val="0034524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34524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4524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34524B"/>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34524B"/>
    <w:pPr>
      <w:spacing w:after="0" w:line="240" w:lineRule="auto"/>
      <w:contextualSpacing/>
    </w:pPr>
    <w:rPr>
      <w:rFonts w:ascii="Times New Roman" w:hAnsi="Times New Roman"/>
      <w:sz w:val="16"/>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tcMar>
        <w:top w:w="0" w:type="dxa"/>
        <w:left w:w="0" w:type="dxa"/>
        <w:bottom w:w="0" w:type="dxa"/>
        <w:right w:w="0" w:type="dxa"/>
      </w:tcMar>
    </w:tcPr>
  </w:style>
  <w:style w:type="table" w:customStyle="1" w:styleId="tablr">
    <w:name w:val="tablr"/>
    <w:basedOn w:val="Style1"/>
    <w:uiPriority w:val="99"/>
    <w:rsid w:val="00385ABD"/>
    <w:tblPr/>
    <w:tcPr>
      <w:tcMar>
        <w:top w:w="14" w:type="dxa"/>
        <w:left w:w="14" w:type="dxa"/>
        <w:bottom w:w="14" w:type="dxa"/>
        <w:right w:w="14" w:type="dxa"/>
      </w:tcMar>
    </w:tcPr>
  </w:style>
  <w:style w:type="table" w:customStyle="1" w:styleId="TABLR0">
    <w:name w:val="TABLR"/>
    <w:basedOn w:val="Style1"/>
    <w:uiPriority w:val="99"/>
    <w:rsid w:val="0097186E"/>
    <w:tblPr/>
  </w:style>
  <w:style w:type="character" w:customStyle="1" w:styleId="Heading2Char">
    <w:name w:val="Heading 2 Char"/>
    <w:basedOn w:val="DefaultParagraphFont"/>
    <w:link w:val="Heading2"/>
    <w:uiPriority w:val="9"/>
    <w:rsid w:val="0034524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4524B"/>
    <w:rPr>
      <w:rFonts w:ascii="Times New Roman" w:eastAsia="Times New Roman" w:hAnsi="Times New Roman" w:cs="Times New Roman"/>
      <w:b/>
      <w:bCs/>
      <w:kern w:val="0"/>
      <w:sz w:val="27"/>
      <w:szCs w:val="27"/>
      <w14:ligatures w14:val="none"/>
    </w:rPr>
  </w:style>
  <w:style w:type="numbering" w:customStyle="1" w:styleId="NoList1">
    <w:name w:val="No List1"/>
    <w:next w:val="NoList"/>
    <w:uiPriority w:val="99"/>
    <w:semiHidden/>
    <w:unhideWhenUsed/>
    <w:rsid w:val="0034524B"/>
  </w:style>
  <w:style w:type="paragraph" w:customStyle="1" w:styleId="msonormal0">
    <w:name w:val="msonormal"/>
    <w:basedOn w:val="Normal"/>
    <w:rsid w:val="00345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45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524B"/>
    <w:rPr>
      <w:b/>
      <w:bCs/>
    </w:rPr>
  </w:style>
  <w:style w:type="character" w:customStyle="1" w:styleId="citation-3424">
    <w:name w:val="citation-3424"/>
    <w:basedOn w:val="DefaultParagraphFont"/>
    <w:rsid w:val="0034524B"/>
  </w:style>
  <w:style w:type="character" w:customStyle="1" w:styleId="citation-3423">
    <w:name w:val="citation-3423"/>
    <w:basedOn w:val="DefaultParagraphFont"/>
    <w:rsid w:val="0034524B"/>
  </w:style>
  <w:style w:type="character" w:customStyle="1" w:styleId="citation-3422">
    <w:name w:val="citation-3422"/>
    <w:basedOn w:val="DefaultParagraphFont"/>
    <w:rsid w:val="0034524B"/>
  </w:style>
  <w:style w:type="character" w:customStyle="1" w:styleId="citation-3421">
    <w:name w:val="citation-3421"/>
    <w:basedOn w:val="DefaultParagraphFont"/>
    <w:rsid w:val="0034524B"/>
  </w:style>
  <w:style w:type="character" w:customStyle="1" w:styleId="citation-3420">
    <w:name w:val="citation-3420"/>
    <w:basedOn w:val="DefaultParagraphFont"/>
    <w:rsid w:val="0034524B"/>
  </w:style>
  <w:style w:type="character" w:customStyle="1" w:styleId="citation-3419">
    <w:name w:val="citation-3419"/>
    <w:basedOn w:val="DefaultParagraphFont"/>
    <w:rsid w:val="0034524B"/>
  </w:style>
  <w:style w:type="character" w:customStyle="1" w:styleId="citation-3418">
    <w:name w:val="citation-3418"/>
    <w:basedOn w:val="DefaultParagraphFont"/>
    <w:rsid w:val="0034524B"/>
  </w:style>
  <w:style w:type="character" w:styleId="HTMLCode">
    <w:name w:val="HTML Code"/>
    <w:basedOn w:val="DefaultParagraphFont"/>
    <w:uiPriority w:val="99"/>
    <w:semiHidden/>
    <w:unhideWhenUsed/>
    <w:rsid w:val="0034524B"/>
    <w:rPr>
      <w:rFonts w:ascii="Courier New" w:eastAsia="Times New Roman" w:hAnsi="Courier New" w:cs="Courier New"/>
      <w:sz w:val="20"/>
      <w:szCs w:val="20"/>
    </w:rPr>
  </w:style>
  <w:style w:type="character" w:customStyle="1" w:styleId="citation-3417">
    <w:name w:val="citation-3417"/>
    <w:basedOn w:val="DefaultParagraphFont"/>
    <w:rsid w:val="0034524B"/>
  </w:style>
  <w:style w:type="character" w:customStyle="1" w:styleId="citation-3416">
    <w:name w:val="citation-3416"/>
    <w:basedOn w:val="DefaultParagraphFont"/>
    <w:rsid w:val="0034524B"/>
  </w:style>
  <w:style w:type="character" w:customStyle="1" w:styleId="citation-3415">
    <w:name w:val="citation-3415"/>
    <w:basedOn w:val="DefaultParagraphFont"/>
    <w:rsid w:val="0034524B"/>
  </w:style>
  <w:style w:type="character" w:customStyle="1" w:styleId="citation-3414">
    <w:name w:val="citation-3414"/>
    <w:basedOn w:val="DefaultParagraphFont"/>
    <w:rsid w:val="0034524B"/>
  </w:style>
  <w:style w:type="character" w:customStyle="1" w:styleId="citation-3413">
    <w:name w:val="citation-3413"/>
    <w:basedOn w:val="DefaultParagraphFont"/>
    <w:rsid w:val="0034524B"/>
  </w:style>
  <w:style w:type="character" w:customStyle="1" w:styleId="citation-3412">
    <w:name w:val="citation-3412"/>
    <w:basedOn w:val="DefaultParagraphFont"/>
    <w:rsid w:val="0034524B"/>
  </w:style>
  <w:style w:type="character" w:customStyle="1" w:styleId="citation-3411">
    <w:name w:val="citation-3411"/>
    <w:basedOn w:val="DefaultParagraphFont"/>
    <w:rsid w:val="0034524B"/>
  </w:style>
  <w:style w:type="character" w:customStyle="1" w:styleId="citation-3410">
    <w:name w:val="citation-3410"/>
    <w:basedOn w:val="DefaultParagraphFont"/>
    <w:rsid w:val="0034524B"/>
  </w:style>
  <w:style w:type="character" w:customStyle="1" w:styleId="citation-3409">
    <w:name w:val="citation-3409"/>
    <w:basedOn w:val="DefaultParagraphFont"/>
    <w:rsid w:val="0034524B"/>
  </w:style>
  <w:style w:type="character" w:customStyle="1" w:styleId="citation-3408">
    <w:name w:val="citation-3408"/>
    <w:basedOn w:val="DefaultParagraphFont"/>
    <w:rsid w:val="0034524B"/>
  </w:style>
  <w:style w:type="character" w:customStyle="1" w:styleId="citation-3407">
    <w:name w:val="citation-3407"/>
    <w:basedOn w:val="DefaultParagraphFont"/>
    <w:rsid w:val="0034524B"/>
  </w:style>
  <w:style w:type="character" w:customStyle="1" w:styleId="citation-3406">
    <w:name w:val="citation-3406"/>
    <w:basedOn w:val="DefaultParagraphFont"/>
    <w:rsid w:val="0034524B"/>
  </w:style>
  <w:style w:type="character" w:customStyle="1" w:styleId="citation-3405">
    <w:name w:val="citation-3405"/>
    <w:basedOn w:val="DefaultParagraphFont"/>
    <w:rsid w:val="0034524B"/>
  </w:style>
  <w:style w:type="character" w:customStyle="1" w:styleId="citation-3404">
    <w:name w:val="citation-3404"/>
    <w:basedOn w:val="DefaultParagraphFont"/>
    <w:rsid w:val="0034524B"/>
  </w:style>
  <w:style w:type="character" w:customStyle="1" w:styleId="citation-3403">
    <w:name w:val="citation-3403"/>
    <w:basedOn w:val="DefaultParagraphFont"/>
    <w:rsid w:val="0034524B"/>
  </w:style>
  <w:style w:type="character" w:customStyle="1" w:styleId="citation-3402">
    <w:name w:val="citation-3402"/>
    <w:basedOn w:val="DefaultParagraphFont"/>
    <w:rsid w:val="0034524B"/>
  </w:style>
  <w:style w:type="character" w:customStyle="1" w:styleId="citation-3401">
    <w:name w:val="citation-3401"/>
    <w:basedOn w:val="DefaultParagraphFont"/>
    <w:rsid w:val="0034524B"/>
  </w:style>
  <w:style w:type="character" w:customStyle="1" w:styleId="citation-3400">
    <w:name w:val="citation-3400"/>
    <w:basedOn w:val="DefaultParagraphFont"/>
    <w:rsid w:val="0034524B"/>
  </w:style>
  <w:style w:type="character" w:customStyle="1" w:styleId="citation-3399">
    <w:name w:val="citation-3399"/>
    <w:basedOn w:val="DefaultParagraphFont"/>
    <w:rsid w:val="0034524B"/>
  </w:style>
  <w:style w:type="character" w:customStyle="1" w:styleId="citation-3398">
    <w:name w:val="citation-3398"/>
    <w:basedOn w:val="DefaultParagraphFont"/>
    <w:rsid w:val="0034524B"/>
  </w:style>
  <w:style w:type="character" w:customStyle="1" w:styleId="citation-3397">
    <w:name w:val="citation-3397"/>
    <w:basedOn w:val="DefaultParagraphFont"/>
    <w:rsid w:val="0034524B"/>
  </w:style>
  <w:style w:type="character" w:customStyle="1" w:styleId="citation-3396">
    <w:name w:val="citation-3396"/>
    <w:basedOn w:val="DefaultParagraphFont"/>
    <w:rsid w:val="0034524B"/>
  </w:style>
  <w:style w:type="character" w:customStyle="1" w:styleId="citation-3395">
    <w:name w:val="citation-3395"/>
    <w:basedOn w:val="DefaultParagraphFont"/>
    <w:rsid w:val="0034524B"/>
  </w:style>
  <w:style w:type="character" w:customStyle="1" w:styleId="citation-3394">
    <w:name w:val="citation-3394"/>
    <w:basedOn w:val="DefaultParagraphFont"/>
    <w:rsid w:val="0034524B"/>
  </w:style>
  <w:style w:type="character" w:customStyle="1" w:styleId="citation-3393">
    <w:name w:val="citation-3393"/>
    <w:basedOn w:val="DefaultParagraphFont"/>
    <w:rsid w:val="0034524B"/>
  </w:style>
  <w:style w:type="character" w:customStyle="1" w:styleId="citation-3392">
    <w:name w:val="citation-3392"/>
    <w:basedOn w:val="DefaultParagraphFont"/>
    <w:rsid w:val="0034524B"/>
  </w:style>
  <w:style w:type="character" w:customStyle="1" w:styleId="citation-3391">
    <w:name w:val="citation-3391"/>
    <w:basedOn w:val="DefaultParagraphFont"/>
    <w:rsid w:val="0034524B"/>
  </w:style>
  <w:style w:type="character" w:customStyle="1" w:styleId="citation-3390">
    <w:name w:val="citation-3390"/>
    <w:basedOn w:val="DefaultParagraphFont"/>
    <w:rsid w:val="0034524B"/>
  </w:style>
  <w:style w:type="character" w:customStyle="1" w:styleId="citation-3389">
    <w:name w:val="citation-3389"/>
    <w:basedOn w:val="DefaultParagraphFont"/>
    <w:rsid w:val="0034524B"/>
  </w:style>
  <w:style w:type="character" w:customStyle="1" w:styleId="citation-3388">
    <w:name w:val="citation-3388"/>
    <w:basedOn w:val="DefaultParagraphFont"/>
    <w:rsid w:val="0034524B"/>
  </w:style>
  <w:style w:type="character" w:customStyle="1" w:styleId="citation-3387">
    <w:name w:val="citation-3387"/>
    <w:basedOn w:val="DefaultParagraphFont"/>
    <w:rsid w:val="0034524B"/>
  </w:style>
  <w:style w:type="character" w:customStyle="1" w:styleId="ng-tns-c2080784976-372">
    <w:name w:val="ng-tns-c2080784976-372"/>
    <w:basedOn w:val="DefaultParagraphFont"/>
    <w:rsid w:val="0034524B"/>
  </w:style>
  <w:style w:type="character" w:customStyle="1" w:styleId="mat-mdc-button-persistent-ripple">
    <w:name w:val="mat-mdc-button-persistent-ripple"/>
    <w:basedOn w:val="DefaultParagraphFont"/>
    <w:rsid w:val="0034524B"/>
  </w:style>
  <w:style w:type="character" w:customStyle="1" w:styleId="mat-focus-indicator">
    <w:name w:val="mat-focus-indicator"/>
    <w:basedOn w:val="DefaultParagraphFont"/>
    <w:rsid w:val="0034524B"/>
  </w:style>
  <w:style w:type="character" w:customStyle="1" w:styleId="mat-mdc-button-touch-target">
    <w:name w:val="mat-mdc-button-touch-target"/>
    <w:basedOn w:val="DefaultParagraphFont"/>
    <w:rsid w:val="0034524B"/>
  </w:style>
  <w:style w:type="paragraph" w:styleId="HTMLPreformatted">
    <w:name w:val="HTML Preformatted"/>
    <w:basedOn w:val="Normal"/>
    <w:link w:val="HTMLPreformattedChar"/>
    <w:uiPriority w:val="99"/>
    <w:semiHidden/>
    <w:unhideWhenUsed/>
    <w:rsid w:val="0034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4524B"/>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34524B"/>
  </w:style>
  <w:style w:type="character" w:customStyle="1" w:styleId="hljs-symbol">
    <w:name w:val="hljs-symbol"/>
    <w:basedOn w:val="DefaultParagraphFont"/>
    <w:rsid w:val="0034524B"/>
  </w:style>
  <w:style w:type="character" w:customStyle="1" w:styleId="hljs-string">
    <w:name w:val="hljs-string"/>
    <w:basedOn w:val="DefaultParagraphFont"/>
    <w:rsid w:val="0034524B"/>
  </w:style>
  <w:style w:type="character" w:customStyle="1" w:styleId="citation-3386">
    <w:name w:val="citation-3386"/>
    <w:basedOn w:val="DefaultParagraphFont"/>
    <w:rsid w:val="0034524B"/>
  </w:style>
  <w:style w:type="character" w:customStyle="1" w:styleId="citation-3385">
    <w:name w:val="citation-3385"/>
    <w:basedOn w:val="DefaultParagraphFont"/>
    <w:rsid w:val="0034524B"/>
  </w:style>
  <w:style w:type="character" w:customStyle="1" w:styleId="citation-3384">
    <w:name w:val="citation-3384"/>
    <w:basedOn w:val="DefaultParagraphFont"/>
    <w:rsid w:val="0034524B"/>
  </w:style>
  <w:style w:type="character" w:customStyle="1" w:styleId="citation-3383">
    <w:name w:val="citation-3383"/>
    <w:basedOn w:val="DefaultParagraphFont"/>
    <w:rsid w:val="0034524B"/>
  </w:style>
  <w:style w:type="character" w:customStyle="1" w:styleId="citation-3382">
    <w:name w:val="citation-3382"/>
    <w:basedOn w:val="DefaultParagraphFont"/>
    <w:rsid w:val="0034524B"/>
  </w:style>
  <w:style w:type="character" w:customStyle="1" w:styleId="citation-3381">
    <w:name w:val="citation-3381"/>
    <w:basedOn w:val="DefaultParagraphFont"/>
    <w:rsid w:val="0034524B"/>
  </w:style>
  <w:style w:type="character" w:customStyle="1" w:styleId="citation-3380">
    <w:name w:val="citation-3380"/>
    <w:basedOn w:val="DefaultParagraphFont"/>
    <w:rsid w:val="0034524B"/>
  </w:style>
  <w:style w:type="character" w:customStyle="1" w:styleId="citation-3379">
    <w:name w:val="citation-3379"/>
    <w:basedOn w:val="DefaultParagraphFont"/>
    <w:rsid w:val="0034524B"/>
  </w:style>
  <w:style w:type="character" w:customStyle="1" w:styleId="ng-tns-c2080784976-373">
    <w:name w:val="ng-tns-c2080784976-373"/>
    <w:basedOn w:val="DefaultParagraphFont"/>
    <w:rsid w:val="0034524B"/>
  </w:style>
  <w:style w:type="character" w:customStyle="1" w:styleId="citation-3378">
    <w:name w:val="citation-3378"/>
    <w:basedOn w:val="DefaultParagraphFont"/>
    <w:rsid w:val="0034524B"/>
  </w:style>
  <w:style w:type="character" w:customStyle="1" w:styleId="citation-3377">
    <w:name w:val="citation-3377"/>
    <w:basedOn w:val="DefaultParagraphFont"/>
    <w:rsid w:val="0034524B"/>
  </w:style>
  <w:style w:type="character" w:customStyle="1" w:styleId="citation-3376">
    <w:name w:val="citation-3376"/>
    <w:basedOn w:val="DefaultParagraphFont"/>
    <w:rsid w:val="0034524B"/>
  </w:style>
  <w:style w:type="character" w:customStyle="1" w:styleId="citation-3375">
    <w:name w:val="citation-3375"/>
    <w:basedOn w:val="DefaultParagraphFont"/>
    <w:rsid w:val="0034524B"/>
  </w:style>
  <w:style w:type="character" w:customStyle="1" w:styleId="citation-3374">
    <w:name w:val="citation-3374"/>
    <w:basedOn w:val="DefaultParagraphFont"/>
    <w:rsid w:val="0034524B"/>
  </w:style>
  <w:style w:type="character" w:customStyle="1" w:styleId="citation-3373">
    <w:name w:val="citation-3373"/>
    <w:basedOn w:val="DefaultParagraphFont"/>
    <w:rsid w:val="0034524B"/>
  </w:style>
  <w:style w:type="character" w:customStyle="1" w:styleId="ng-tns-c2080784976-374">
    <w:name w:val="ng-tns-c2080784976-374"/>
    <w:basedOn w:val="DefaultParagraphFont"/>
    <w:rsid w:val="0034524B"/>
  </w:style>
  <w:style w:type="character" w:customStyle="1" w:styleId="citation-3372">
    <w:name w:val="citation-3372"/>
    <w:basedOn w:val="DefaultParagraphFont"/>
    <w:rsid w:val="0034524B"/>
  </w:style>
  <w:style w:type="character" w:customStyle="1" w:styleId="citation-3371">
    <w:name w:val="citation-3371"/>
    <w:basedOn w:val="DefaultParagraphFont"/>
    <w:rsid w:val="0034524B"/>
  </w:style>
  <w:style w:type="character" w:customStyle="1" w:styleId="citation-3370">
    <w:name w:val="citation-3370"/>
    <w:basedOn w:val="DefaultParagraphFont"/>
    <w:rsid w:val="0034524B"/>
  </w:style>
  <w:style w:type="character" w:customStyle="1" w:styleId="citation-3369">
    <w:name w:val="citation-3369"/>
    <w:basedOn w:val="DefaultParagraphFont"/>
    <w:rsid w:val="0034524B"/>
  </w:style>
  <w:style w:type="character" w:customStyle="1" w:styleId="citation-3368">
    <w:name w:val="citation-3368"/>
    <w:basedOn w:val="DefaultParagraphFont"/>
    <w:rsid w:val="0034524B"/>
  </w:style>
  <w:style w:type="character" w:customStyle="1" w:styleId="citation-3367">
    <w:name w:val="citation-3367"/>
    <w:basedOn w:val="DefaultParagraphFont"/>
    <w:rsid w:val="0034524B"/>
  </w:style>
  <w:style w:type="character" w:customStyle="1" w:styleId="citation-3366">
    <w:name w:val="citation-3366"/>
    <w:basedOn w:val="DefaultParagraphFont"/>
    <w:rsid w:val="0034524B"/>
  </w:style>
  <w:style w:type="character" w:customStyle="1" w:styleId="citation-3365">
    <w:name w:val="citation-3365"/>
    <w:basedOn w:val="DefaultParagraphFont"/>
    <w:rsid w:val="0034524B"/>
  </w:style>
  <w:style w:type="character" w:customStyle="1" w:styleId="citation-3364">
    <w:name w:val="citation-3364"/>
    <w:basedOn w:val="DefaultParagraphFont"/>
    <w:rsid w:val="0034524B"/>
  </w:style>
  <w:style w:type="character" w:customStyle="1" w:styleId="citation-3363">
    <w:name w:val="citation-3363"/>
    <w:basedOn w:val="DefaultParagraphFont"/>
    <w:rsid w:val="0034524B"/>
  </w:style>
  <w:style w:type="character" w:customStyle="1" w:styleId="citation-3362">
    <w:name w:val="citation-3362"/>
    <w:basedOn w:val="DefaultParagraphFont"/>
    <w:rsid w:val="0034524B"/>
  </w:style>
  <w:style w:type="character" w:customStyle="1" w:styleId="citation-3361">
    <w:name w:val="citation-3361"/>
    <w:basedOn w:val="DefaultParagraphFont"/>
    <w:rsid w:val="0034524B"/>
  </w:style>
  <w:style w:type="character" w:customStyle="1" w:styleId="citation-3360">
    <w:name w:val="citation-3360"/>
    <w:basedOn w:val="DefaultParagraphFont"/>
    <w:rsid w:val="0034524B"/>
  </w:style>
  <w:style w:type="character" w:customStyle="1" w:styleId="ng-tns-c2080784976-375">
    <w:name w:val="ng-tns-c2080784976-375"/>
    <w:basedOn w:val="DefaultParagraphFont"/>
    <w:rsid w:val="0034524B"/>
  </w:style>
  <w:style w:type="character" w:customStyle="1" w:styleId="citation-3359">
    <w:name w:val="citation-3359"/>
    <w:basedOn w:val="DefaultParagraphFont"/>
    <w:rsid w:val="0034524B"/>
  </w:style>
  <w:style w:type="character" w:customStyle="1" w:styleId="citation-3358">
    <w:name w:val="citation-3358"/>
    <w:basedOn w:val="DefaultParagraphFont"/>
    <w:rsid w:val="0034524B"/>
  </w:style>
  <w:style w:type="character" w:customStyle="1" w:styleId="citation-3357">
    <w:name w:val="citation-3357"/>
    <w:basedOn w:val="DefaultParagraphFont"/>
    <w:rsid w:val="0034524B"/>
  </w:style>
  <w:style w:type="character" w:customStyle="1" w:styleId="citation-3356">
    <w:name w:val="citation-3356"/>
    <w:basedOn w:val="DefaultParagraphFont"/>
    <w:rsid w:val="0034524B"/>
  </w:style>
  <w:style w:type="character" w:customStyle="1" w:styleId="ng-tns-c2080784976-376">
    <w:name w:val="ng-tns-c2080784976-376"/>
    <w:basedOn w:val="DefaultParagraphFont"/>
    <w:rsid w:val="0034524B"/>
  </w:style>
  <w:style w:type="character" w:customStyle="1" w:styleId="citation-3355">
    <w:name w:val="citation-3355"/>
    <w:basedOn w:val="DefaultParagraphFont"/>
    <w:rsid w:val="0034524B"/>
  </w:style>
  <w:style w:type="character" w:customStyle="1" w:styleId="citation-3354">
    <w:name w:val="citation-3354"/>
    <w:basedOn w:val="DefaultParagraphFont"/>
    <w:rsid w:val="0034524B"/>
  </w:style>
  <w:style w:type="character" w:customStyle="1" w:styleId="citation-3353">
    <w:name w:val="citation-3353"/>
    <w:basedOn w:val="DefaultParagraphFont"/>
    <w:rsid w:val="0034524B"/>
  </w:style>
  <w:style w:type="character" w:customStyle="1" w:styleId="citation-3352">
    <w:name w:val="citation-3352"/>
    <w:basedOn w:val="DefaultParagraphFont"/>
    <w:rsid w:val="0034524B"/>
  </w:style>
  <w:style w:type="character" w:customStyle="1" w:styleId="citation-3351">
    <w:name w:val="citation-3351"/>
    <w:basedOn w:val="DefaultParagraphFont"/>
    <w:rsid w:val="0034524B"/>
  </w:style>
  <w:style w:type="character" w:customStyle="1" w:styleId="citation-3350">
    <w:name w:val="citation-3350"/>
    <w:basedOn w:val="DefaultParagraphFont"/>
    <w:rsid w:val="0034524B"/>
  </w:style>
  <w:style w:type="character" w:customStyle="1" w:styleId="citation-3349">
    <w:name w:val="citation-3349"/>
    <w:basedOn w:val="DefaultParagraphFont"/>
    <w:rsid w:val="0034524B"/>
  </w:style>
  <w:style w:type="character" w:styleId="Emphasis">
    <w:name w:val="Emphasis"/>
    <w:basedOn w:val="DefaultParagraphFont"/>
    <w:uiPriority w:val="20"/>
    <w:qFormat/>
    <w:rsid w:val="0034524B"/>
    <w:rPr>
      <w:i/>
      <w:iCs/>
    </w:rPr>
  </w:style>
  <w:style w:type="character" w:customStyle="1" w:styleId="citation-3348">
    <w:name w:val="citation-3348"/>
    <w:basedOn w:val="DefaultParagraphFont"/>
    <w:rsid w:val="0034524B"/>
  </w:style>
  <w:style w:type="character" w:customStyle="1" w:styleId="citation-3347">
    <w:name w:val="citation-3347"/>
    <w:basedOn w:val="DefaultParagraphFont"/>
    <w:rsid w:val="0034524B"/>
  </w:style>
  <w:style w:type="character" w:customStyle="1" w:styleId="citation-3346">
    <w:name w:val="citation-3346"/>
    <w:basedOn w:val="DefaultParagraphFont"/>
    <w:rsid w:val="0034524B"/>
  </w:style>
  <w:style w:type="character" w:customStyle="1" w:styleId="citation-3345">
    <w:name w:val="citation-3345"/>
    <w:basedOn w:val="DefaultParagraphFont"/>
    <w:rsid w:val="0034524B"/>
  </w:style>
  <w:style w:type="character" w:customStyle="1" w:styleId="citation-3344">
    <w:name w:val="citation-3344"/>
    <w:basedOn w:val="DefaultParagraphFont"/>
    <w:rsid w:val="0034524B"/>
  </w:style>
  <w:style w:type="character" w:customStyle="1" w:styleId="citation-3343">
    <w:name w:val="citation-3343"/>
    <w:basedOn w:val="DefaultParagraphFont"/>
    <w:rsid w:val="0034524B"/>
  </w:style>
  <w:style w:type="character" w:customStyle="1" w:styleId="citation-3342">
    <w:name w:val="citation-3342"/>
    <w:basedOn w:val="DefaultParagraphFont"/>
    <w:rsid w:val="0034524B"/>
  </w:style>
  <w:style w:type="character" w:customStyle="1" w:styleId="citation-3341">
    <w:name w:val="citation-3341"/>
    <w:basedOn w:val="DefaultParagraphFont"/>
    <w:rsid w:val="0034524B"/>
  </w:style>
  <w:style w:type="character" w:customStyle="1" w:styleId="citation-3340">
    <w:name w:val="citation-3340"/>
    <w:basedOn w:val="DefaultParagraphFont"/>
    <w:rsid w:val="0034524B"/>
  </w:style>
  <w:style w:type="character" w:customStyle="1" w:styleId="citation-3339">
    <w:name w:val="citation-3339"/>
    <w:basedOn w:val="DefaultParagraphFont"/>
    <w:rsid w:val="0034524B"/>
  </w:style>
  <w:style w:type="character" w:customStyle="1" w:styleId="citation-3338">
    <w:name w:val="citation-3338"/>
    <w:basedOn w:val="DefaultParagraphFont"/>
    <w:rsid w:val="0034524B"/>
  </w:style>
  <w:style w:type="character" w:customStyle="1" w:styleId="citation-3337">
    <w:name w:val="citation-3337"/>
    <w:basedOn w:val="DefaultParagraphFont"/>
    <w:rsid w:val="0034524B"/>
  </w:style>
  <w:style w:type="character" w:customStyle="1" w:styleId="citation-3336">
    <w:name w:val="citation-3336"/>
    <w:basedOn w:val="DefaultParagraphFont"/>
    <w:rsid w:val="0034524B"/>
  </w:style>
  <w:style w:type="character" w:customStyle="1" w:styleId="citation-3335">
    <w:name w:val="citation-3335"/>
    <w:basedOn w:val="DefaultParagraphFont"/>
    <w:rsid w:val="0034524B"/>
  </w:style>
  <w:style w:type="character" w:customStyle="1" w:styleId="citation-3334">
    <w:name w:val="citation-3334"/>
    <w:basedOn w:val="DefaultParagraphFont"/>
    <w:rsid w:val="0034524B"/>
  </w:style>
  <w:style w:type="character" w:customStyle="1" w:styleId="citation-3333">
    <w:name w:val="citation-3333"/>
    <w:basedOn w:val="DefaultParagraphFont"/>
    <w:rsid w:val="0034524B"/>
  </w:style>
  <w:style w:type="character" w:customStyle="1" w:styleId="citation-3332">
    <w:name w:val="citation-3332"/>
    <w:basedOn w:val="DefaultParagraphFont"/>
    <w:rsid w:val="0034524B"/>
  </w:style>
  <w:style w:type="character" w:customStyle="1" w:styleId="citation-3331">
    <w:name w:val="citation-3331"/>
    <w:basedOn w:val="DefaultParagraphFont"/>
    <w:rsid w:val="0034524B"/>
  </w:style>
  <w:style w:type="character" w:customStyle="1" w:styleId="citation-3330">
    <w:name w:val="citation-3330"/>
    <w:basedOn w:val="DefaultParagraphFont"/>
    <w:rsid w:val="0034524B"/>
  </w:style>
  <w:style w:type="character" w:customStyle="1" w:styleId="citation-3329">
    <w:name w:val="citation-3329"/>
    <w:basedOn w:val="DefaultParagraphFont"/>
    <w:rsid w:val="0034524B"/>
  </w:style>
  <w:style w:type="character" w:customStyle="1" w:styleId="citation-3328">
    <w:name w:val="citation-3328"/>
    <w:basedOn w:val="DefaultParagraphFont"/>
    <w:rsid w:val="0034524B"/>
  </w:style>
  <w:style w:type="character" w:customStyle="1" w:styleId="ng-tns-c2080784976-377">
    <w:name w:val="ng-tns-c2080784976-377"/>
    <w:basedOn w:val="DefaultParagraphFont"/>
    <w:rsid w:val="0034524B"/>
  </w:style>
  <w:style w:type="character" w:customStyle="1" w:styleId="citation-3327">
    <w:name w:val="citation-3327"/>
    <w:basedOn w:val="DefaultParagraphFont"/>
    <w:rsid w:val="0034524B"/>
  </w:style>
  <w:style w:type="character" w:customStyle="1" w:styleId="ng-tns-c2080784976-378">
    <w:name w:val="ng-tns-c2080784976-378"/>
    <w:basedOn w:val="DefaultParagraphFont"/>
    <w:rsid w:val="0034524B"/>
  </w:style>
  <w:style w:type="character" w:customStyle="1" w:styleId="hljs-number">
    <w:name w:val="hljs-number"/>
    <w:basedOn w:val="DefaultParagraphFont"/>
    <w:rsid w:val="0034524B"/>
  </w:style>
  <w:style w:type="character" w:customStyle="1" w:styleId="citation-3326">
    <w:name w:val="citation-3326"/>
    <w:basedOn w:val="DefaultParagraphFont"/>
    <w:rsid w:val="0034524B"/>
  </w:style>
  <w:style w:type="character" w:customStyle="1" w:styleId="citation-3325">
    <w:name w:val="citation-3325"/>
    <w:basedOn w:val="DefaultParagraphFont"/>
    <w:rsid w:val="0034524B"/>
  </w:style>
  <w:style w:type="character" w:customStyle="1" w:styleId="citation-3324">
    <w:name w:val="citation-3324"/>
    <w:basedOn w:val="DefaultParagraphFont"/>
    <w:rsid w:val="0034524B"/>
  </w:style>
  <w:style w:type="character" w:customStyle="1" w:styleId="citation-3323">
    <w:name w:val="citation-3323"/>
    <w:basedOn w:val="DefaultParagraphFont"/>
    <w:rsid w:val="0034524B"/>
  </w:style>
  <w:style w:type="character" w:customStyle="1" w:styleId="citation-3322">
    <w:name w:val="citation-3322"/>
    <w:basedOn w:val="DefaultParagraphFont"/>
    <w:rsid w:val="0034524B"/>
  </w:style>
  <w:style w:type="character" w:customStyle="1" w:styleId="citation-3321">
    <w:name w:val="citation-3321"/>
    <w:basedOn w:val="DefaultParagraphFont"/>
    <w:rsid w:val="0034524B"/>
  </w:style>
  <w:style w:type="character" w:customStyle="1" w:styleId="citation-3320">
    <w:name w:val="citation-3320"/>
    <w:basedOn w:val="DefaultParagraphFont"/>
    <w:rsid w:val="0034524B"/>
  </w:style>
  <w:style w:type="character" w:customStyle="1" w:styleId="citation-3319">
    <w:name w:val="citation-3319"/>
    <w:basedOn w:val="DefaultParagraphFont"/>
    <w:rsid w:val="0034524B"/>
  </w:style>
  <w:style w:type="character" w:customStyle="1" w:styleId="citation-3318">
    <w:name w:val="citation-3318"/>
    <w:basedOn w:val="DefaultParagraphFont"/>
    <w:rsid w:val="0034524B"/>
  </w:style>
  <w:style w:type="character" w:customStyle="1" w:styleId="citation-3317">
    <w:name w:val="citation-3317"/>
    <w:basedOn w:val="DefaultParagraphFont"/>
    <w:rsid w:val="0034524B"/>
  </w:style>
  <w:style w:type="character" w:customStyle="1" w:styleId="citation-3316">
    <w:name w:val="citation-3316"/>
    <w:basedOn w:val="DefaultParagraphFont"/>
    <w:rsid w:val="0034524B"/>
  </w:style>
  <w:style w:type="character" w:customStyle="1" w:styleId="citation-3315">
    <w:name w:val="citation-3315"/>
    <w:basedOn w:val="DefaultParagraphFont"/>
    <w:rsid w:val="0034524B"/>
  </w:style>
  <w:style w:type="character" w:customStyle="1" w:styleId="citation-3314">
    <w:name w:val="citation-3314"/>
    <w:basedOn w:val="DefaultParagraphFont"/>
    <w:rsid w:val="0034524B"/>
  </w:style>
  <w:style w:type="character" w:customStyle="1" w:styleId="citation-3313">
    <w:name w:val="citation-3313"/>
    <w:basedOn w:val="DefaultParagraphFont"/>
    <w:rsid w:val="0034524B"/>
  </w:style>
  <w:style w:type="character" w:customStyle="1" w:styleId="citation-3312">
    <w:name w:val="citation-3312"/>
    <w:basedOn w:val="DefaultParagraphFont"/>
    <w:rsid w:val="0034524B"/>
  </w:style>
  <w:style w:type="character" w:customStyle="1" w:styleId="citation-3311">
    <w:name w:val="citation-3311"/>
    <w:basedOn w:val="DefaultParagraphFont"/>
    <w:rsid w:val="0034524B"/>
  </w:style>
  <w:style w:type="character" w:customStyle="1" w:styleId="citation-3310">
    <w:name w:val="citation-3310"/>
    <w:basedOn w:val="DefaultParagraphFont"/>
    <w:rsid w:val="0034524B"/>
  </w:style>
  <w:style w:type="character" w:customStyle="1" w:styleId="citation-3309">
    <w:name w:val="citation-3309"/>
    <w:basedOn w:val="DefaultParagraphFont"/>
    <w:rsid w:val="0034524B"/>
  </w:style>
  <w:style w:type="character" w:customStyle="1" w:styleId="citation-3308">
    <w:name w:val="citation-3308"/>
    <w:basedOn w:val="DefaultParagraphFont"/>
    <w:rsid w:val="0034524B"/>
  </w:style>
  <w:style w:type="character" w:customStyle="1" w:styleId="citation-3307">
    <w:name w:val="citation-3307"/>
    <w:basedOn w:val="DefaultParagraphFont"/>
    <w:rsid w:val="0034524B"/>
  </w:style>
  <w:style w:type="character" w:customStyle="1" w:styleId="citation-3306">
    <w:name w:val="citation-3306"/>
    <w:basedOn w:val="DefaultParagraphFont"/>
    <w:rsid w:val="0034524B"/>
  </w:style>
  <w:style w:type="character" w:customStyle="1" w:styleId="citation-3305">
    <w:name w:val="citation-3305"/>
    <w:basedOn w:val="DefaultParagraphFont"/>
    <w:rsid w:val="0034524B"/>
  </w:style>
  <w:style w:type="character" w:customStyle="1" w:styleId="ng-tns-c2080784976-379">
    <w:name w:val="ng-tns-c2080784976-379"/>
    <w:basedOn w:val="DefaultParagraphFont"/>
    <w:rsid w:val="0034524B"/>
  </w:style>
  <w:style w:type="character" w:customStyle="1" w:styleId="citation-3304">
    <w:name w:val="citation-3304"/>
    <w:basedOn w:val="DefaultParagraphFont"/>
    <w:rsid w:val="0034524B"/>
  </w:style>
  <w:style w:type="character" w:customStyle="1" w:styleId="citation-3303">
    <w:name w:val="citation-3303"/>
    <w:basedOn w:val="DefaultParagraphFont"/>
    <w:rsid w:val="0034524B"/>
  </w:style>
  <w:style w:type="character" w:customStyle="1" w:styleId="citation-3302">
    <w:name w:val="citation-3302"/>
    <w:basedOn w:val="DefaultParagraphFont"/>
    <w:rsid w:val="0034524B"/>
  </w:style>
  <w:style w:type="character" w:customStyle="1" w:styleId="citation-3301">
    <w:name w:val="citation-3301"/>
    <w:basedOn w:val="DefaultParagraphFont"/>
    <w:rsid w:val="0034524B"/>
  </w:style>
  <w:style w:type="character" w:customStyle="1" w:styleId="citation-3300">
    <w:name w:val="citation-3300"/>
    <w:basedOn w:val="DefaultParagraphFont"/>
    <w:rsid w:val="0034524B"/>
  </w:style>
  <w:style w:type="character" w:customStyle="1" w:styleId="citation-3299">
    <w:name w:val="citation-3299"/>
    <w:basedOn w:val="DefaultParagraphFont"/>
    <w:rsid w:val="0034524B"/>
  </w:style>
  <w:style w:type="character" w:customStyle="1" w:styleId="citation-3298">
    <w:name w:val="citation-3298"/>
    <w:basedOn w:val="DefaultParagraphFont"/>
    <w:rsid w:val="0034524B"/>
  </w:style>
  <w:style w:type="character" w:customStyle="1" w:styleId="citation-3297">
    <w:name w:val="citation-3297"/>
    <w:basedOn w:val="DefaultParagraphFont"/>
    <w:rsid w:val="0034524B"/>
  </w:style>
  <w:style w:type="character" w:customStyle="1" w:styleId="citation-3296">
    <w:name w:val="citation-3296"/>
    <w:basedOn w:val="DefaultParagraphFont"/>
    <w:rsid w:val="0034524B"/>
  </w:style>
  <w:style w:type="character" w:customStyle="1" w:styleId="citation-3295">
    <w:name w:val="citation-3295"/>
    <w:basedOn w:val="DefaultParagraphFont"/>
    <w:rsid w:val="0034524B"/>
  </w:style>
  <w:style w:type="character" w:customStyle="1" w:styleId="citation-3294">
    <w:name w:val="citation-3294"/>
    <w:basedOn w:val="DefaultParagraphFont"/>
    <w:rsid w:val="0034524B"/>
  </w:style>
  <w:style w:type="character" w:customStyle="1" w:styleId="citation-3293">
    <w:name w:val="citation-3293"/>
    <w:basedOn w:val="DefaultParagraphFont"/>
    <w:rsid w:val="0034524B"/>
  </w:style>
  <w:style w:type="character" w:customStyle="1" w:styleId="citation-3292">
    <w:name w:val="citation-3292"/>
    <w:basedOn w:val="DefaultParagraphFont"/>
    <w:rsid w:val="0034524B"/>
  </w:style>
  <w:style w:type="character" w:customStyle="1" w:styleId="citation-3291">
    <w:name w:val="citation-3291"/>
    <w:basedOn w:val="DefaultParagraphFont"/>
    <w:rsid w:val="0034524B"/>
  </w:style>
  <w:style w:type="character" w:customStyle="1" w:styleId="citation-3290">
    <w:name w:val="citation-3290"/>
    <w:basedOn w:val="DefaultParagraphFont"/>
    <w:rsid w:val="0034524B"/>
  </w:style>
  <w:style w:type="character" w:customStyle="1" w:styleId="citation-3289">
    <w:name w:val="citation-3289"/>
    <w:basedOn w:val="DefaultParagraphFont"/>
    <w:rsid w:val="0034524B"/>
  </w:style>
  <w:style w:type="character" w:customStyle="1" w:styleId="Heading1Char">
    <w:name w:val="Heading 1 Char"/>
    <w:basedOn w:val="DefaultParagraphFont"/>
    <w:link w:val="Heading1"/>
    <w:uiPriority w:val="9"/>
    <w:rsid w:val="0034524B"/>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34524B"/>
    <w:rPr>
      <w:rFonts w:asciiTheme="majorHAnsi" w:eastAsiaTheme="majorEastAsia" w:hAnsiTheme="majorHAnsi" w:cstheme="majorBidi"/>
      <w:i/>
      <w:iCs/>
      <w:color w:val="0F4761" w:themeColor="accent1" w:themeShade="BF"/>
    </w:rPr>
  </w:style>
  <w:style w:type="paragraph" w:styleId="Title">
    <w:name w:val="Title"/>
    <w:basedOn w:val="Normal"/>
    <w:next w:val="Normal"/>
    <w:link w:val="TitleChar"/>
    <w:uiPriority w:val="10"/>
    <w:qFormat/>
    <w:rsid w:val="003452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24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45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CA1"/>
    <w:pPr>
      <w:spacing w:after="0" w:line="240" w:lineRule="auto"/>
    </w:pPr>
  </w:style>
  <w:style w:type="paragraph" w:styleId="ListParagraph">
    <w:name w:val="List Paragraph"/>
    <w:basedOn w:val="Normal"/>
    <w:uiPriority w:val="34"/>
    <w:qFormat/>
    <w:rsid w:val="00BA32C2"/>
    <w:pPr>
      <w:ind w:left="720"/>
      <w:contextualSpacing/>
    </w:pPr>
  </w:style>
  <w:style w:type="paragraph" w:styleId="ListBullet">
    <w:name w:val="List Bullet"/>
    <w:basedOn w:val="Normal"/>
    <w:uiPriority w:val="99"/>
    <w:unhideWhenUsed/>
    <w:rsid w:val="00BA32C2"/>
    <w:pPr>
      <w:numPr>
        <w:numId w:val="5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2649">
      <w:bodyDiv w:val="1"/>
      <w:marLeft w:val="0"/>
      <w:marRight w:val="0"/>
      <w:marTop w:val="0"/>
      <w:marBottom w:val="0"/>
      <w:divBdr>
        <w:top w:val="none" w:sz="0" w:space="0" w:color="auto"/>
        <w:left w:val="none" w:sz="0" w:space="0" w:color="auto"/>
        <w:bottom w:val="none" w:sz="0" w:space="0" w:color="auto"/>
        <w:right w:val="none" w:sz="0" w:space="0" w:color="auto"/>
      </w:divBdr>
    </w:div>
    <w:div w:id="508299052">
      <w:bodyDiv w:val="1"/>
      <w:marLeft w:val="0"/>
      <w:marRight w:val="0"/>
      <w:marTop w:val="0"/>
      <w:marBottom w:val="0"/>
      <w:divBdr>
        <w:top w:val="none" w:sz="0" w:space="0" w:color="auto"/>
        <w:left w:val="none" w:sz="0" w:space="0" w:color="auto"/>
        <w:bottom w:val="none" w:sz="0" w:space="0" w:color="auto"/>
        <w:right w:val="none" w:sz="0" w:space="0" w:color="auto"/>
      </w:divBdr>
      <w:divsChild>
        <w:div w:id="659313983">
          <w:marLeft w:val="0"/>
          <w:marRight w:val="0"/>
          <w:marTop w:val="0"/>
          <w:marBottom w:val="0"/>
          <w:divBdr>
            <w:top w:val="none" w:sz="0" w:space="0" w:color="auto"/>
            <w:left w:val="none" w:sz="0" w:space="0" w:color="auto"/>
            <w:bottom w:val="none" w:sz="0" w:space="0" w:color="auto"/>
            <w:right w:val="none" w:sz="0" w:space="0" w:color="auto"/>
          </w:divBdr>
          <w:divsChild>
            <w:div w:id="1361317817">
              <w:marLeft w:val="0"/>
              <w:marRight w:val="0"/>
              <w:marTop w:val="0"/>
              <w:marBottom w:val="0"/>
              <w:divBdr>
                <w:top w:val="none" w:sz="0" w:space="0" w:color="auto"/>
                <w:left w:val="none" w:sz="0" w:space="0" w:color="auto"/>
                <w:bottom w:val="none" w:sz="0" w:space="0" w:color="auto"/>
                <w:right w:val="none" w:sz="0" w:space="0" w:color="auto"/>
              </w:divBdr>
              <w:divsChild>
                <w:div w:id="1142036957">
                  <w:marLeft w:val="0"/>
                  <w:marRight w:val="0"/>
                  <w:marTop w:val="0"/>
                  <w:marBottom w:val="0"/>
                  <w:divBdr>
                    <w:top w:val="none" w:sz="0" w:space="0" w:color="auto"/>
                    <w:left w:val="none" w:sz="0" w:space="0" w:color="auto"/>
                    <w:bottom w:val="none" w:sz="0" w:space="0" w:color="auto"/>
                    <w:right w:val="none" w:sz="0" w:space="0" w:color="auto"/>
                  </w:divBdr>
                  <w:divsChild>
                    <w:div w:id="1889610249">
                      <w:marLeft w:val="0"/>
                      <w:marRight w:val="0"/>
                      <w:marTop w:val="0"/>
                      <w:marBottom w:val="0"/>
                      <w:divBdr>
                        <w:top w:val="none" w:sz="0" w:space="0" w:color="auto"/>
                        <w:left w:val="none" w:sz="0" w:space="0" w:color="auto"/>
                        <w:bottom w:val="none" w:sz="0" w:space="0" w:color="auto"/>
                        <w:right w:val="none" w:sz="0" w:space="0" w:color="auto"/>
                      </w:divBdr>
                    </w:div>
                    <w:div w:id="870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464233">
      <w:bodyDiv w:val="1"/>
      <w:marLeft w:val="0"/>
      <w:marRight w:val="0"/>
      <w:marTop w:val="0"/>
      <w:marBottom w:val="0"/>
      <w:divBdr>
        <w:top w:val="none" w:sz="0" w:space="0" w:color="auto"/>
        <w:left w:val="none" w:sz="0" w:space="0" w:color="auto"/>
        <w:bottom w:val="none" w:sz="0" w:space="0" w:color="auto"/>
        <w:right w:val="none" w:sz="0" w:space="0" w:color="auto"/>
      </w:divBdr>
      <w:divsChild>
        <w:div w:id="18049188">
          <w:marLeft w:val="0"/>
          <w:marRight w:val="0"/>
          <w:marTop w:val="0"/>
          <w:marBottom w:val="0"/>
          <w:divBdr>
            <w:top w:val="none" w:sz="0" w:space="0" w:color="auto"/>
            <w:left w:val="none" w:sz="0" w:space="0" w:color="auto"/>
            <w:bottom w:val="none" w:sz="0" w:space="0" w:color="auto"/>
            <w:right w:val="none" w:sz="0" w:space="0" w:color="auto"/>
          </w:divBdr>
          <w:divsChild>
            <w:div w:id="2103529503">
              <w:marLeft w:val="0"/>
              <w:marRight w:val="0"/>
              <w:marTop w:val="0"/>
              <w:marBottom w:val="0"/>
              <w:divBdr>
                <w:top w:val="none" w:sz="0" w:space="0" w:color="auto"/>
                <w:left w:val="none" w:sz="0" w:space="0" w:color="auto"/>
                <w:bottom w:val="none" w:sz="0" w:space="0" w:color="auto"/>
                <w:right w:val="none" w:sz="0" w:space="0" w:color="auto"/>
              </w:divBdr>
            </w:div>
            <w:div w:id="1975671884">
              <w:marLeft w:val="0"/>
              <w:marRight w:val="0"/>
              <w:marTop w:val="0"/>
              <w:marBottom w:val="0"/>
              <w:divBdr>
                <w:top w:val="none" w:sz="0" w:space="0" w:color="auto"/>
                <w:left w:val="none" w:sz="0" w:space="0" w:color="auto"/>
                <w:bottom w:val="none" w:sz="0" w:space="0" w:color="auto"/>
                <w:right w:val="none" w:sz="0" w:space="0" w:color="auto"/>
              </w:divBdr>
              <w:divsChild>
                <w:div w:id="13348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2700">
      <w:bodyDiv w:val="1"/>
      <w:marLeft w:val="0"/>
      <w:marRight w:val="0"/>
      <w:marTop w:val="0"/>
      <w:marBottom w:val="0"/>
      <w:divBdr>
        <w:top w:val="none" w:sz="0" w:space="0" w:color="auto"/>
        <w:left w:val="none" w:sz="0" w:space="0" w:color="auto"/>
        <w:bottom w:val="none" w:sz="0" w:space="0" w:color="auto"/>
        <w:right w:val="none" w:sz="0" w:space="0" w:color="auto"/>
      </w:divBdr>
    </w:div>
    <w:div w:id="908151076">
      <w:bodyDiv w:val="1"/>
      <w:marLeft w:val="0"/>
      <w:marRight w:val="0"/>
      <w:marTop w:val="0"/>
      <w:marBottom w:val="0"/>
      <w:divBdr>
        <w:top w:val="none" w:sz="0" w:space="0" w:color="auto"/>
        <w:left w:val="none" w:sz="0" w:space="0" w:color="auto"/>
        <w:bottom w:val="none" w:sz="0" w:space="0" w:color="auto"/>
        <w:right w:val="none" w:sz="0" w:space="0" w:color="auto"/>
      </w:divBdr>
      <w:divsChild>
        <w:div w:id="1893151584">
          <w:marLeft w:val="0"/>
          <w:marRight w:val="0"/>
          <w:marTop w:val="0"/>
          <w:marBottom w:val="0"/>
          <w:divBdr>
            <w:top w:val="none" w:sz="0" w:space="0" w:color="auto"/>
            <w:left w:val="none" w:sz="0" w:space="0" w:color="auto"/>
            <w:bottom w:val="none" w:sz="0" w:space="0" w:color="auto"/>
            <w:right w:val="none" w:sz="0" w:space="0" w:color="auto"/>
          </w:divBdr>
          <w:divsChild>
            <w:div w:id="1286697721">
              <w:marLeft w:val="0"/>
              <w:marRight w:val="0"/>
              <w:marTop w:val="0"/>
              <w:marBottom w:val="0"/>
              <w:divBdr>
                <w:top w:val="none" w:sz="0" w:space="0" w:color="auto"/>
                <w:left w:val="none" w:sz="0" w:space="0" w:color="auto"/>
                <w:bottom w:val="none" w:sz="0" w:space="0" w:color="auto"/>
                <w:right w:val="none" w:sz="0" w:space="0" w:color="auto"/>
              </w:divBdr>
            </w:div>
            <w:div w:id="1152789270">
              <w:marLeft w:val="0"/>
              <w:marRight w:val="0"/>
              <w:marTop w:val="0"/>
              <w:marBottom w:val="0"/>
              <w:divBdr>
                <w:top w:val="none" w:sz="0" w:space="0" w:color="auto"/>
                <w:left w:val="none" w:sz="0" w:space="0" w:color="auto"/>
                <w:bottom w:val="none" w:sz="0" w:space="0" w:color="auto"/>
                <w:right w:val="none" w:sz="0" w:space="0" w:color="auto"/>
              </w:divBdr>
              <w:divsChild>
                <w:div w:id="15011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91906">
      <w:bodyDiv w:val="1"/>
      <w:marLeft w:val="0"/>
      <w:marRight w:val="0"/>
      <w:marTop w:val="0"/>
      <w:marBottom w:val="0"/>
      <w:divBdr>
        <w:top w:val="none" w:sz="0" w:space="0" w:color="auto"/>
        <w:left w:val="none" w:sz="0" w:space="0" w:color="auto"/>
        <w:bottom w:val="none" w:sz="0" w:space="0" w:color="auto"/>
        <w:right w:val="none" w:sz="0" w:space="0" w:color="auto"/>
      </w:divBdr>
      <w:divsChild>
        <w:div w:id="1418745365">
          <w:marLeft w:val="0"/>
          <w:marRight w:val="0"/>
          <w:marTop w:val="0"/>
          <w:marBottom w:val="0"/>
          <w:divBdr>
            <w:top w:val="none" w:sz="0" w:space="0" w:color="auto"/>
            <w:left w:val="none" w:sz="0" w:space="0" w:color="auto"/>
            <w:bottom w:val="none" w:sz="0" w:space="0" w:color="auto"/>
            <w:right w:val="none" w:sz="0" w:space="0" w:color="auto"/>
          </w:divBdr>
          <w:divsChild>
            <w:div w:id="321786333">
              <w:marLeft w:val="0"/>
              <w:marRight w:val="0"/>
              <w:marTop w:val="0"/>
              <w:marBottom w:val="0"/>
              <w:divBdr>
                <w:top w:val="none" w:sz="0" w:space="0" w:color="auto"/>
                <w:left w:val="none" w:sz="0" w:space="0" w:color="auto"/>
                <w:bottom w:val="none" w:sz="0" w:space="0" w:color="auto"/>
                <w:right w:val="none" w:sz="0" w:space="0" w:color="auto"/>
              </w:divBdr>
              <w:divsChild>
                <w:div w:id="1950814229">
                  <w:marLeft w:val="0"/>
                  <w:marRight w:val="0"/>
                  <w:marTop w:val="0"/>
                  <w:marBottom w:val="0"/>
                  <w:divBdr>
                    <w:top w:val="none" w:sz="0" w:space="0" w:color="auto"/>
                    <w:left w:val="none" w:sz="0" w:space="0" w:color="auto"/>
                    <w:bottom w:val="none" w:sz="0" w:space="0" w:color="auto"/>
                    <w:right w:val="none" w:sz="0" w:space="0" w:color="auto"/>
                  </w:divBdr>
                  <w:divsChild>
                    <w:div w:id="724836977">
                      <w:marLeft w:val="0"/>
                      <w:marRight w:val="0"/>
                      <w:marTop w:val="0"/>
                      <w:marBottom w:val="0"/>
                      <w:divBdr>
                        <w:top w:val="none" w:sz="0" w:space="0" w:color="auto"/>
                        <w:left w:val="none" w:sz="0" w:space="0" w:color="auto"/>
                        <w:bottom w:val="none" w:sz="0" w:space="0" w:color="auto"/>
                        <w:right w:val="none" w:sz="0" w:space="0" w:color="auto"/>
                      </w:divBdr>
                    </w:div>
                    <w:div w:id="16171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19864">
      <w:bodyDiv w:val="1"/>
      <w:marLeft w:val="0"/>
      <w:marRight w:val="0"/>
      <w:marTop w:val="0"/>
      <w:marBottom w:val="0"/>
      <w:divBdr>
        <w:top w:val="none" w:sz="0" w:space="0" w:color="auto"/>
        <w:left w:val="none" w:sz="0" w:space="0" w:color="auto"/>
        <w:bottom w:val="none" w:sz="0" w:space="0" w:color="auto"/>
        <w:right w:val="none" w:sz="0" w:space="0" w:color="auto"/>
      </w:divBdr>
      <w:divsChild>
        <w:div w:id="1747604490">
          <w:marLeft w:val="0"/>
          <w:marRight w:val="0"/>
          <w:marTop w:val="0"/>
          <w:marBottom w:val="0"/>
          <w:divBdr>
            <w:top w:val="none" w:sz="0" w:space="0" w:color="auto"/>
            <w:left w:val="none" w:sz="0" w:space="0" w:color="auto"/>
            <w:bottom w:val="none" w:sz="0" w:space="0" w:color="auto"/>
            <w:right w:val="none" w:sz="0" w:space="0" w:color="auto"/>
          </w:divBdr>
          <w:divsChild>
            <w:div w:id="1497720915">
              <w:marLeft w:val="0"/>
              <w:marRight w:val="0"/>
              <w:marTop w:val="0"/>
              <w:marBottom w:val="0"/>
              <w:divBdr>
                <w:top w:val="none" w:sz="0" w:space="0" w:color="auto"/>
                <w:left w:val="none" w:sz="0" w:space="0" w:color="auto"/>
                <w:bottom w:val="none" w:sz="0" w:space="0" w:color="auto"/>
                <w:right w:val="none" w:sz="0" w:space="0" w:color="auto"/>
              </w:divBdr>
              <w:divsChild>
                <w:div w:id="1575505708">
                  <w:marLeft w:val="0"/>
                  <w:marRight w:val="0"/>
                  <w:marTop w:val="0"/>
                  <w:marBottom w:val="0"/>
                  <w:divBdr>
                    <w:top w:val="none" w:sz="0" w:space="0" w:color="auto"/>
                    <w:left w:val="none" w:sz="0" w:space="0" w:color="auto"/>
                    <w:bottom w:val="none" w:sz="0" w:space="0" w:color="auto"/>
                    <w:right w:val="none" w:sz="0" w:space="0" w:color="auto"/>
                  </w:divBdr>
                  <w:divsChild>
                    <w:div w:id="39599647">
                      <w:marLeft w:val="0"/>
                      <w:marRight w:val="0"/>
                      <w:marTop w:val="0"/>
                      <w:marBottom w:val="0"/>
                      <w:divBdr>
                        <w:top w:val="none" w:sz="0" w:space="0" w:color="auto"/>
                        <w:left w:val="none" w:sz="0" w:space="0" w:color="auto"/>
                        <w:bottom w:val="none" w:sz="0" w:space="0" w:color="auto"/>
                        <w:right w:val="none" w:sz="0" w:space="0" w:color="auto"/>
                      </w:divBdr>
                    </w:div>
                    <w:div w:id="12627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76898">
      <w:bodyDiv w:val="1"/>
      <w:marLeft w:val="0"/>
      <w:marRight w:val="0"/>
      <w:marTop w:val="0"/>
      <w:marBottom w:val="0"/>
      <w:divBdr>
        <w:top w:val="none" w:sz="0" w:space="0" w:color="auto"/>
        <w:left w:val="none" w:sz="0" w:space="0" w:color="auto"/>
        <w:bottom w:val="none" w:sz="0" w:space="0" w:color="auto"/>
        <w:right w:val="none" w:sz="0" w:space="0" w:color="auto"/>
      </w:divBdr>
    </w:div>
    <w:div w:id="1803646378">
      <w:bodyDiv w:val="1"/>
      <w:marLeft w:val="0"/>
      <w:marRight w:val="0"/>
      <w:marTop w:val="0"/>
      <w:marBottom w:val="0"/>
      <w:divBdr>
        <w:top w:val="none" w:sz="0" w:space="0" w:color="auto"/>
        <w:left w:val="none" w:sz="0" w:space="0" w:color="auto"/>
        <w:bottom w:val="none" w:sz="0" w:space="0" w:color="auto"/>
        <w:right w:val="none" w:sz="0" w:space="0" w:color="auto"/>
      </w:divBdr>
      <w:divsChild>
        <w:div w:id="1884172188">
          <w:marLeft w:val="0"/>
          <w:marRight w:val="0"/>
          <w:marTop w:val="0"/>
          <w:marBottom w:val="0"/>
          <w:divBdr>
            <w:top w:val="none" w:sz="0" w:space="0" w:color="auto"/>
            <w:left w:val="none" w:sz="0" w:space="0" w:color="auto"/>
            <w:bottom w:val="none" w:sz="0" w:space="0" w:color="auto"/>
            <w:right w:val="none" w:sz="0" w:space="0" w:color="auto"/>
          </w:divBdr>
          <w:divsChild>
            <w:div w:id="1923949456">
              <w:marLeft w:val="0"/>
              <w:marRight w:val="0"/>
              <w:marTop w:val="0"/>
              <w:marBottom w:val="0"/>
              <w:divBdr>
                <w:top w:val="none" w:sz="0" w:space="0" w:color="auto"/>
                <w:left w:val="none" w:sz="0" w:space="0" w:color="auto"/>
                <w:bottom w:val="none" w:sz="0" w:space="0" w:color="auto"/>
                <w:right w:val="none" w:sz="0" w:space="0" w:color="auto"/>
              </w:divBdr>
              <w:divsChild>
                <w:div w:id="327444460">
                  <w:marLeft w:val="0"/>
                  <w:marRight w:val="0"/>
                  <w:marTop w:val="0"/>
                  <w:marBottom w:val="0"/>
                  <w:divBdr>
                    <w:top w:val="none" w:sz="0" w:space="0" w:color="auto"/>
                    <w:left w:val="none" w:sz="0" w:space="0" w:color="auto"/>
                    <w:bottom w:val="none" w:sz="0" w:space="0" w:color="auto"/>
                    <w:right w:val="none" w:sz="0" w:space="0" w:color="auto"/>
                  </w:divBdr>
                  <w:divsChild>
                    <w:div w:id="1488933998">
                      <w:marLeft w:val="0"/>
                      <w:marRight w:val="0"/>
                      <w:marTop w:val="0"/>
                      <w:marBottom w:val="0"/>
                      <w:divBdr>
                        <w:top w:val="none" w:sz="0" w:space="0" w:color="auto"/>
                        <w:left w:val="none" w:sz="0" w:space="0" w:color="auto"/>
                        <w:bottom w:val="none" w:sz="0" w:space="0" w:color="auto"/>
                        <w:right w:val="none" w:sz="0" w:space="0" w:color="auto"/>
                      </w:divBdr>
                    </w:div>
                    <w:div w:id="5044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036D7-13B2-4A50-82B0-57E490F8C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28</Pages>
  <Words>7866</Words>
  <Characters>44840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52601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Metzger, Kyle</dc:creator>
  <cp:keywords/>
  <dc:description/>
  <cp:lastModifiedBy>Metzger, Kyle</cp:lastModifiedBy>
  <cp:revision>5</cp:revision>
  <dcterms:created xsi:type="dcterms:W3CDTF">2025-06-13T03:29:00Z</dcterms:created>
  <dcterms:modified xsi:type="dcterms:W3CDTF">2025-06-13T05:34:00Z</dcterms:modified>
</cp:coreProperties>
</file>